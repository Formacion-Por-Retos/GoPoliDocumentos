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F2C19" w14:textId="0ECB2CD3" w:rsidR="007F5A51" w:rsidRDefault="007F5A51" w:rsidP="007F5A51">
      <w:pPr>
        <w:rPr>
          <w:rFonts w:ascii="Gill Sans MT" w:hAnsi="Gill Sans MT" w:cs="Arial"/>
          <w:sz w:val="18"/>
          <w:szCs w:val="18"/>
        </w:rPr>
      </w:pPr>
    </w:p>
    <w:p w14:paraId="238340A5" w14:textId="77777777" w:rsidR="009613E3" w:rsidRPr="004E361D" w:rsidRDefault="009613E3" w:rsidP="007F5A51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678"/>
        <w:gridCol w:w="1559"/>
        <w:gridCol w:w="1629"/>
      </w:tblGrid>
      <w:tr w:rsidR="007F5A51" w:rsidRPr="004E361D" w14:paraId="38359E0B" w14:textId="77777777" w:rsidTr="004E361D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A6B8C88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MACROPROCESO</w:t>
            </w: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5AFB01E4" w14:textId="24057A7D" w:rsidR="007F5A51" w:rsidRPr="004E361D" w:rsidRDefault="007F5A51" w:rsidP="009B4E79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0054A7"/>
            <w:vAlign w:val="center"/>
          </w:tcPr>
          <w:p w14:paraId="6A84626A" w14:textId="77777777" w:rsidR="007F5A51" w:rsidRPr="004E361D" w:rsidRDefault="007F5A51" w:rsidP="009B4E79">
            <w:pPr>
              <w:rPr>
                <w:rFonts w:ascii="Gill Sans MT" w:hAnsi="Gill Sans MT" w:cs="Arial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ACTA</w:t>
            </w: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 xml:space="preserve"> No.</w:t>
            </w:r>
          </w:p>
        </w:tc>
        <w:tc>
          <w:tcPr>
            <w:tcW w:w="1629" w:type="dxa"/>
            <w:vAlign w:val="center"/>
          </w:tcPr>
          <w:p w14:paraId="73C06D7F" w14:textId="07E9D3B0" w:rsidR="007F5A51" w:rsidRPr="004E361D" w:rsidRDefault="00055D6F" w:rsidP="009B4E7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2</w:t>
            </w:r>
          </w:p>
        </w:tc>
      </w:tr>
    </w:tbl>
    <w:p w14:paraId="7BFCDE0A" w14:textId="77777777" w:rsidR="007F5A51" w:rsidRPr="004E361D" w:rsidRDefault="007F5A51" w:rsidP="007F5A51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3316"/>
      </w:tblGrid>
      <w:tr w:rsidR="007F5A51" w:rsidRPr="004E361D" w14:paraId="4122FB6B" w14:textId="77777777" w:rsidTr="00E65129">
        <w:trPr>
          <w:trHeight w:val="257"/>
        </w:trPr>
        <w:tc>
          <w:tcPr>
            <w:tcW w:w="10276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2EDF21DE" w14:textId="77777777" w:rsidR="007F5A51" w:rsidRPr="004E361D" w:rsidRDefault="007F5A51" w:rsidP="004E361D">
            <w:pPr>
              <w:pStyle w:val="Ttulo3"/>
              <w:jc w:val="both"/>
              <w:rPr>
                <w:rFonts w:ascii="Gill Sans MT" w:hAnsi="Gill Sans MT"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/>
                <w:color w:val="FFFFFF"/>
                <w:sz w:val="18"/>
                <w:szCs w:val="18"/>
              </w:rPr>
              <w:t>DATOS BASICOS</w:t>
            </w:r>
          </w:p>
        </w:tc>
      </w:tr>
      <w:tr w:rsidR="007F5A51" w:rsidRPr="004E361D" w14:paraId="09C75656" w14:textId="77777777" w:rsidTr="004E361D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614136E" w14:textId="77777777" w:rsidR="007F5A51" w:rsidRPr="004E361D" w:rsidRDefault="007F5A51" w:rsidP="004E361D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OBJETIVO</w:t>
            </w:r>
          </w:p>
        </w:tc>
        <w:tc>
          <w:tcPr>
            <w:tcW w:w="7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3A61D0" w14:textId="27EA61F3" w:rsidR="007F5A51" w:rsidRPr="004E361D" w:rsidRDefault="00055D6F" w:rsidP="00B256E2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sz w:val="18"/>
                <w:szCs w:val="18"/>
              </w:rPr>
              <w:t xml:space="preserve">Seguimiento a los entregables semanal </w:t>
            </w:r>
          </w:p>
        </w:tc>
      </w:tr>
      <w:tr w:rsidR="007F5A51" w:rsidRPr="004E361D" w14:paraId="497C6ED8" w14:textId="77777777" w:rsidTr="004E361D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F47D8C4" w14:textId="77777777" w:rsidR="007F5A51" w:rsidRPr="004E361D" w:rsidRDefault="007F5A51" w:rsidP="004E361D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LUGAR</w:t>
            </w:r>
          </w:p>
        </w:tc>
        <w:tc>
          <w:tcPr>
            <w:tcW w:w="2959" w:type="dxa"/>
            <w:vAlign w:val="center"/>
          </w:tcPr>
          <w:p w14:paraId="4253A188" w14:textId="34EC91DF" w:rsidR="007F5A51" w:rsidRPr="004E361D" w:rsidRDefault="00055D6F" w:rsidP="007637E8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 xml:space="preserve">Teams 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D68BF71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FECHA REUNION</w:t>
            </w:r>
          </w:p>
        </w:tc>
        <w:tc>
          <w:tcPr>
            <w:tcW w:w="3316" w:type="dxa"/>
            <w:tcBorders>
              <w:bottom w:val="single" w:sz="4" w:space="0" w:color="auto"/>
              <w:right w:val="single" w:sz="4" w:space="0" w:color="auto"/>
            </w:tcBorders>
          </w:tcPr>
          <w:p w14:paraId="56850E24" w14:textId="1DF3F1D7" w:rsidR="007F5A51" w:rsidRPr="004E361D" w:rsidRDefault="000D0357" w:rsidP="0049425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20/03/2020</w:t>
            </w:r>
          </w:p>
        </w:tc>
      </w:tr>
      <w:tr w:rsidR="007F5A51" w:rsidRPr="004E361D" w14:paraId="70C39430" w14:textId="77777777" w:rsidTr="004E361D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5B5204C" w14:textId="77777777" w:rsidR="007F5A51" w:rsidRPr="004E361D" w:rsidRDefault="007F5A51" w:rsidP="004E361D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50A4D68E" w14:textId="36BA8A13" w:rsidR="007F5A51" w:rsidRPr="004E361D" w:rsidRDefault="000D0357" w:rsidP="009B4E7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 xml:space="preserve">Sebastian Moreno 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EC7E258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HORA INICIO</w:t>
            </w:r>
          </w:p>
        </w:tc>
        <w:tc>
          <w:tcPr>
            <w:tcW w:w="3316" w:type="dxa"/>
            <w:tcBorders>
              <w:top w:val="single" w:sz="4" w:space="0" w:color="auto"/>
            </w:tcBorders>
          </w:tcPr>
          <w:p w14:paraId="3543453A" w14:textId="65315130" w:rsidR="007F5A51" w:rsidRPr="004E361D" w:rsidRDefault="007F5A51" w:rsidP="000310ED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="007F5A51" w:rsidRPr="004E361D" w14:paraId="6C77CCA0" w14:textId="77777777" w:rsidTr="004E361D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A18F8A4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59" w:type="dxa"/>
            <w:vMerge/>
            <w:vAlign w:val="center"/>
          </w:tcPr>
          <w:p w14:paraId="4B076127" w14:textId="77777777" w:rsidR="007F5A51" w:rsidRPr="004E361D" w:rsidRDefault="007F5A51" w:rsidP="009B4E79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7526EA22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HORA FIN</w:t>
            </w:r>
          </w:p>
        </w:tc>
        <w:tc>
          <w:tcPr>
            <w:tcW w:w="3316" w:type="dxa"/>
          </w:tcPr>
          <w:p w14:paraId="70F119CD" w14:textId="30049D24" w:rsidR="007F5A51" w:rsidRPr="004E361D" w:rsidRDefault="007F5A51" w:rsidP="000310ED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</w:tbl>
    <w:p w14:paraId="4AF1F968" w14:textId="77777777" w:rsidR="007F5A51" w:rsidRPr="004E361D" w:rsidRDefault="007F5A51" w:rsidP="007F5A51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3118"/>
      </w:tblGrid>
      <w:tr w:rsidR="007F5A51" w:rsidRPr="004E361D" w14:paraId="6EE74EE6" w14:textId="77777777" w:rsidTr="0083107D">
        <w:trPr>
          <w:trHeight w:val="284"/>
        </w:trPr>
        <w:tc>
          <w:tcPr>
            <w:tcW w:w="10276" w:type="dxa"/>
            <w:gridSpan w:val="3"/>
            <w:shd w:val="clear" w:color="auto" w:fill="0054A7"/>
            <w:vAlign w:val="center"/>
          </w:tcPr>
          <w:p w14:paraId="3FF9D82F" w14:textId="77777777" w:rsidR="007F5A51" w:rsidRPr="004E361D" w:rsidRDefault="007F5A51" w:rsidP="00E65129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7F5A51" w:rsidRPr="004E361D" w14:paraId="5AA267A0" w14:textId="77777777" w:rsidTr="0083107D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3ACAC6DD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103BE920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3118" w:type="dxa"/>
            <w:shd w:val="clear" w:color="auto" w:fill="808080" w:themeFill="background1" w:themeFillShade="80"/>
            <w:vAlign w:val="center"/>
          </w:tcPr>
          <w:p w14:paraId="656B261F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2808D3" w:rsidRPr="004E361D" w14:paraId="7DC39223" w14:textId="77777777" w:rsidTr="007F639A">
        <w:trPr>
          <w:trHeight w:val="284"/>
        </w:trPr>
        <w:tc>
          <w:tcPr>
            <w:tcW w:w="3898" w:type="dxa"/>
            <w:vAlign w:val="center"/>
          </w:tcPr>
          <w:p w14:paraId="7861CFA6" w14:textId="77777777" w:rsidR="000D0357" w:rsidRPr="000D0357" w:rsidRDefault="000D0357" w:rsidP="000D035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0D0357">
              <w:rPr>
                <w:rFonts w:ascii="Arial" w:hAnsi="Arial" w:cs="Arial"/>
              </w:rPr>
              <w:t>Daniela Rodríguez</w:t>
            </w:r>
          </w:p>
          <w:p w14:paraId="4C2CFB39" w14:textId="3C0D4DD6" w:rsidR="00344EC7" w:rsidRPr="00E238ED" w:rsidRDefault="00344EC7" w:rsidP="002808D3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74AE9A36" w14:textId="69F18EB8" w:rsidR="002808D3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695F0805" w14:textId="3B3AB544" w:rsidR="002808D3" w:rsidRPr="004E361D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Lider de proyecto</w:t>
            </w:r>
          </w:p>
        </w:tc>
      </w:tr>
      <w:tr w:rsidR="002808D3" w:rsidRPr="004E361D" w14:paraId="4CCC0AE9" w14:textId="77777777" w:rsidTr="007F639A">
        <w:trPr>
          <w:trHeight w:val="284"/>
        </w:trPr>
        <w:tc>
          <w:tcPr>
            <w:tcW w:w="3898" w:type="dxa"/>
            <w:vAlign w:val="center"/>
          </w:tcPr>
          <w:p w14:paraId="67C67591" w14:textId="77777777" w:rsidR="000D0357" w:rsidRPr="000D0357" w:rsidRDefault="000D0357" w:rsidP="000D035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0D0357">
              <w:rPr>
                <w:rFonts w:ascii="Arial" w:hAnsi="Arial" w:cs="Arial"/>
              </w:rPr>
              <w:t>Sebastian Moreno</w:t>
            </w:r>
          </w:p>
          <w:p w14:paraId="653C7D5B" w14:textId="059E08B5" w:rsidR="002808D3" w:rsidRPr="00E238ED" w:rsidRDefault="002808D3" w:rsidP="002808D3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5CA2025E" w14:textId="3DF159DF" w:rsidR="002808D3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4E41C915" w14:textId="53C26CF4" w:rsidR="002808D3" w:rsidRPr="004E361D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Ingeniero</w:t>
            </w:r>
          </w:p>
        </w:tc>
      </w:tr>
      <w:tr w:rsidR="00D2083F" w:rsidRPr="004E361D" w14:paraId="304DB53F" w14:textId="77777777" w:rsidTr="003A02A8">
        <w:trPr>
          <w:trHeight w:val="284"/>
        </w:trPr>
        <w:tc>
          <w:tcPr>
            <w:tcW w:w="3898" w:type="dxa"/>
            <w:vAlign w:val="center"/>
          </w:tcPr>
          <w:p w14:paraId="5C8F72FA" w14:textId="77777777" w:rsidR="000D0357" w:rsidRPr="000D0357" w:rsidRDefault="000D0357" w:rsidP="000D035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0D0357">
              <w:rPr>
                <w:rFonts w:ascii="Arial" w:hAnsi="Arial" w:cs="Arial"/>
              </w:rPr>
              <w:t>Kevin Paul Montealegre</w:t>
            </w:r>
          </w:p>
          <w:p w14:paraId="1D7471CC" w14:textId="1AC0C32D" w:rsidR="00D2083F" w:rsidRPr="00E238ED" w:rsidRDefault="00D2083F" w:rsidP="00D2083F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173E5908" w14:textId="5B8E833E" w:rsidR="00D2083F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4DEA4B0B" w14:textId="64DAB936" w:rsidR="00D2083F" w:rsidRPr="004E361D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Lider igenieria</w:t>
            </w:r>
          </w:p>
        </w:tc>
      </w:tr>
      <w:tr w:rsidR="00D2083F" w:rsidRPr="004E361D" w14:paraId="6C42B822" w14:textId="77777777" w:rsidTr="003A02A8">
        <w:trPr>
          <w:trHeight w:val="284"/>
        </w:trPr>
        <w:tc>
          <w:tcPr>
            <w:tcW w:w="3898" w:type="dxa"/>
            <w:vAlign w:val="center"/>
          </w:tcPr>
          <w:p w14:paraId="4EAF9A94" w14:textId="77777777" w:rsidR="000D0357" w:rsidRPr="000D0357" w:rsidRDefault="000D0357" w:rsidP="000D035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0D0357">
              <w:rPr>
                <w:rFonts w:ascii="Arial" w:hAnsi="Arial" w:cs="Arial"/>
              </w:rPr>
              <w:t>Diana Pulido</w:t>
            </w:r>
          </w:p>
          <w:p w14:paraId="418AB86B" w14:textId="700C4A65" w:rsidR="00D2083F" w:rsidRPr="00E238ED" w:rsidRDefault="00D2083F" w:rsidP="00D2083F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01D1BBD7" w14:textId="56A3CA64" w:rsidR="00D2083F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661FC7D9" w14:textId="6996F6C8" w:rsidR="00D2083F" w:rsidRPr="004E361D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Ingeniero</w:t>
            </w:r>
          </w:p>
        </w:tc>
      </w:tr>
      <w:tr w:rsidR="00D2083F" w:rsidRPr="004E361D" w14:paraId="53E9A416" w14:textId="77777777" w:rsidTr="006F7CB0">
        <w:trPr>
          <w:trHeight w:val="284"/>
        </w:trPr>
        <w:tc>
          <w:tcPr>
            <w:tcW w:w="3898" w:type="dxa"/>
            <w:vAlign w:val="center"/>
          </w:tcPr>
          <w:p w14:paraId="7557D348" w14:textId="77777777" w:rsidR="000D0357" w:rsidRPr="000D0357" w:rsidRDefault="000D0357" w:rsidP="000D035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0D0357">
              <w:rPr>
                <w:rFonts w:ascii="Arial" w:hAnsi="Arial" w:cs="Arial"/>
              </w:rPr>
              <w:t>Julian Naranjo</w:t>
            </w:r>
          </w:p>
          <w:p w14:paraId="30319F60" w14:textId="228EF59C" w:rsidR="00D2083F" w:rsidRPr="00E238ED" w:rsidRDefault="00D2083F" w:rsidP="00D2083F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7ABBFEA9" w14:textId="2A4FC7B5" w:rsidR="00D2083F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1925A2F7" w14:textId="343E895E" w:rsidR="00D2083F" w:rsidRPr="004E361D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Ingeniero</w:t>
            </w:r>
          </w:p>
        </w:tc>
      </w:tr>
      <w:tr w:rsidR="00D2083F" w:rsidRPr="004E361D" w14:paraId="5AE42EF4" w14:textId="77777777" w:rsidTr="006F7CB0">
        <w:trPr>
          <w:trHeight w:val="284"/>
        </w:trPr>
        <w:tc>
          <w:tcPr>
            <w:tcW w:w="3898" w:type="dxa"/>
            <w:vAlign w:val="center"/>
          </w:tcPr>
          <w:p w14:paraId="799D1A2D" w14:textId="77777777" w:rsidR="000D0357" w:rsidRPr="000D0357" w:rsidRDefault="000D0357" w:rsidP="000D035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0D0357">
              <w:rPr>
                <w:rFonts w:ascii="Arial" w:hAnsi="Arial" w:cs="Arial"/>
              </w:rPr>
              <w:t>Maria Fernanda Ramirez</w:t>
            </w:r>
          </w:p>
          <w:p w14:paraId="4548CF56" w14:textId="61713152" w:rsidR="00D2083F" w:rsidRPr="00E238ED" w:rsidRDefault="00D2083F" w:rsidP="00D2083F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1546ECF0" w14:textId="1DDC98BC" w:rsidR="00D2083F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5CFC6CBB" w14:textId="36002E06" w:rsidR="00D2083F" w:rsidRPr="004E361D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Lider diseño</w:t>
            </w:r>
          </w:p>
        </w:tc>
      </w:tr>
    </w:tbl>
    <w:p w14:paraId="264DCDBA" w14:textId="77777777" w:rsidR="007F5A51" w:rsidRDefault="007F5A51" w:rsidP="007F5A51">
      <w:pPr>
        <w:rPr>
          <w:rFonts w:ascii="Gill Sans MT" w:hAnsi="Gill Sans MT" w:cs="Arial"/>
          <w:sz w:val="18"/>
          <w:szCs w:val="18"/>
        </w:rPr>
      </w:pPr>
    </w:p>
    <w:p w14:paraId="11DA1258" w14:textId="77777777" w:rsidR="00366891" w:rsidRPr="004E361D" w:rsidRDefault="00366891" w:rsidP="007F5A51">
      <w:pPr>
        <w:rPr>
          <w:rFonts w:ascii="Gill Sans MT" w:hAnsi="Gill Sans MT" w:cs="Arial"/>
          <w:sz w:val="18"/>
          <w:szCs w:val="18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C54004" w:rsidRPr="004E361D" w14:paraId="2467E21A" w14:textId="77777777" w:rsidTr="00550D05">
        <w:trPr>
          <w:trHeight w:val="393"/>
        </w:trPr>
        <w:tc>
          <w:tcPr>
            <w:tcW w:w="10348" w:type="dxa"/>
            <w:shd w:val="clear" w:color="auto" w:fill="0054A7"/>
            <w:vAlign w:val="center"/>
          </w:tcPr>
          <w:p w14:paraId="3CEB27EF" w14:textId="77777777" w:rsidR="00C54004" w:rsidRPr="004E361D" w:rsidRDefault="00C54004" w:rsidP="00550D05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C54004" w:rsidRPr="009355C7" w14:paraId="61BB3994" w14:textId="77777777" w:rsidTr="00862F85">
        <w:trPr>
          <w:trHeight w:val="2453"/>
        </w:trPr>
        <w:tc>
          <w:tcPr>
            <w:tcW w:w="10348" w:type="dxa"/>
            <w:vAlign w:val="center"/>
          </w:tcPr>
          <w:p w14:paraId="567D1BFD" w14:textId="77777777" w:rsidR="001438FF" w:rsidRDefault="001438FF" w:rsidP="001438FF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62C7FA" w14:textId="77777777" w:rsidR="001438FF" w:rsidRDefault="001438FF" w:rsidP="001438FF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D393972" w14:textId="77777777" w:rsidR="001438FF" w:rsidRDefault="001438FF" w:rsidP="001438FF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3D3AFA" w14:textId="47D8D23A" w:rsidR="003D572C" w:rsidRPr="001438FF" w:rsidRDefault="001438FF" w:rsidP="001438FF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438FF">
              <w:rPr>
                <w:rFonts w:asciiTheme="minorHAnsi" w:hAnsiTheme="minorHAnsi" w:cstheme="minorHAnsi"/>
                <w:sz w:val="22"/>
                <w:szCs w:val="22"/>
              </w:rPr>
              <w:t xml:space="preserve">Revision de entregables </w:t>
            </w:r>
          </w:p>
          <w:p w14:paraId="66F001E1" w14:textId="66F85D9A" w:rsidR="001438FF" w:rsidRDefault="001438FF" w:rsidP="001438FF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Asigancion nuevas tareas</w:t>
            </w:r>
          </w:p>
          <w:p w14:paraId="612BC252" w14:textId="28549D89" w:rsidR="001438FF" w:rsidRPr="001438FF" w:rsidRDefault="001438FF" w:rsidP="001438FF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Combinar diseño e ingeniria </w:t>
            </w:r>
          </w:p>
          <w:p w14:paraId="052C35BC" w14:textId="77777777" w:rsidR="00702385" w:rsidRDefault="00702385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171B99" w14:textId="77777777" w:rsidR="001438FF" w:rsidRDefault="001438FF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206CEB" w14:textId="77777777" w:rsidR="001438FF" w:rsidRDefault="001438FF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E729DB" w14:textId="77777777" w:rsidR="001438FF" w:rsidRDefault="001438FF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F7A4AD3" w14:textId="77777777" w:rsidR="001438FF" w:rsidRDefault="001438FF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BC8CE65" w14:textId="77777777" w:rsidR="001438FF" w:rsidRDefault="001438FF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0C24F6" w14:textId="77777777" w:rsidR="001438FF" w:rsidRDefault="001438FF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B6BE67" w14:textId="77777777" w:rsidR="001438FF" w:rsidRDefault="001438FF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987B33" w14:textId="38AEE950" w:rsidR="001438FF" w:rsidRPr="003D572C" w:rsidRDefault="001438FF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F5A51" w:rsidRPr="004E361D" w14:paraId="3CFB9D1D" w14:textId="77777777" w:rsidTr="001533A3">
        <w:trPr>
          <w:trHeight w:val="393"/>
        </w:trPr>
        <w:tc>
          <w:tcPr>
            <w:tcW w:w="10348" w:type="dxa"/>
            <w:shd w:val="clear" w:color="auto" w:fill="0054A7"/>
            <w:vAlign w:val="center"/>
          </w:tcPr>
          <w:p w14:paraId="75FE6F2A" w14:textId="08AA0946" w:rsidR="007F5A51" w:rsidRPr="004E361D" w:rsidRDefault="00C54004" w:rsidP="009B4E7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lastRenderedPageBreak/>
              <w:t>Desarrollo:</w:t>
            </w:r>
          </w:p>
        </w:tc>
      </w:tr>
      <w:tr w:rsidR="004A6205" w:rsidRPr="009355C7" w14:paraId="4E02BEB2" w14:textId="77777777" w:rsidTr="001533A3">
        <w:trPr>
          <w:trHeight w:val="811"/>
        </w:trPr>
        <w:tc>
          <w:tcPr>
            <w:tcW w:w="10348" w:type="dxa"/>
            <w:vAlign w:val="center"/>
          </w:tcPr>
          <w:p w14:paraId="3D2B0E34" w14:textId="6889FBE5" w:rsidR="00B82CF5" w:rsidRDefault="00B82CF5" w:rsidP="002B38D2">
            <w:pPr>
              <w:ind w:left="720"/>
            </w:pPr>
          </w:p>
          <w:p w14:paraId="5E400240" w14:textId="77777777" w:rsidR="001438FF" w:rsidRDefault="001438FF" w:rsidP="00143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Entregables:</w:t>
            </w:r>
          </w:p>
          <w:p w14:paraId="58A337D3" w14:textId="77777777" w:rsidR="001438FF" w:rsidRDefault="001438FF" w:rsidP="001438FF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Lunes, los ingenieros deben terminar curso de bases de datos</w:t>
            </w:r>
          </w:p>
          <w:p w14:paraId="08A18D0C" w14:textId="77777777" w:rsidR="001438FF" w:rsidRDefault="001438FF" w:rsidP="001438FF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 el backend a cargo de nosotros (ingenieros) =&gt; Iniciar a hacer modelo de bases de datos de la aplicación.</w:t>
            </w:r>
          </w:p>
          <w:p w14:paraId="38ACAE59" w14:textId="77777777" w:rsidR="001438FF" w:rsidRDefault="001438FF" w:rsidP="001438FF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Paul se encarga de la app como tal, la parte visual.</w:t>
            </w:r>
          </w:p>
          <w:p w14:paraId="53A94D85" w14:textId="77777777" w:rsidR="001438FF" w:rsidRDefault="001438FF" w:rsidP="001438FF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Paul debe enviar correo con los requerimientos y entregables, con copia a dani, justo después de que los ingenieros terminen el curso de bases de datos.</w:t>
            </w:r>
          </w:p>
          <w:p w14:paraId="210FC235" w14:textId="77777777" w:rsidR="001438FF" w:rsidRDefault="001438FF" w:rsidP="001438FF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Ingenieros deben enviar correo a dani y a paul, informando que terminaron el curso para hacer el siguiente entregable.</w:t>
            </w:r>
          </w:p>
          <w:p w14:paraId="749A2B64" w14:textId="77777777" w:rsidR="001438FF" w:rsidRPr="00F12CB0" w:rsidRDefault="001438FF" w:rsidP="001438FF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y mantenernos pendiente de MONDAY.</w:t>
            </w:r>
          </w:p>
          <w:p w14:paraId="4D659B47" w14:textId="5376AC5F" w:rsidR="000F5169" w:rsidRPr="00C54004" w:rsidRDefault="000F5169" w:rsidP="00702385">
            <w:pPr>
              <w:pStyle w:val="Prrafodelista"/>
              <w:spacing w:after="200" w:line="276" w:lineRule="auto"/>
              <w:ind w:left="36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5369871" w14:textId="464BC31A" w:rsidR="007F5A51" w:rsidRDefault="007F5A51" w:rsidP="007F5A51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2410"/>
        <w:gridCol w:w="1984"/>
      </w:tblGrid>
      <w:tr w:rsidR="001533A3" w:rsidRPr="009355C7" w14:paraId="2D654A83" w14:textId="77777777" w:rsidTr="001533A3">
        <w:trPr>
          <w:trHeight w:val="371"/>
        </w:trPr>
        <w:tc>
          <w:tcPr>
            <w:tcW w:w="10348" w:type="dxa"/>
            <w:gridSpan w:val="3"/>
            <w:tcBorders>
              <w:top w:val="single" w:sz="4" w:space="0" w:color="auto"/>
            </w:tcBorders>
            <w:shd w:val="clear" w:color="auto" w:fill="0054A7"/>
            <w:vAlign w:val="center"/>
          </w:tcPr>
          <w:p w14:paraId="01FEF763" w14:textId="77777777" w:rsidR="001533A3" w:rsidRPr="009355C7" w:rsidRDefault="001533A3" w:rsidP="009B4E79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9355C7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2. COMPROMISOS DE ESTA REUNION</w:t>
            </w:r>
          </w:p>
        </w:tc>
      </w:tr>
      <w:tr w:rsidR="00E10DD2" w:rsidRPr="009355C7" w14:paraId="798DBCB2" w14:textId="77777777" w:rsidTr="005448E8">
        <w:trPr>
          <w:trHeight w:val="387"/>
        </w:trPr>
        <w:tc>
          <w:tcPr>
            <w:tcW w:w="5954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3D080A6" w14:textId="20213926" w:rsidR="00E10DD2" w:rsidRPr="00E10DD2" w:rsidRDefault="00E10DD2" w:rsidP="00E10D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0E4325B" w14:textId="359A3C00" w:rsidR="00E10DD2" w:rsidRPr="00E10DD2" w:rsidRDefault="00E10DD2" w:rsidP="00E10DD2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RESPONSABLE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8FC93A1" w14:textId="77777777" w:rsidR="00E10DD2" w:rsidRPr="004E361D" w:rsidRDefault="00E10DD2" w:rsidP="00E10DD2">
            <w:pPr>
              <w:jc w:val="center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 xml:space="preserve">FECHA PLANEADA </w:t>
            </w:r>
          </w:p>
          <w:p w14:paraId="4D6C7C90" w14:textId="0CB87A35" w:rsidR="00E10DD2" w:rsidRPr="00E10DD2" w:rsidRDefault="00E10DD2" w:rsidP="00E10DD2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 TERMINACION</w:t>
            </w:r>
          </w:p>
        </w:tc>
      </w:tr>
      <w:tr w:rsidR="00E10DD2" w:rsidRPr="009355C7" w14:paraId="1FE02F68" w14:textId="77777777" w:rsidTr="001533A3">
        <w:trPr>
          <w:trHeight w:val="387"/>
        </w:trPr>
        <w:tc>
          <w:tcPr>
            <w:tcW w:w="5954" w:type="dxa"/>
          </w:tcPr>
          <w:p w14:paraId="4D8CF7BE" w14:textId="1EDA2E6D" w:rsidR="00E10DD2" w:rsidRPr="009355C7" w:rsidRDefault="001438FF" w:rsidP="004860B0">
            <w:pPr>
              <w:tabs>
                <w:tab w:val="left" w:pos="1995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Enviar acta </w:t>
            </w:r>
          </w:p>
        </w:tc>
        <w:tc>
          <w:tcPr>
            <w:tcW w:w="2410" w:type="dxa"/>
          </w:tcPr>
          <w:p w14:paraId="34091043" w14:textId="144BF6E1" w:rsidR="00E10DD2" w:rsidRPr="009355C7" w:rsidRDefault="001438FF" w:rsidP="00E10DD2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Sebastian Moreno </w:t>
            </w:r>
          </w:p>
        </w:tc>
        <w:tc>
          <w:tcPr>
            <w:tcW w:w="1984" w:type="dxa"/>
          </w:tcPr>
          <w:p w14:paraId="5AC1A4D1" w14:textId="78AFE54A" w:rsidR="00E10DD2" w:rsidRPr="009355C7" w:rsidRDefault="001438FF" w:rsidP="00E10D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20 de marzo </w:t>
            </w:r>
          </w:p>
        </w:tc>
      </w:tr>
      <w:tr w:rsidR="00E10DD2" w:rsidRPr="009355C7" w14:paraId="1EF341EE" w14:textId="77777777" w:rsidTr="001533A3">
        <w:trPr>
          <w:trHeight w:val="387"/>
        </w:trPr>
        <w:tc>
          <w:tcPr>
            <w:tcW w:w="5954" w:type="dxa"/>
          </w:tcPr>
          <w:p w14:paraId="1B7676E4" w14:textId="6541CD17" w:rsidR="00E10DD2" w:rsidRDefault="001438FF" w:rsidP="00E10DD2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Terminar curos de base de datos</w:t>
            </w:r>
          </w:p>
        </w:tc>
        <w:tc>
          <w:tcPr>
            <w:tcW w:w="2410" w:type="dxa"/>
          </w:tcPr>
          <w:p w14:paraId="2ABBBDCE" w14:textId="7C3F4E67" w:rsidR="00E10DD2" w:rsidRDefault="001438FF" w:rsidP="00702385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Ingenieros </w:t>
            </w:r>
          </w:p>
        </w:tc>
        <w:tc>
          <w:tcPr>
            <w:tcW w:w="1984" w:type="dxa"/>
          </w:tcPr>
          <w:p w14:paraId="7F6D4B6B" w14:textId="3169CD73" w:rsidR="00E10DD2" w:rsidRDefault="001438FF" w:rsidP="0070238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 de marzo</w:t>
            </w:r>
          </w:p>
        </w:tc>
      </w:tr>
      <w:tr w:rsidR="004860B0" w:rsidRPr="009355C7" w14:paraId="5091E591" w14:textId="77777777" w:rsidTr="001533A3">
        <w:trPr>
          <w:trHeight w:val="387"/>
        </w:trPr>
        <w:tc>
          <w:tcPr>
            <w:tcW w:w="5954" w:type="dxa"/>
          </w:tcPr>
          <w:p w14:paraId="52CF87F1" w14:textId="04B72D7A" w:rsidR="004860B0" w:rsidRDefault="001438FF" w:rsidP="0070238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Enviar correos con entregables a la fecha </w:t>
            </w:r>
          </w:p>
        </w:tc>
        <w:tc>
          <w:tcPr>
            <w:tcW w:w="2410" w:type="dxa"/>
          </w:tcPr>
          <w:p w14:paraId="7E9EF8B8" w14:textId="6018D89C" w:rsidR="004860B0" w:rsidRDefault="001438FF" w:rsidP="00702385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Todos</w:t>
            </w:r>
          </w:p>
        </w:tc>
        <w:tc>
          <w:tcPr>
            <w:tcW w:w="1984" w:type="dxa"/>
          </w:tcPr>
          <w:p w14:paraId="33B8B8AF" w14:textId="0207B1BE" w:rsidR="004860B0" w:rsidRDefault="001438FF" w:rsidP="0070238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24 de marzo </w:t>
            </w:r>
          </w:p>
        </w:tc>
      </w:tr>
    </w:tbl>
    <w:p w14:paraId="4F984D9F" w14:textId="3D0F7C2A" w:rsidR="00B94FCA" w:rsidRPr="004E361D" w:rsidRDefault="00DB37B6" w:rsidP="007F5A51">
      <w:pPr>
        <w:rPr>
          <w:rFonts w:ascii="Gill Sans MT" w:hAnsi="Gill Sans MT" w:cs="Arial"/>
          <w:color w:val="FFFFFF"/>
          <w:sz w:val="18"/>
          <w:szCs w:val="18"/>
        </w:rPr>
      </w:pPr>
      <w:r>
        <w:rPr>
          <w:rFonts w:ascii="Gill Sans MT" w:hAnsi="Gill Sans MT" w:cs="Arial"/>
          <w:color w:val="FFFFFF"/>
          <w:sz w:val="18"/>
          <w:szCs w:val="18"/>
        </w:rPr>
        <w:t>Pro</w:t>
      </w:r>
    </w:p>
    <w:p w14:paraId="01A66BB5" w14:textId="77777777" w:rsidR="007F5A51" w:rsidRPr="004E361D" w:rsidRDefault="007F5A51" w:rsidP="007F5A51">
      <w:pPr>
        <w:rPr>
          <w:rFonts w:ascii="Gill Sans MT" w:hAnsi="Gill Sans MT" w:cs="Arial"/>
          <w:color w:val="FFFFFF"/>
          <w:sz w:val="18"/>
          <w:szCs w:val="18"/>
        </w:rPr>
      </w:pPr>
    </w:p>
    <w:p w14:paraId="687EA81D" w14:textId="77777777" w:rsidR="007F5A51" w:rsidRPr="004E361D" w:rsidRDefault="007F5A51" w:rsidP="007F5A51">
      <w:pPr>
        <w:rPr>
          <w:rFonts w:ascii="Gill Sans MT" w:hAnsi="Gill Sans MT" w:cs="Arial"/>
          <w:color w:val="FFFFFF"/>
          <w:sz w:val="18"/>
          <w:szCs w:val="18"/>
        </w:rPr>
      </w:pPr>
    </w:p>
    <w:p w14:paraId="5912A847" w14:textId="77777777" w:rsidR="007F5A51" w:rsidRPr="004E361D" w:rsidRDefault="007F5A51" w:rsidP="007F5A51">
      <w:pPr>
        <w:rPr>
          <w:rFonts w:ascii="Gill Sans MT" w:hAnsi="Gill Sans MT" w:cs="Arial"/>
          <w:sz w:val="18"/>
          <w:szCs w:val="18"/>
        </w:rPr>
      </w:pPr>
    </w:p>
    <w:p w14:paraId="2FC25454" w14:textId="23719C95" w:rsidR="003C7DF9" w:rsidRDefault="003C7DF9" w:rsidP="00012BE0">
      <w:pPr>
        <w:rPr>
          <w:rFonts w:ascii="Gill Sans MT" w:hAnsi="Gill Sans MT" w:cs="Arial"/>
          <w:sz w:val="18"/>
          <w:szCs w:val="18"/>
        </w:rPr>
      </w:pPr>
      <w:bookmarkStart w:id="0" w:name="_GoBack"/>
      <w:bookmarkEnd w:id="0"/>
    </w:p>
    <w:sectPr w:rsidR="003C7DF9" w:rsidSect="004E361D">
      <w:headerReference w:type="default" r:id="rId12"/>
      <w:footerReference w:type="default" r:id="rId13"/>
      <w:pgSz w:w="12240" w:h="15840" w:code="1"/>
      <w:pgMar w:top="1418" w:right="1134" w:bottom="567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D4935" w14:textId="77777777" w:rsidR="00693455" w:rsidRDefault="00693455">
      <w:r>
        <w:separator/>
      </w:r>
    </w:p>
  </w:endnote>
  <w:endnote w:type="continuationSeparator" w:id="0">
    <w:p w14:paraId="2D74E961" w14:textId="77777777" w:rsidR="00693455" w:rsidRDefault="0069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D2835" w14:textId="65766B76" w:rsidR="00DB37B6" w:rsidRPr="0061414B" w:rsidRDefault="00DB37B6">
    <w:pPr>
      <w:pStyle w:val="Piedepgina"/>
      <w:jc w:val="right"/>
      <w:rPr>
        <w:rFonts w:ascii="Gill Sans MT" w:hAnsi="Gill Sans MT" w:cs="Arial"/>
        <w:sz w:val="16"/>
        <w:szCs w:val="16"/>
      </w:rPr>
    </w:pPr>
    <w:r w:rsidRPr="0061414B">
      <w:rPr>
        <w:rFonts w:ascii="Gill Sans MT" w:hAnsi="Gill Sans MT" w:cs="Arial"/>
        <w:sz w:val="16"/>
        <w:szCs w:val="16"/>
      </w:rPr>
      <w:t xml:space="preserve">Página </w:t>
    </w:r>
    <w:r w:rsidRPr="0061414B">
      <w:rPr>
        <w:rFonts w:ascii="Gill Sans MT" w:hAnsi="Gill Sans MT" w:cs="Arial"/>
        <w:bCs/>
        <w:sz w:val="16"/>
        <w:szCs w:val="16"/>
      </w:rPr>
      <w:fldChar w:fldCharType="begin"/>
    </w:r>
    <w:r w:rsidRPr="0061414B">
      <w:rPr>
        <w:rFonts w:ascii="Gill Sans MT" w:hAnsi="Gill Sans MT" w:cs="Arial"/>
        <w:bCs/>
        <w:sz w:val="16"/>
        <w:szCs w:val="16"/>
      </w:rPr>
      <w:instrText>PAGE</w:instrText>
    </w:r>
    <w:r w:rsidRPr="0061414B">
      <w:rPr>
        <w:rFonts w:ascii="Gill Sans MT" w:hAnsi="Gill Sans MT" w:cs="Arial"/>
        <w:bCs/>
        <w:sz w:val="16"/>
        <w:szCs w:val="16"/>
      </w:rPr>
      <w:fldChar w:fldCharType="separate"/>
    </w:r>
    <w:r w:rsidR="00244855">
      <w:rPr>
        <w:rFonts w:ascii="Gill Sans MT" w:hAnsi="Gill Sans MT" w:cs="Arial"/>
        <w:bCs/>
        <w:noProof/>
        <w:sz w:val="16"/>
        <w:szCs w:val="16"/>
      </w:rPr>
      <w:t>1</w:t>
    </w:r>
    <w:r w:rsidRPr="0061414B">
      <w:rPr>
        <w:rFonts w:ascii="Gill Sans MT" w:hAnsi="Gill Sans MT" w:cs="Arial"/>
        <w:bCs/>
        <w:sz w:val="16"/>
        <w:szCs w:val="16"/>
      </w:rPr>
      <w:fldChar w:fldCharType="end"/>
    </w:r>
    <w:r w:rsidRPr="0061414B">
      <w:rPr>
        <w:rFonts w:ascii="Gill Sans MT" w:hAnsi="Gill Sans MT" w:cs="Arial"/>
        <w:sz w:val="16"/>
        <w:szCs w:val="16"/>
      </w:rPr>
      <w:t xml:space="preserve"> de </w:t>
    </w:r>
    <w:r w:rsidRPr="0061414B">
      <w:rPr>
        <w:rFonts w:ascii="Gill Sans MT" w:hAnsi="Gill Sans MT" w:cs="Arial"/>
        <w:bCs/>
        <w:sz w:val="16"/>
        <w:szCs w:val="16"/>
      </w:rPr>
      <w:fldChar w:fldCharType="begin"/>
    </w:r>
    <w:r w:rsidRPr="0061414B">
      <w:rPr>
        <w:rFonts w:ascii="Gill Sans MT" w:hAnsi="Gill Sans MT" w:cs="Arial"/>
        <w:bCs/>
        <w:sz w:val="16"/>
        <w:szCs w:val="16"/>
      </w:rPr>
      <w:instrText>NUMPAGES</w:instrText>
    </w:r>
    <w:r w:rsidRPr="0061414B">
      <w:rPr>
        <w:rFonts w:ascii="Gill Sans MT" w:hAnsi="Gill Sans MT" w:cs="Arial"/>
        <w:bCs/>
        <w:sz w:val="16"/>
        <w:szCs w:val="16"/>
      </w:rPr>
      <w:fldChar w:fldCharType="separate"/>
    </w:r>
    <w:r w:rsidR="00244855">
      <w:rPr>
        <w:rFonts w:ascii="Gill Sans MT" w:hAnsi="Gill Sans MT" w:cs="Arial"/>
        <w:bCs/>
        <w:noProof/>
        <w:sz w:val="16"/>
        <w:szCs w:val="16"/>
      </w:rPr>
      <w:t>2</w:t>
    </w:r>
    <w:r w:rsidRPr="0061414B">
      <w:rPr>
        <w:rFonts w:ascii="Gill Sans MT" w:hAnsi="Gill Sans MT" w:cs="Arial"/>
        <w:bCs/>
        <w:sz w:val="16"/>
        <w:szCs w:val="16"/>
      </w:rPr>
      <w:fldChar w:fldCharType="end"/>
    </w:r>
  </w:p>
  <w:p w14:paraId="72EC4DD8" w14:textId="77777777" w:rsidR="00DB37B6" w:rsidRPr="00CE27E6" w:rsidRDefault="00DB37B6">
    <w:pPr>
      <w:pStyle w:val="Piedepgina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EBC52" w14:textId="77777777" w:rsidR="00693455" w:rsidRDefault="00693455">
      <w:r>
        <w:separator/>
      </w:r>
    </w:p>
  </w:footnote>
  <w:footnote w:type="continuationSeparator" w:id="0">
    <w:p w14:paraId="7CDA74CE" w14:textId="77777777" w:rsidR="00693455" w:rsidRDefault="00693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03EAD" w14:textId="77777777" w:rsidR="00DB37B6" w:rsidRDefault="00DB37B6">
    <w:pPr>
      <w:pStyle w:val="Encabezado"/>
    </w:pPr>
    <w:r>
      <w:rPr>
        <w:rFonts w:ascii="Gill Sans MT" w:hAnsi="Gill Sans MT"/>
        <w:bCs/>
        <w:noProof/>
        <w:sz w:val="20"/>
        <w:lang w:val="es-CO" w:eastAsia="es-CO"/>
      </w:rPr>
      <w:drawing>
        <wp:anchor distT="0" distB="0" distL="114300" distR="114300" simplePos="0" relativeHeight="251661312" behindDoc="0" locked="0" layoutInCell="1" allowOverlap="1" wp14:anchorId="6B9FACF3" wp14:editId="67BAC955">
          <wp:simplePos x="0" y="0"/>
          <wp:positionH relativeFrom="column">
            <wp:posOffset>1175385</wp:posOffset>
          </wp:positionH>
          <wp:positionV relativeFrom="paragraph">
            <wp:posOffset>-182245</wp:posOffset>
          </wp:positionV>
          <wp:extent cx="4140200" cy="677545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58" t="30612" r="5354" b="31633"/>
                  <a:stretch>
                    <a:fillRect/>
                  </a:stretch>
                </pic:blipFill>
                <pic:spPr bwMode="auto">
                  <a:xfrm>
                    <a:off x="0" y="0"/>
                    <a:ext cx="41402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C15515" w14:textId="77777777" w:rsidR="00DB37B6" w:rsidRDefault="00DB37B6">
    <w:pPr>
      <w:pStyle w:val="Encabezado"/>
    </w:pPr>
  </w:p>
  <w:p w14:paraId="27E9BF20" w14:textId="77777777" w:rsidR="00DB37B6" w:rsidRDefault="00DB37B6">
    <w:pPr>
      <w:pStyle w:val="Encabezado"/>
    </w:pPr>
  </w:p>
  <w:tbl>
    <w:tblPr>
      <w:tblW w:w="10314" w:type="dxa"/>
      <w:tblLook w:val="0000" w:firstRow="0" w:lastRow="0" w:firstColumn="0" w:lastColumn="0" w:noHBand="0" w:noVBand="0"/>
    </w:tblPr>
    <w:tblGrid>
      <w:gridCol w:w="3510"/>
      <w:gridCol w:w="3969"/>
      <w:gridCol w:w="2835"/>
    </w:tblGrid>
    <w:tr w:rsidR="00DB37B6" w:rsidRPr="00065FED" w14:paraId="4189769A" w14:textId="77777777" w:rsidTr="00232C7A">
      <w:trPr>
        <w:cantSplit/>
        <w:trHeight w:val="479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5606D1" w14:textId="77777777" w:rsidR="00DB37B6" w:rsidRPr="00D5799E" w:rsidRDefault="00DB37B6" w:rsidP="009B4E79">
          <w:pPr>
            <w:pStyle w:val="Ttulo1"/>
            <w:jc w:val="left"/>
            <w:rPr>
              <w:rFonts w:ascii="Gill Sans MT" w:hAnsi="Gill Sans MT"/>
              <w:b w:val="0"/>
              <w:sz w:val="20"/>
              <w:szCs w:val="18"/>
            </w:rPr>
          </w:pPr>
          <w:r w:rsidRPr="00D5799E">
            <w:rPr>
              <w:rFonts w:ascii="Gill Sans MT" w:hAnsi="Gill Sans MT"/>
              <w:sz w:val="20"/>
              <w:szCs w:val="18"/>
            </w:rPr>
            <w:t>MACROPROCESO:</w:t>
          </w:r>
        </w:p>
        <w:p w14:paraId="785051BF" w14:textId="424BF3D1" w:rsidR="00DB37B6" w:rsidRPr="00D5799E" w:rsidRDefault="00DB37B6" w:rsidP="009B4E79">
          <w:pPr>
            <w:pStyle w:val="Ttulo1"/>
            <w:jc w:val="left"/>
            <w:rPr>
              <w:rFonts w:ascii="Gill Sans MT" w:hAnsi="Gill Sans MT"/>
              <w:b w:val="0"/>
              <w:sz w:val="20"/>
              <w:szCs w:val="18"/>
            </w:rPr>
          </w:pPr>
          <w:r w:rsidRPr="00A41C29">
            <w:rPr>
              <w:rFonts w:ascii="Gill Sans MT" w:hAnsi="Gill Sans MT"/>
              <w:b w:val="0"/>
              <w:sz w:val="20"/>
              <w:szCs w:val="18"/>
            </w:rPr>
            <w:t>Productividad y Mejoramiento de la Operación</w:t>
          </w:r>
        </w:p>
      </w:tc>
      <w:tc>
        <w:tcPr>
          <w:tcW w:w="39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5CF3B7" w14:textId="77777777" w:rsidR="00DB37B6" w:rsidRPr="00D5799E" w:rsidRDefault="00DB37B6" w:rsidP="009B4E79">
          <w:pPr>
            <w:pStyle w:val="Ttulo1"/>
            <w:rPr>
              <w:rFonts w:ascii="Gill Sans MT" w:hAnsi="Gill Sans MT"/>
              <w:sz w:val="20"/>
              <w:szCs w:val="18"/>
            </w:rPr>
          </w:pPr>
          <w:r w:rsidRPr="00D5799E">
            <w:rPr>
              <w:rFonts w:ascii="Gill Sans MT" w:hAnsi="Gill Sans MT"/>
              <w:sz w:val="20"/>
              <w:szCs w:val="18"/>
            </w:rPr>
            <w:t>FORMATO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FE798A" w14:textId="77777777" w:rsidR="00DB37B6" w:rsidRPr="00D5799E" w:rsidRDefault="00DB37B6" w:rsidP="009B4E79">
          <w:pPr>
            <w:jc w:val="center"/>
            <w:rPr>
              <w:rFonts w:ascii="Gill Sans MT" w:hAnsi="Gill Sans MT" w:cs="Arial"/>
              <w:sz w:val="20"/>
              <w:szCs w:val="18"/>
            </w:rPr>
          </w:pPr>
          <w:r w:rsidRPr="00D5799E">
            <w:rPr>
              <w:rFonts w:ascii="Gill Sans MT" w:hAnsi="Gill Sans MT" w:cs="Arial"/>
              <w:b/>
              <w:sz w:val="20"/>
              <w:szCs w:val="18"/>
            </w:rPr>
            <w:t xml:space="preserve">Código: </w:t>
          </w:r>
          <w:r>
            <w:rPr>
              <w:rFonts w:ascii="Gill Sans MT" w:hAnsi="Gill Sans MT" w:cs="Arial"/>
              <w:sz w:val="20"/>
              <w:szCs w:val="18"/>
            </w:rPr>
            <w:t>PM</w:t>
          </w:r>
          <w:r w:rsidRPr="00D5799E">
            <w:rPr>
              <w:rFonts w:ascii="Gill Sans MT" w:hAnsi="Gill Sans MT" w:cs="Arial"/>
              <w:sz w:val="20"/>
              <w:szCs w:val="18"/>
            </w:rPr>
            <w:t>-</w:t>
          </w:r>
          <w:r>
            <w:rPr>
              <w:rFonts w:ascii="Gill Sans MT" w:hAnsi="Gill Sans MT" w:cs="Arial"/>
              <w:sz w:val="20"/>
              <w:szCs w:val="18"/>
            </w:rPr>
            <w:t>PI</w:t>
          </w:r>
          <w:r w:rsidRPr="00D5799E">
            <w:rPr>
              <w:rFonts w:ascii="Gill Sans MT" w:hAnsi="Gill Sans MT" w:cs="Arial"/>
              <w:sz w:val="20"/>
              <w:szCs w:val="18"/>
            </w:rPr>
            <w:t>-RG-</w:t>
          </w:r>
          <w:r>
            <w:rPr>
              <w:rFonts w:ascii="Gill Sans MT" w:hAnsi="Gill Sans MT" w:cs="Arial"/>
              <w:sz w:val="20"/>
              <w:szCs w:val="18"/>
            </w:rPr>
            <w:t>002-</w:t>
          </w:r>
          <w:r w:rsidRPr="00D5799E">
            <w:rPr>
              <w:rFonts w:ascii="Gill Sans MT" w:hAnsi="Gill Sans MT" w:cs="Arial"/>
              <w:sz w:val="20"/>
              <w:szCs w:val="18"/>
            </w:rPr>
            <w:t>V</w:t>
          </w:r>
          <w:r>
            <w:rPr>
              <w:rFonts w:ascii="Gill Sans MT" w:hAnsi="Gill Sans MT" w:cs="Arial"/>
              <w:sz w:val="20"/>
              <w:szCs w:val="18"/>
            </w:rPr>
            <w:t>1</w:t>
          </w:r>
        </w:p>
      </w:tc>
    </w:tr>
    <w:tr w:rsidR="00DB37B6" w:rsidRPr="00065FED" w14:paraId="21B54C7B" w14:textId="77777777" w:rsidTr="00232C7A">
      <w:trPr>
        <w:cantSplit/>
        <w:trHeight w:val="415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197D91F" w14:textId="77777777" w:rsidR="00DB37B6" w:rsidRPr="00D5799E" w:rsidRDefault="00DB37B6" w:rsidP="009B4E79">
          <w:pPr>
            <w:rPr>
              <w:rFonts w:ascii="Gill Sans MT" w:hAnsi="Gill Sans MT" w:cs="Arial"/>
              <w:sz w:val="20"/>
              <w:szCs w:val="18"/>
            </w:rPr>
          </w:pPr>
          <w:r w:rsidRPr="00D5799E">
            <w:rPr>
              <w:rFonts w:ascii="Gill Sans MT" w:hAnsi="Gill Sans MT" w:cs="Arial"/>
              <w:b/>
              <w:sz w:val="20"/>
              <w:szCs w:val="18"/>
            </w:rPr>
            <w:t>PROCESO:</w:t>
          </w:r>
        </w:p>
        <w:p w14:paraId="497158AC" w14:textId="77777777" w:rsidR="00DB37B6" w:rsidRPr="00D5799E" w:rsidRDefault="00DB37B6" w:rsidP="009B4E79">
          <w:pPr>
            <w:rPr>
              <w:rFonts w:ascii="Gill Sans MT" w:hAnsi="Gill Sans MT" w:cs="Arial"/>
              <w:noProof/>
              <w:sz w:val="20"/>
              <w:szCs w:val="18"/>
              <w:lang w:val="es-CO"/>
            </w:rPr>
          </w:pPr>
          <w:r w:rsidRPr="00F53981">
            <w:rPr>
              <w:rFonts w:ascii="Gill Sans MT" w:hAnsi="Gill Sans MT" w:cs="Arial"/>
              <w:sz w:val="20"/>
              <w:szCs w:val="18"/>
            </w:rPr>
            <w:t>Productividad e Ingeniería Organizacional</w:t>
          </w:r>
        </w:p>
      </w:tc>
      <w:tc>
        <w:tcPr>
          <w:tcW w:w="39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63933B" w14:textId="77777777" w:rsidR="00DB37B6" w:rsidRPr="00D5799E" w:rsidRDefault="00DB37B6" w:rsidP="009B4E79">
          <w:pPr>
            <w:jc w:val="center"/>
            <w:rPr>
              <w:rFonts w:ascii="Gill Sans MT" w:hAnsi="Gill Sans MT" w:cs="Arial"/>
              <w:b/>
              <w:color w:val="FF0000"/>
              <w:sz w:val="20"/>
              <w:szCs w:val="18"/>
            </w:rPr>
          </w:pPr>
          <w:r>
            <w:rPr>
              <w:rFonts w:ascii="Gill Sans MT" w:hAnsi="Gill Sans MT" w:cs="Arial"/>
              <w:b/>
              <w:sz w:val="20"/>
              <w:szCs w:val="18"/>
            </w:rPr>
            <w:t>ACTA DE REUNION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314029F" w14:textId="77777777" w:rsidR="00DB37B6" w:rsidRPr="00D5799E" w:rsidRDefault="00DB37B6" w:rsidP="009B4E79">
          <w:pPr>
            <w:jc w:val="center"/>
            <w:rPr>
              <w:rFonts w:ascii="Gill Sans MT" w:hAnsi="Gill Sans MT" w:cs="Arial"/>
              <w:sz w:val="20"/>
              <w:szCs w:val="18"/>
            </w:rPr>
          </w:pPr>
          <w:r w:rsidRPr="00D5799E">
            <w:rPr>
              <w:rFonts w:ascii="Gill Sans MT" w:hAnsi="Gill Sans MT" w:cs="Arial"/>
              <w:b/>
              <w:sz w:val="20"/>
              <w:szCs w:val="18"/>
            </w:rPr>
            <w:t>Vigente desde</w:t>
          </w:r>
          <w:r w:rsidRPr="00D5799E">
            <w:rPr>
              <w:rFonts w:ascii="Gill Sans MT" w:hAnsi="Gill Sans MT" w:cs="Arial"/>
              <w:sz w:val="20"/>
              <w:szCs w:val="18"/>
            </w:rPr>
            <w:t xml:space="preserve">: </w:t>
          </w:r>
          <w:r>
            <w:rPr>
              <w:rFonts w:ascii="Gill Sans MT" w:hAnsi="Gill Sans MT" w:cs="Arial"/>
              <w:sz w:val="20"/>
              <w:szCs w:val="18"/>
            </w:rPr>
            <w:t>11</w:t>
          </w:r>
          <w:r w:rsidRPr="00D5799E">
            <w:rPr>
              <w:rFonts w:ascii="Gill Sans MT" w:hAnsi="Gill Sans MT" w:cs="Arial"/>
              <w:sz w:val="20"/>
              <w:szCs w:val="18"/>
            </w:rPr>
            <w:t>/</w:t>
          </w:r>
          <w:r>
            <w:rPr>
              <w:rFonts w:ascii="Gill Sans MT" w:hAnsi="Gill Sans MT" w:cs="Arial"/>
              <w:sz w:val="20"/>
              <w:szCs w:val="18"/>
            </w:rPr>
            <w:t>08</w:t>
          </w:r>
          <w:r w:rsidRPr="00D5799E">
            <w:rPr>
              <w:rFonts w:ascii="Gill Sans MT" w:hAnsi="Gill Sans MT" w:cs="Arial"/>
              <w:sz w:val="20"/>
              <w:szCs w:val="18"/>
            </w:rPr>
            <w:t>/</w:t>
          </w:r>
          <w:r>
            <w:rPr>
              <w:rFonts w:ascii="Gill Sans MT" w:hAnsi="Gill Sans MT" w:cs="Arial"/>
              <w:sz w:val="20"/>
              <w:szCs w:val="18"/>
            </w:rPr>
            <w:t>2014</w:t>
          </w:r>
        </w:p>
      </w:tc>
    </w:tr>
  </w:tbl>
  <w:p w14:paraId="4343BF6F" w14:textId="77777777" w:rsidR="00DB37B6" w:rsidRDefault="00DB37B6" w:rsidP="007F5A51">
    <w:pPr>
      <w:jc w:val="both"/>
      <w:rPr>
        <w:rFonts w:ascii="Gill Sans MT" w:hAnsi="Gill Sans MT" w:cs="Arial"/>
        <w:b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66ED"/>
    <w:multiLevelType w:val="hybridMultilevel"/>
    <w:tmpl w:val="B010C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5C9"/>
    <w:multiLevelType w:val="multilevel"/>
    <w:tmpl w:val="039A94A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6D49A2"/>
    <w:multiLevelType w:val="hybridMultilevel"/>
    <w:tmpl w:val="914A69BE"/>
    <w:lvl w:ilvl="0" w:tplc="0BC25F0A">
      <w:start w:val="1"/>
      <w:numFmt w:val="decimal"/>
      <w:lvlText w:val="%1."/>
      <w:lvlJc w:val="left"/>
      <w:pPr>
        <w:ind w:left="71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31" w:hanging="360"/>
      </w:pPr>
    </w:lvl>
    <w:lvl w:ilvl="2" w:tplc="240A001B" w:tentative="1">
      <w:start w:val="1"/>
      <w:numFmt w:val="lowerRoman"/>
      <w:lvlText w:val="%3."/>
      <w:lvlJc w:val="right"/>
      <w:pPr>
        <w:ind w:left="2151" w:hanging="180"/>
      </w:pPr>
    </w:lvl>
    <w:lvl w:ilvl="3" w:tplc="240A000F" w:tentative="1">
      <w:start w:val="1"/>
      <w:numFmt w:val="decimal"/>
      <w:lvlText w:val="%4."/>
      <w:lvlJc w:val="left"/>
      <w:pPr>
        <w:ind w:left="2871" w:hanging="360"/>
      </w:pPr>
    </w:lvl>
    <w:lvl w:ilvl="4" w:tplc="240A0019" w:tentative="1">
      <w:start w:val="1"/>
      <w:numFmt w:val="lowerLetter"/>
      <w:lvlText w:val="%5."/>
      <w:lvlJc w:val="left"/>
      <w:pPr>
        <w:ind w:left="3591" w:hanging="360"/>
      </w:pPr>
    </w:lvl>
    <w:lvl w:ilvl="5" w:tplc="240A001B" w:tentative="1">
      <w:start w:val="1"/>
      <w:numFmt w:val="lowerRoman"/>
      <w:lvlText w:val="%6."/>
      <w:lvlJc w:val="right"/>
      <w:pPr>
        <w:ind w:left="4311" w:hanging="180"/>
      </w:pPr>
    </w:lvl>
    <w:lvl w:ilvl="6" w:tplc="240A000F" w:tentative="1">
      <w:start w:val="1"/>
      <w:numFmt w:val="decimal"/>
      <w:lvlText w:val="%7."/>
      <w:lvlJc w:val="left"/>
      <w:pPr>
        <w:ind w:left="5031" w:hanging="360"/>
      </w:pPr>
    </w:lvl>
    <w:lvl w:ilvl="7" w:tplc="240A0019" w:tentative="1">
      <w:start w:val="1"/>
      <w:numFmt w:val="lowerLetter"/>
      <w:lvlText w:val="%8."/>
      <w:lvlJc w:val="left"/>
      <w:pPr>
        <w:ind w:left="5751" w:hanging="360"/>
      </w:pPr>
    </w:lvl>
    <w:lvl w:ilvl="8" w:tplc="240A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3" w15:restartNumberingAfterBreak="0">
    <w:nsid w:val="168234ED"/>
    <w:multiLevelType w:val="hybridMultilevel"/>
    <w:tmpl w:val="B38EFF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A936AA"/>
    <w:multiLevelType w:val="hybridMultilevel"/>
    <w:tmpl w:val="87A092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656976"/>
    <w:multiLevelType w:val="hybridMultilevel"/>
    <w:tmpl w:val="23F26D38"/>
    <w:lvl w:ilvl="0" w:tplc="85A487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B6D48"/>
    <w:multiLevelType w:val="hybridMultilevel"/>
    <w:tmpl w:val="254423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31572"/>
    <w:multiLevelType w:val="hybridMultilevel"/>
    <w:tmpl w:val="F704FD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4B39EC"/>
    <w:multiLevelType w:val="hybridMultilevel"/>
    <w:tmpl w:val="68249D28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EEC4ABF"/>
    <w:multiLevelType w:val="hybridMultilevel"/>
    <w:tmpl w:val="9D7634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5F6D52"/>
    <w:multiLevelType w:val="multilevel"/>
    <w:tmpl w:val="83A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9415E"/>
    <w:multiLevelType w:val="hybridMultilevel"/>
    <w:tmpl w:val="06AE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26FF2"/>
    <w:multiLevelType w:val="hybridMultilevel"/>
    <w:tmpl w:val="F2CE8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17FFE"/>
    <w:multiLevelType w:val="hybridMultilevel"/>
    <w:tmpl w:val="EEA84C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014C1F"/>
    <w:multiLevelType w:val="hybridMultilevel"/>
    <w:tmpl w:val="C46CF2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383BAE"/>
    <w:multiLevelType w:val="hybridMultilevel"/>
    <w:tmpl w:val="C6123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B4542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071E40"/>
    <w:multiLevelType w:val="hybridMultilevel"/>
    <w:tmpl w:val="CA026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84A22"/>
    <w:multiLevelType w:val="hybridMultilevel"/>
    <w:tmpl w:val="7550DED8"/>
    <w:lvl w:ilvl="0" w:tplc="93C6BC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676D9"/>
    <w:multiLevelType w:val="hybridMultilevel"/>
    <w:tmpl w:val="D6E80B5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6262F"/>
    <w:multiLevelType w:val="hybridMultilevel"/>
    <w:tmpl w:val="2D9061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31096D"/>
    <w:multiLevelType w:val="hybridMultilevel"/>
    <w:tmpl w:val="FEE09772"/>
    <w:lvl w:ilvl="0" w:tplc="85F23A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D051E"/>
    <w:multiLevelType w:val="hybridMultilevel"/>
    <w:tmpl w:val="285222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C429AE"/>
    <w:multiLevelType w:val="hybridMultilevel"/>
    <w:tmpl w:val="3BAEE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7B4E82"/>
    <w:multiLevelType w:val="hybridMultilevel"/>
    <w:tmpl w:val="FDECDD42"/>
    <w:lvl w:ilvl="0" w:tplc="AA6C86C6">
      <w:start w:val="1"/>
      <w:numFmt w:val="decimal"/>
      <w:lvlText w:val="%1."/>
      <w:lvlJc w:val="left"/>
      <w:pPr>
        <w:ind w:left="105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57F635B7"/>
    <w:multiLevelType w:val="hybridMultilevel"/>
    <w:tmpl w:val="F43C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72FB7"/>
    <w:multiLevelType w:val="hybridMultilevel"/>
    <w:tmpl w:val="F43C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57966"/>
    <w:multiLevelType w:val="hybridMultilevel"/>
    <w:tmpl w:val="6F3247D6"/>
    <w:lvl w:ilvl="0" w:tplc="545CD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73D80"/>
    <w:multiLevelType w:val="multilevel"/>
    <w:tmpl w:val="83A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394894"/>
    <w:multiLevelType w:val="hybridMultilevel"/>
    <w:tmpl w:val="1AA47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05B11"/>
    <w:multiLevelType w:val="hybridMultilevel"/>
    <w:tmpl w:val="D046C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1B7B53"/>
    <w:multiLevelType w:val="hybridMultilevel"/>
    <w:tmpl w:val="C80A9AD2"/>
    <w:lvl w:ilvl="0" w:tplc="E84C633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67D24"/>
    <w:multiLevelType w:val="hybridMultilevel"/>
    <w:tmpl w:val="F2CE8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F3D4D"/>
    <w:multiLevelType w:val="multilevel"/>
    <w:tmpl w:val="83A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AE5BDC"/>
    <w:multiLevelType w:val="hybridMultilevel"/>
    <w:tmpl w:val="285222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FF3AD2"/>
    <w:multiLevelType w:val="hybridMultilevel"/>
    <w:tmpl w:val="00226CE6"/>
    <w:lvl w:ilvl="0" w:tplc="521A107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F64453"/>
    <w:multiLevelType w:val="hybridMultilevel"/>
    <w:tmpl w:val="59349E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15842"/>
    <w:multiLevelType w:val="hybridMultilevel"/>
    <w:tmpl w:val="4320798A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8" w15:restartNumberingAfterBreak="0">
    <w:nsid w:val="7F2D2883"/>
    <w:multiLevelType w:val="hybridMultilevel"/>
    <w:tmpl w:val="512EA1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24"/>
  </w:num>
  <w:num w:numId="4">
    <w:abstractNumId w:val="23"/>
  </w:num>
  <w:num w:numId="5">
    <w:abstractNumId w:val="29"/>
  </w:num>
  <w:num w:numId="6">
    <w:abstractNumId w:val="18"/>
  </w:num>
  <w:num w:numId="7">
    <w:abstractNumId w:val="32"/>
  </w:num>
  <w:num w:numId="8">
    <w:abstractNumId w:val="27"/>
  </w:num>
  <w:num w:numId="9">
    <w:abstractNumId w:val="12"/>
  </w:num>
  <w:num w:numId="10">
    <w:abstractNumId w:val="37"/>
  </w:num>
  <w:num w:numId="11">
    <w:abstractNumId w:val="22"/>
  </w:num>
  <w:num w:numId="12">
    <w:abstractNumId w:val="34"/>
  </w:num>
  <w:num w:numId="13">
    <w:abstractNumId w:val="21"/>
  </w:num>
  <w:num w:numId="14">
    <w:abstractNumId w:val="2"/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4"/>
  </w:num>
  <w:num w:numId="18">
    <w:abstractNumId w:val="9"/>
  </w:num>
  <w:num w:numId="19">
    <w:abstractNumId w:val="7"/>
  </w:num>
  <w:num w:numId="20">
    <w:abstractNumId w:val="13"/>
  </w:num>
  <w:num w:numId="21">
    <w:abstractNumId w:val="20"/>
  </w:num>
  <w:num w:numId="22">
    <w:abstractNumId w:val="10"/>
  </w:num>
  <w:num w:numId="23">
    <w:abstractNumId w:val="28"/>
  </w:num>
  <w:num w:numId="24">
    <w:abstractNumId w:val="3"/>
  </w:num>
  <w:num w:numId="25">
    <w:abstractNumId w:val="15"/>
  </w:num>
  <w:num w:numId="26">
    <w:abstractNumId w:val="4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</w:num>
  <w:num w:numId="29">
    <w:abstractNumId w:val="25"/>
  </w:num>
  <w:num w:numId="30">
    <w:abstractNumId w:val="26"/>
  </w:num>
  <w:num w:numId="31">
    <w:abstractNumId w:val="11"/>
  </w:num>
  <w:num w:numId="32">
    <w:abstractNumId w:val="38"/>
  </w:num>
  <w:num w:numId="33">
    <w:abstractNumId w:val="19"/>
  </w:num>
  <w:num w:numId="34">
    <w:abstractNumId w:val="16"/>
  </w:num>
  <w:num w:numId="35">
    <w:abstractNumId w:val="1"/>
  </w:num>
  <w:num w:numId="36">
    <w:abstractNumId w:val="35"/>
  </w:num>
  <w:num w:numId="37">
    <w:abstractNumId w:val="8"/>
  </w:num>
  <w:num w:numId="38">
    <w:abstractNumId w:val="31"/>
  </w:num>
  <w:num w:numId="39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67"/>
    <w:rsid w:val="00001F6C"/>
    <w:rsid w:val="000049BC"/>
    <w:rsid w:val="0000510D"/>
    <w:rsid w:val="00012BE0"/>
    <w:rsid w:val="00015B24"/>
    <w:rsid w:val="000310ED"/>
    <w:rsid w:val="000332AF"/>
    <w:rsid w:val="000342B1"/>
    <w:rsid w:val="000360BE"/>
    <w:rsid w:val="00053FA0"/>
    <w:rsid w:val="00055394"/>
    <w:rsid w:val="00055D6F"/>
    <w:rsid w:val="00061F04"/>
    <w:rsid w:val="00062F7B"/>
    <w:rsid w:val="00065633"/>
    <w:rsid w:val="000658E6"/>
    <w:rsid w:val="00065FED"/>
    <w:rsid w:val="00067B97"/>
    <w:rsid w:val="00072B7E"/>
    <w:rsid w:val="00073A01"/>
    <w:rsid w:val="000744F0"/>
    <w:rsid w:val="00077AE0"/>
    <w:rsid w:val="00086D7F"/>
    <w:rsid w:val="0009361E"/>
    <w:rsid w:val="000975E6"/>
    <w:rsid w:val="00097837"/>
    <w:rsid w:val="000A3CEB"/>
    <w:rsid w:val="000A40F6"/>
    <w:rsid w:val="000A5A28"/>
    <w:rsid w:val="000A774C"/>
    <w:rsid w:val="000B1697"/>
    <w:rsid w:val="000B288C"/>
    <w:rsid w:val="000B462E"/>
    <w:rsid w:val="000B60E2"/>
    <w:rsid w:val="000B7226"/>
    <w:rsid w:val="000B7A01"/>
    <w:rsid w:val="000C1C84"/>
    <w:rsid w:val="000C6A87"/>
    <w:rsid w:val="000D0357"/>
    <w:rsid w:val="000D05DB"/>
    <w:rsid w:val="000D2C84"/>
    <w:rsid w:val="000D2F70"/>
    <w:rsid w:val="000D3026"/>
    <w:rsid w:val="000D6A6E"/>
    <w:rsid w:val="000D74BB"/>
    <w:rsid w:val="000E0CF6"/>
    <w:rsid w:val="000E1309"/>
    <w:rsid w:val="000E1C16"/>
    <w:rsid w:val="000E3C96"/>
    <w:rsid w:val="000E4211"/>
    <w:rsid w:val="000E4324"/>
    <w:rsid w:val="000E6DF7"/>
    <w:rsid w:val="000F3CF4"/>
    <w:rsid w:val="000F4039"/>
    <w:rsid w:val="000F5169"/>
    <w:rsid w:val="000F5858"/>
    <w:rsid w:val="000F6530"/>
    <w:rsid w:val="000F6C40"/>
    <w:rsid w:val="000F6EA7"/>
    <w:rsid w:val="00101E9B"/>
    <w:rsid w:val="0010309C"/>
    <w:rsid w:val="001051CB"/>
    <w:rsid w:val="00105841"/>
    <w:rsid w:val="00110D74"/>
    <w:rsid w:val="0011341E"/>
    <w:rsid w:val="0011423E"/>
    <w:rsid w:val="001201ED"/>
    <w:rsid w:val="00124D4D"/>
    <w:rsid w:val="001314D3"/>
    <w:rsid w:val="00131726"/>
    <w:rsid w:val="00132038"/>
    <w:rsid w:val="00133AC5"/>
    <w:rsid w:val="0013468D"/>
    <w:rsid w:val="0013481C"/>
    <w:rsid w:val="00135C18"/>
    <w:rsid w:val="001438FF"/>
    <w:rsid w:val="00145407"/>
    <w:rsid w:val="00145E25"/>
    <w:rsid w:val="00147A64"/>
    <w:rsid w:val="00151D67"/>
    <w:rsid w:val="001533A3"/>
    <w:rsid w:val="00153B44"/>
    <w:rsid w:val="0017169D"/>
    <w:rsid w:val="00171B61"/>
    <w:rsid w:val="00172E02"/>
    <w:rsid w:val="00176655"/>
    <w:rsid w:val="0018016B"/>
    <w:rsid w:val="00181426"/>
    <w:rsid w:val="001848E8"/>
    <w:rsid w:val="0018586F"/>
    <w:rsid w:val="0019260E"/>
    <w:rsid w:val="001966EA"/>
    <w:rsid w:val="00196FA5"/>
    <w:rsid w:val="001979AC"/>
    <w:rsid w:val="001A1812"/>
    <w:rsid w:val="001A2F5B"/>
    <w:rsid w:val="001A6767"/>
    <w:rsid w:val="001B7658"/>
    <w:rsid w:val="001C1412"/>
    <w:rsid w:val="001C450E"/>
    <w:rsid w:val="001C7924"/>
    <w:rsid w:val="001D1A95"/>
    <w:rsid w:val="001D338A"/>
    <w:rsid w:val="001D346D"/>
    <w:rsid w:val="001D4E35"/>
    <w:rsid w:val="001E17DC"/>
    <w:rsid w:val="001E1FF0"/>
    <w:rsid w:val="001E3D8A"/>
    <w:rsid w:val="001F0330"/>
    <w:rsid w:val="001F36A2"/>
    <w:rsid w:val="001F50D6"/>
    <w:rsid w:val="001F6123"/>
    <w:rsid w:val="00201280"/>
    <w:rsid w:val="002012F5"/>
    <w:rsid w:val="00202FB5"/>
    <w:rsid w:val="002034F1"/>
    <w:rsid w:val="00204120"/>
    <w:rsid w:val="00210C3B"/>
    <w:rsid w:val="00213C60"/>
    <w:rsid w:val="00214688"/>
    <w:rsid w:val="00221D9A"/>
    <w:rsid w:val="00222DB5"/>
    <w:rsid w:val="00230687"/>
    <w:rsid w:val="00230A02"/>
    <w:rsid w:val="00232C7A"/>
    <w:rsid w:val="00232F1C"/>
    <w:rsid w:val="00233EB2"/>
    <w:rsid w:val="00237407"/>
    <w:rsid w:val="00241831"/>
    <w:rsid w:val="0024245E"/>
    <w:rsid w:val="00244855"/>
    <w:rsid w:val="00244D4C"/>
    <w:rsid w:val="0024561C"/>
    <w:rsid w:val="00247706"/>
    <w:rsid w:val="00251DD6"/>
    <w:rsid w:val="0025277D"/>
    <w:rsid w:val="00252CB8"/>
    <w:rsid w:val="00254B50"/>
    <w:rsid w:val="00264A91"/>
    <w:rsid w:val="002738BE"/>
    <w:rsid w:val="00274031"/>
    <w:rsid w:val="00275AE2"/>
    <w:rsid w:val="002808D3"/>
    <w:rsid w:val="0028642D"/>
    <w:rsid w:val="00286ADC"/>
    <w:rsid w:val="00290298"/>
    <w:rsid w:val="00291ED1"/>
    <w:rsid w:val="00292549"/>
    <w:rsid w:val="00294F63"/>
    <w:rsid w:val="00295625"/>
    <w:rsid w:val="00296F56"/>
    <w:rsid w:val="002A389C"/>
    <w:rsid w:val="002A46F4"/>
    <w:rsid w:val="002A5D95"/>
    <w:rsid w:val="002B1853"/>
    <w:rsid w:val="002B2BEE"/>
    <w:rsid w:val="002B35CE"/>
    <w:rsid w:val="002B38D2"/>
    <w:rsid w:val="002B4CB1"/>
    <w:rsid w:val="002C2178"/>
    <w:rsid w:val="002C43CA"/>
    <w:rsid w:val="002C460A"/>
    <w:rsid w:val="002D16EE"/>
    <w:rsid w:val="002D4753"/>
    <w:rsid w:val="002E0AED"/>
    <w:rsid w:val="002E3147"/>
    <w:rsid w:val="002E3BEC"/>
    <w:rsid w:val="002E51F3"/>
    <w:rsid w:val="002E5A40"/>
    <w:rsid w:val="002E64AA"/>
    <w:rsid w:val="002E7BD2"/>
    <w:rsid w:val="002F19F7"/>
    <w:rsid w:val="002F2414"/>
    <w:rsid w:val="00301368"/>
    <w:rsid w:val="00301B50"/>
    <w:rsid w:val="003035ED"/>
    <w:rsid w:val="00312ADE"/>
    <w:rsid w:val="00313553"/>
    <w:rsid w:val="00320685"/>
    <w:rsid w:val="00320FEC"/>
    <w:rsid w:val="00323FA5"/>
    <w:rsid w:val="003247F3"/>
    <w:rsid w:val="003344D6"/>
    <w:rsid w:val="003361A0"/>
    <w:rsid w:val="00336A2E"/>
    <w:rsid w:val="0033776A"/>
    <w:rsid w:val="00340D01"/>
    <w:rsid w:val="0034119D"/>
    <w:rsid w:val="00343E8E"/>
    <w:rsid w:val="003443E9"/>
    <w:rsid w:val="00344EC7"/>
    <w:rsid w:val="0035008F"/>
    <w:rsid w:val="003512C5"/>
    <w:rsid w:val="0035270C"/>
    <w:rsid w:val="003534C4"/>
    <w:rsid w:val="00353685"/>
    <w:rsid w:val="0035653A"/>
    <w:rsid w:val="00362D45"/>
    <w:rsid w:val="00362EC4"/>
    <w:rsid w:val="00366631"/>
    <w:rsid w:val="00366891"/>
    <w:rsid w:val="0037110A"/>
    <w:rsid w:val="00372ACC"/>
    <w:rsid w:val="00374DD6"/>
    <w:rsid w:val="00381C2C"/>
    <w:rsid w:val="00385A94"/>
    <w:rsid w:val="003865ED"/>
    <w:rsid w:val="00393849"/>
    <w:rsid w:val="00393D86"/>
    <w:rsid w:val="0039783D"/>
    <w:rsid w:val="003A6BC0"/>
    <w:rsid w:val="003A768E"/>
    <w:rsid w:val="003A7D96"/>
    <w:rsid w:val="003B11E1"/>
    <w:rsid w:val="003B1FA0"/>
    <w:rsid w:val="003B585B"/>
    <w:rsid w:val="003B76DB"/>
    <w:rsid w:val="003C1B45"/>
    <w:rsid w:val="003C2A99"/>
    <w:rsid w:val="003C3AF9"/>
    <w:rsid w:val="003C7DF9"/>
    <w:rsid w:val="003D089D"/>
    <w:rsid w:val="003D3139"/>
    <w:rsid w:val="003D3FC0"/>
    <w:rsid w:val="003D572C"/>
    <w:rsid w:val="003D7D99"/>
    <w:rsid w:val="003E00C1"/>
    <w:rsid w:val="003E0613"/>
    <w:rsid w:val="003E3898"/>
    <w:rsid w:val="003E43EA"/>
    <w:rsid w:val="003E6AA3"/>
    <w:rsid w:val="003E795D"/>
    <w:rsid w:val="003F0994"/>
    <w:rsid w:val="003F31BD"/>
    <w:rsid w:val="003F58EC"/>
    <w:rsid w:val="003F5B95"/>
    <w:rsid w:val="00401DF6"/>
    <w:rsid w:val="004232CC"/>
    <w:rsid w:val="004331EF"/>
    <w:rsid w:val="00433F1D"/>
    <w:rsid w:val="00435030"/>
    <w:rsid w:val="00435727"/>
    <w:rsid w:val="00440946"/>
    <w:rsid w:val="00440ED1"/>
    <w:rsid w:val="0044128F"/>
    <w:rsid w:val="004443FE"/>
    <w:rsid w:val="0045340E"/>
    <w:rsid w:val="00453542"/>
    <w:rsid w:val="00456789"/>
    <w:rsid w:val="004572BB"/>
    <w:rsid w:val="00457D69"/>
    <w:rsid w:val="00460C7C"/>
    <w:rsid w:val="00462C3E"/>
    <w:rsid w:val="004669E4"/>
    <w:rsid w:val="00466D00"/>
    <w:rsid w:val="00472CA8"/>
    <w:rsid w:val="004860B0"/>
    <w:rsid w:val="00490E39"/>
    <w:rsid w:val="00491022"/>
    <w:rsid w:val="0049214B"/>
    <w:rsid w:val="00492264"/>
    <w:rsid w:val="00494058"/>
    <w:rsid w:val="00494250"/>
    <w:rsid w:val="00494603"/>
    <w:rsid w:val="00494B5F"/>
    <w:rsid w:val="00496D94"/>
    <w:rsid w:val="004A188A"/>
    <w:rsid w:val="004A18A3"/>
    <w:rsid w:val="004A6205"/>
    <w:rsid w:val="004A7079"/>
    <w:rsid w:val="004B161E"/>
    <w:rsid w:val="004B3807"/>
    <w:rsid w:val="004C23E3"/>
    <w:rsid w:val="004C4B77"/>
    <w:rsid w:val="004C79A1"/>
    <w:rsid w:val="004C7AA3"/>
    <w:rsid w:val="004D04D2"/>
    <w:rsid w:val="004D107A"/>
    <w:rsid w:val="004D3298"/>
    <w:rsid w:val="004D650C"/>
    <w:rsid w:val="004D6EE0"/>
    <w:rsid w:val="004E35F1"/>
    <w:rsid w:val="004E361D"/>
    <w:rsid w:val="004E57AA"/>
    <w:rsid w:val="004F06CE"/>
    <w:rsid w:val="004F152F"/>
    <w:rsid w:val="004F2E38"/>
    <w:rsid w:val="004F352B"/>
    <w:rsid w:val="00500995"/>
    <w:rsid w:val="005017DA"/>
    <w:rsid w:val="00502230"/>
    <w:rsid w:val="00507464"/>
    <w:rsid w:val="00511603"/>
    <w:rsid w:val="00524B82"/>
    <w:rsid w:val="00526021"/>
    <w:rsid w:val="00537007"/>
    <w:rsid w:val="00542745"/>
    <w:rsid w:val="00542AA1"/>
    <w:rsid w:val="005432B1"/>
    <w:rsid w:val="005433F0"/>
    <w:rsid w:val="00546353"/>
    <w:rsid w:val="00547F90"/>
    <w:rsid w:val="005505B6"/>
    <w:rsid w:val="005509DC"/>
    <w:rsid w:val="00551254"/>
    <w:rsid w:val="005609AA"/>
    <w:rsid w:val="005618F1"/>
    <w:rsid w:val="00565168"/>
    <w:rsid w:val="005670DF"/>
    <w:rsid w:val="00567B89"/>
    <w:rsid w:val="00573F83"/>
    <w:rsid w:val="00575049"/>
    <w:rsid w:val="00576F3C"/>
    <w:rsid w:val="0057728E"/>
    <w:rsid w:val="00581E07"/>
    <w:rsid w:val="00581EC4"/>
    <w:rsid w:val="00596574"/>
    <w:rsid w:val="005A152E"/>
    <w:rsid w:val="005A2AB2"/>
    <w:rsid w:val="005A7C2A"/>
    <w:rsid w:val="005A7EFF"/>
    <w:rsid w:val="005B000F"/>
    <w:rsid w:val="005B04F4"/>
    <w:rsid w:val="005B1775"/>
    <w:rsid w:val="005B3858"/>
    <w:rsid w:val="005B3CB1"/>
    <w:rsid w:val="005B5BE2"/>
    <w:rsid w:val="005B71A6"/>
    <w:rsid w:val="005B7A98"/>
    <w:rsid w:val="005C059B"/>
    <w:rsid w:val="005C0DE7"/>
    <w:rsid w:val="005C182F"/>
    <w:rsid w:val="005C34C7"/>
    <w:rsid w:val="005C4613"/>
    <w:rsid w:val="005C5EA1"/>
    <w:rsid w:val="005D6383"/>
    <w:rsid w:val="005E1171"/>
    <w:rsid w:val="005E7CEF"/>
    <w:rsid w:val="005E7D84"/>
    <w:rsid w:val="005F4C6E"/>
    <w:rsid w:val="005F58E7"/>
    <w:rsid w:val="00600C16"/>
    <w:rsid w:val="006064F4"/>
    <w:rsid w:val="00610933"/>
    <w:rsid w:val="00610ADD"/>
    <w:rsid w:val="00611753"/>
    <w:rsid w:val="0061414B"/>
    <w:rsid w:val="0062471F"/>
    <w:rsid w:val="00626C95"/>
    <w:rsid w:val="00626D99"/>
    <w:rsid w:val="00630435"/>
    <w:rsid w:val="00630E6D"/>
    <w:rsid w:val="00631E3B"/>
    <w:rsid w:val="0063351A"/>
    <w:rsid w:val="00633645"/>
    <w:rsid w:val="00633B60"/>
    <w:rsid w:val="00634E2C"/>
    <w:rsid w:val="006354E9"/>
    <w:rsid w:val="0063631D"/>
    <w:rsid w:val="00637723"/>
    <w:rsid w:val="0064072D"/>
    <w:rsid w:val="00643526"/>
    <w:rsid w:val="00644E25"/>
    <w:rsid w:val="0065113F"/>
    <w:rsid w:val="006553E8"/>
    <w:rsid w:val="0065695B"/>
    <w:rsid w:val="006611EE"/>
    <w:rsid w:val="006626EC"/>
    <w:rsid w:val="0066341B"/>
    <w:rsid w:val="00664FD8"/>
    <w:rsid w:val="00670B09"/>
    <w:rsid w:val="006721DB"/>
    <w:rsid w:val="0067230F"/>
    <w:rsid w:val="006754C0"/>
    <w:rsid w:val="0067650B"/>
    <w:rsid w:val="00693455"/>
    <w:rsid w:val="00693CE1"/>
    <w:rsid w:val="006A6EA1"/>
    <w:rsid w:val="006B0DAB"/>
    <w:rsid w:val="006B143B"/>
    <w:rsid w:val="006B2249"/>
    <w:rsid w:val="006B5BB4"/>
    <w:rsid w:val="006C3222"/>
    <w:rsid w:val="006C33AE"/>
    <w:rsid w:val="006D07F7"/>
    <w:rsid w:val="006D2DD4"/>
    <w:rsid w:val="006D41F5"/>
    <w:rsid w:val="006D5200"/>
    <w:rsid w:val="006D53A0"/>
    <w:rsid w:val="006F7984"/>
    <w:rsid w:val="00701D05"/>
    <w:rsid w:val="00702385"/>
    <w:rsid w:val="00704476"/>
    <w:rsid w:val="00705E88"/>
    <w:rsid w:val="007133F2"/>
    <w:rsid w:val="00715282"/>
    <w:rsid w:val="0071603D"/>
    <w:rsid w:val="007201D0"/>
    <w:rsid w:val="00720526"/>
    <w:rsid w:val="00721508"/>
    <w:rsid w:val="007217B5"/>
    <w:rsid w:val="00735304"/>
    <w:rsid w:val="007354A3"/>
    <w:rsid w:val="007405C8"/>
    <w:rsid w:val="00741911"/>
    <w:rsid w:val="00742507"/>
    <w:rsid w:val="00742D7A"/>
    <w:rsid w:val="0075346B"/>
    <w:rsid w:val="00754A97"/>
    <w:rsid w:val="0075584B"/>
    <w:rsid w:val="00757F9E"/>
    <w:rsid w:val="0076229B"/>
    <w:rsid w:val="007637E8"/>
    <w:rsid w:val="00765BA0"/>
    <w:rsid w:val="00765EED"/>
    <w:rsid w:val="007706C7"/>
    <w:rsid w:val="007747C9"/>
    <w:rsid w:val="0078191B"/>
    <w:rsid w:val="00784A12"/>
    <w:rsid w:val="00784F9A"/>
    <w:rsid w:val="007857D9"/>
    <w:rsid w:val="00793081"/>
    <w:rsid w:val="00794027"/>
    <w:rsid w:val="00796C41"/>
    <w:rsid w:val="00796D4A"/>
    <w:rsid w:val="00797941"/>
    <w:rsid w:val="007B15C9"/>
    <w:rsid w:val="007B495B"/>
    <w:rsid w:val="007B51C2"/>
    <w:rsid w:val="007C05B7"/>
    <w:rsid w:val="007C1DAA"/>
    <w:rsid w:val="007C2B42"/>
    <w:rsid w:val="007C4842"/>
    <w:rsid w:val="007C5BD8"/>
    <w:rsid w:val="007D2D0D"/>
    <w:rsid w:val="007D6E3B"/>
    <w:rsid w:val="007D790D"/>
    <w:rsid w:val="007E1192"/>
    <w:rsid w:val="007E1D48"/>
    <w:rsid w:val="007E2F70"/>
    <w:rsid w:val="007E3316"/>
    <w:rsid w:val="007E40DE"/>
    <w:rsid w:val="007E723B"/>
    <w:rsid w:val="007F06CC"/>
    <w:rsid w:val="007F18B2"/>
    <w:rsid w:val="007F31DE"/>
    <w:rsid w:val="007F5A51"/>
    <w:rsid w:val="007F618A"/>
    <w:rsid w:val="007F66FC"/>
    <w:rsid w:val="007F6F12"/>
    <w:rsid w:val="007F795A"/>
    <w:rsid w:val="007F7BC1"/>
    <w:rsid w:val="00801071"/>
    <w:rsid w:val="00802FD3"/>
    <w:rsid w:val="00806355"/>
    <w:rsid w:val="008102DF"/>
    <w:rsid w:val="00810515"/>
    <w:rsid w:val="00815EB4"/>
    <w:rsid w:val="008164BA"/>
    <w:rsid w:val="00816A77"/>
    <w:rsid w:val="00817817"/>
    <w:rsid w:val="00820507"/>
    <w:rsid w:val="0082116F"/>
    <w:rsid w:val="008227AA"/>
    <w:rsid w:val="00823194"/>
    <w:rsid w:val="00826201"/>
    <w:rsid w:val="00826D37"/>
    <w:rsid w:val="008271B8"/>
    <w:rsid w:val="00830772"/>
    <w:rsid w:val="0083091C"/>
    <w:rsid w:val="0083107D"/>
    <w:rsid w:val="0083231E"/>
    <w:rsid w:val="008324D6"/>
    <w:rsid w:val="008330E7"/>
    <w:rsid w:val="00833E3D"/>
    <w:rsid w:val="00836559"/>
    <w:rsid w:val="00842081"/>
    <w:rsid w:val="00842781"/>
    <w:rsid w:val="00845AC7"/>
    <w:rsid w:val="00847C99"/>
    <w:rsid w:val="00861C26"/>
    <w:rsid w:val="008626E3"/>
    <w:rsid w:val="00865397"/>
    <w:rsid w:val="00870DFB"/>
    <w:rsid w:val="0087698E"/>
    <w:rsid w:val="00876F6E"/>
    <w:rsid w:val="00880ADB"/>
    <w:rsid w:val="008835C8"/>
    <w:rsid w:val="00884B65"/>
    <w:rsid w:val="00892199"/>
    <w:rsid w:val="008951A2"/>
    <w:rsid w:val="008A2F25"/>
    <w:rsid w:val="008A41E3"/>
    <w:rsid w:val="008B650B"/>
    <w:rsid w:val="008B772C"/>
    <w:rsid w:val="008B7FA9"/>
    <w:rsid w:val="008C042D"/>
    <w:rsid w:val="008C0A83"/>
    <w:rsid w:val="008C14BA"/>
    <w:rsid w:val="008C25EF"/>
    <w:rsid w:val="008C3E18"/>
    <w:rsid w:val="008D2173"/>
    <w:rsid w:val="008D6BBC"/>
    <w:rsid w:val="008E12E9"/>
    <w:rsid w:val="008E33E0"/>
    <w:rsid w:val="008E3577"/>
    <w:rsid w:val="008E39E3"/>
    <w:rsid w:val="008E43E6"/>
    <w:rsid w:val="008F2445"/>
    <w:rsid w:val="008F2F7A"/>
    <w:rsid w:val="008F5528"/>
    <w:rsid w:val="008F5862"/>
    <w:rsid w:val="008F6092"/>
    <w:rsid w:val="00900F4E"/>
    <w:rsid w:val="00904B53"/>
    <w:rsid w:val="00906697"/>
    <w:rsid w:val="00906C0F"/>
    <w:rsid w:val="00907FA4"/>
    <w:rsid w:val="009114AA"/>
    <w:rsid w:val="00916F3A"/>
    <w:rsid w:val="00925F1B"/>
    <w:rsid w:val="00930EC2"/>
    <w:rsid w:val="00932D88"/>
    <w:rsid w:val="009355C7"/>
    <w:rsid w:val="00935C2A"/>
    <w:rsid w:val="009374A1"/>
    <w:rsid w:val="009374B4"/>
    <w:rsid w:val="00937762"/>
    <w:rsid w:val="009378A0"/>
    <w:rsid w:val="009552AA"/>
    <w:rsid w:val="009613E3"/>
    <w:rsid w:val="00971EA6"/>
    <w:rsid w:val="0097567B"/>
    <w:rsid w:val="009769B9"/>
    <w:rsid w:val="009801A5"/>
    <w:rsid w:val="00981DC6"/>
    <w:rsid w:val="00981E42"/>
    <w:rsid w:val="00982C8D"/>
    <w:rsid w:val="00983850"/>
    <w:rsid w:val="00984BEC"/>
    <w:rsid w:val="0098727F"/>
    <w:rsid w:val="0099087D"/>
    <w:rsid w:val="00991354"/>
    <w:rsid w:val="00991EB9"/>
    <w:rsid w:val="009969C0"/>
    <w:rsid w:val="00997948"/>
    <w:rsid w:val="009A7166"/>
    <w:rsid w:val="009B0996"/>
    <w:rsid w:val="009B1C45"/>
    <w:rsid w:val="009B4864"/>
    <w:rsid w:val="009B4E79"/>
    <w:rsid w:val="009B6D89"/>
    <w:rsid w:val="009C0EC0"/>
    <w:rsid w:val="009C6416"/>
    <w:rsid w:val="009D056B"/>
    <w:rsid w:val="009D3B0F"/>
    <w:rsid w:val="009D5499"/>
    <w:rsid w:val="009E12E6"/>
    <w:rsid w:val="009E1FCC"/>
    <w:rsid w:val="009E5C56"/>
    <w:rsid w:val="009E718A"/>
    <w:rsid w:val="009F0432"/>
    <w:rsid w:val="009F096E"/>
    <w:rsid w:val="009F47B8"/>
    <w:rsid w:val="009F6E2B"/>
    <w:rsid w:val="00A00F11"/>
    <w:rsid w:val="00A01914"/>
    <w:rsid w:val="00A0236B"/>
    <w:rsid w:val="00A02D10"/>
    <w:rsid w:val="00A03D6D"/>
    <w:rsid w:val="00A062AA"/>
    <w:rsid w:val="00A10635"/>
    <w:rsid w:val="00A10EB2"/>
    <w:rsid w:val="00A12957"/>
    <w:rsid w:val="00A201A0"/>
    <w:rsid w:val="00A24F8A"/>
    <w:rsid w:val="00A25D08"/>
    <w:rsid w:val="00A27A46"/>
    <w:rsid w:val="00A323C5"/>
    <w:rsid w:val="00A41C29"/>
    <w:rsid w:val="00A41D61"/>
    <w:rsid w:val="00A4221E"/>
    <w:rsid w:val="00A4248F"/>
    <w:rsid w:val="00A44798"/>
    <w:rsid w:val="00A45501"/>
    <w:rsid w:val="00A461C8"/>
    <w:rsid w:val="00A5147C"/>
    <w:rsid w:val="00A57679"/>
    <w:rsid w:val="00A57B3F"/>
    <w:rsid w:val="00A61C84"/>
    <w:rsid w:val="00A706E8"/>
    <w:rsid w:val="00A76BA5"/>
    <w:rsid w:val="00A82776"/>
    <w:rsid w:val="00A82C28"/>
    <w:rsid w:val="00A8381C"/>
    <w:rsid w:val="00A841CF"/>
    <w:rsid w:val="00A84FA9"/>
    <w:rsid w:val="00A86569"/>
    <w:rsid w:val="00A92736"/>
    <w:rsid w:val="00AA0B18"/>
    <w:rsid w:val="00AA1913"/>
    <w:rsid w:val="00AA5EC1"/>
    <w:rsid w:val="00AA62F9"/>
    <w:rsid w:val="00AC309E"/>
    <w:rsid w:val="00AC4988"/>
    <w:rsid w:val="00AC573B"/>
    <w:rsid w:val="00AC6EB0"/>
    <w:rsid w:val="00AD5C4A"/>
    <w:rsid w:val="00AE1793"/>
    <w:rsid w:val="00AE214D"/>
    <w:rsid w:val="00AE6DFD"/>
    <w:rsid w:val="00AF2B95"/>
    <w:rsid w:val="00AF5397"/>
    <w:rsid w:val="00B02EF9"/>
    <w:rsid w:val="00B03749"/>
    <w:rsid w:val="00B1331F"/>
    <w:rsid w:val="00B139BB"/>
    <w:rsid w:val="00B13E13"/>
    <w:rsid w:val="00B17BB0"/>
    <w:rsid w:val="00B22F33"/>
    <w:rsid w:val="00B256E2"/>
    <w:rsid w:val="00B26044"/>
    <w:rsid w:val="00B26EC8"/>
    <w:rsid w:val="00B32E9D"/>
    <w:rsid w:val="00B3705C"/>
    <w:rsid w:val="00B437F9"/>
    <w:rsid w:val="00B47C1C"/>
    <w:rsid w:val="00B55F17"/>
    <w:rsid w:val="00B56C8D"/>
    <w:rsid w:val="00B571CB"/>
    <w:rsid w:val="00B65010"/>
    <w:rsid w:val="00B75AFE"/>
    <w:rsid w:val="00B75B2B"/>
    <w:rsid w:val="00B803EC"/>
    <w:rsid w:val="00B82CF5"/>
    <w:rsid w:val="00B86CDA"/>
    <w:rsid w:val="00B87B31"/>
    <w:rsid w:val="00B911F1"/>
    <w:rsid w:val="00B94B0A"/>
    <w:rsid w:val="00B94FCA"/>
    <w:rsid w:val="00BA0961"/>
    <w:rsid w:val="00BA303C"/>
    <w:rsid w:val="00BA319B"/>
    <w:rsid w:val="00BA37ED"/>
    <w:rsid w:val="00BA508D"/>
    <w:rsid w:val="00BA5637"/>
    <w:rsid w:val="00BA62A9"/>
    <w:rsid w:val="00BB0F85"/>
    <w:rsid w:val="00BB29EC"/>
    <w:rsid w:val="00BB30F6"/>
    <w:rsid w:val="00BB4481"/>
    <w:rsid w:val="00BB6DCA"/>
    <w:rsid w:val="00BC0703"/>
    <w:rsid w:val="00BC18E1"/>
    <w:rsid w:val="00BC1DDE"/>
    <w:rsid w:val="00BC1F1C"/>
    <w:rsid w:val="00BD197A"/>
    <w:rsid w:val="00BD4CB7"/>
    <w:rsid w:val="00BD5C64"/>
    <w:rsid w:val="00BD62E8"/>
    <w:rsid w:val="00BE1AC8"/>
    <w:rsid w:val="00BE3098"/>
    <w:rsid w:val="00BE3CC9"/>
    <w:rsid w:val="00BE6DBE"/>
    <w:rsid w:val="00BF2D48"/>
    <w:rsid w:val="00BF32B3"/>
    <w:rsid w:val="00BF5511"/>
    <w:rsid w:val="00C009B8"/>
    <w:rsid w:val="00C00C44"/>
    <w:rsid w:val="00C11BBD"/>
    <w:rsid w:val="00C15288"/>
    <w:rsid w:val="00C154F0"/>
    <w:rsid w:val="00C15B73"/>
    <w:rsid w:val="00C16142"/>
    <w:rsid w:val="00C21FCF"/>
    <w:rsid w:val="00C23593"/>
    <w:rsid w:val="00C23E87"/>
    <w:rsid w:val="00C252B9"/>
    <w:rsid w:val="00C2783B"/>
    <w:rsid w:val="00C27953"/>
    <w:rsid w:val="00C31495"/>
    <w:rsid w:val="00C31C92"/>
    <w:rsid w:val="00C3207F"/>
    <w:rsid w:val="00C329D6"/>
    <w:rsid w:val="00C3457D"/>
    <w:rsid w:val="00C34B53"/>
    <w:rsid w:val="00C35477"/>
    <w:rsid w:val="00C356D6"/>
    <w:rsid w:val="00C36621"/>
    <w:rsid w:val="00C42FAD"/>
    <w:rsid w:val="00C44968"/>
    <w:rsid w:val="00C46868"/>
    <w:rsid w:val="00C51EAB"/>
    <w:rsid w:val="00C523E0"/>
    <w:rsid w:val="00C54004"/>
    <w:rsid w:val="00C60469"/>
    <w:rsid w:val="00C6276F"/>
    <w:rsid w:val="00C63CD8"/>
    <w:rsid w:val="00C64275"/>
    <w:rsid w:val="00C70F84"/>
    <w:rsid w:val="00C75D26"/>
    <w:rsid w:val="00C779D2"/>
    <w:rsid w:val="00C77E3E"/>
    <w:rsid w:val="00C817D2"/>
    <w:rsid w:val="00C976F2"/>
    <w:rsid w:val="00CA02B1"/>
    <w:rsid w:val="00CA3690"/>
    <w:rsid w:val="00CA3BF1"/>
    <w:rsid w:val="00CA6E57"/>
    <w:rsid w:val="00CB07E9"/>
    <w:rsid w:val="00CB603C"/>
    <w:rsid w:val="00CB6728"/>
    <w:rsid w:val="00CB785B"/>
    <w:rsid w:val="00CC07E6"/>
    <w:rsid w:val="00CC377A"/>
    <w:rsid w:val="00CC6CC3"/>
    <w:rsid w:val="00CD3B97"/>
    <w:rsid w:val="00CD7FFD"/>
    <w:rsid w:val="00CE27E6"/>
    <w:rsid w:val="00CF1F0D"/>
    <w:rsid w:val="00CF457C"/>
    <w:rsid w:val="00CF594B"/>
    <w:rsid w:val="00D009EE"/>
    <w:rsid w:val="00D02729"/>
    <w:rsid w:val="00D04D34"/>
    <w:rsid w:val="00D050B6"/>
    <w:rsid w:val="00D060CC"/>
    <w:rsid w:val="00D12DB9"/>
    <w:rsid w:val="00D1386B"/>
    <w:rsid w:val="00D142EA"/>
    <w:rsid w:val="00D153E2"/>
    <w:rsid w:val="00D1592F"/>
    <w:rsid w:val="00D159B1"/>
    <w:rsid w:val="00D15B8D"/>
    <w:rsid w:val="00D163DA"/>
    <w:rsid w:val="00D16C82"/>
    <w:rsid w:val="00D2083F"/>
    <w:rsid w:val="00D34AA2"/>
    <w:rsid w:val="00D43435"/>
    <w:rsid w:val="00D445AF"/>
    <w:rsid w:val="00D51AAA"/>
    <w:rsid w:val="00D54C18"/>
    <w:rsid w:val="00D56515"/>
    <w:rsid w:val="00D5799E"/>
    <w:rsid w:val="00D620B6"/>
    <w:rsid w:val="00D62C30"/>
    <w:rsid w:val="00D634FB"/>
    <w:rsid w:val="00D71866"/>
    <w:rsid w:val="00D729D7"/>
    <w:rsid w:val="00D72FF4"/>
    <w:rsid w:val="00D82FFB"/>
    <w:rsid w:val="00D85CF8"/>
    <w:rsid w:val="00D87F64"/>
    <w:rsid w:val="00D90A08"/>
    <w:rsid w:val="00D950CB"/>
    <w:rsid w:val="00DA4ED2"/>
    <w:rsid w:val="00DA5806"/>
    <w:rsid w:val="00DA5F3A"/>
    <w:rsid w:val="00DB37B6"/>
    <w:rsid w:val="00DB6329"/>
    <w:rsid w:val="00DC6704"/>
    <w:rsid w:val="00DC712D"/>
    <w:rsid w:val="00DD1B01"/>
    <w:rsid w:val="00DD24AA"/>
    <w:rsid w:val="00DD2C97"/>
    <w:rsid w:val="00DD38A7"/>
    <w:rsid w:val="00DD520B"/>
    <w:rsid w:val="00DD6C41"/>
    <w:rsid w:val="00DE3884"/>
    <w:rsid w:val="00DE6653"/>
    <w:rsid w:val="00DE75E1"/>
    <w:rsid w:val="00DF071E"/>
    <w:rsid w:val="00DF18BF"/>
    <w:rsid w:val="00DF6B8E"/>
    <w:rsid w:val="00DF795F"/>
    <w:rsid w:val="00E0054F"/>
    <w:rsid w:val="00E05016"/>
    <w:rsid w:val="00E069D5"/>
    <w:rsid w:val="00E10DD2"/>
    <w:rsid w:val="00E1106C"/>
    <w:rsid w:val="00E221D8"/>
    <w:rsid w:val="00E222AB"/>
    <w:rsid w:val="00E238ED"/>
    <w:rsid w:val="00E25D8E"/>
    <w:rsid w:val="00E305AB"/>
    <w:rsid w:val="00E3228B"/>
    <w:rsid w:val="00E32D3A"/>
    <w:rsid w:val="00E33113"/>
    <w:rsid w:val="00E352E5"/>
    <w:rsid w:val="00E35677"/>
    <w:rsid w:val="00E35D64"/>
    <w:rsid w:val="00E35F2B"/>
    <w:rsid w:val="00E36347"/>
    <w:rsid w:val="00E40A4C"/>
    <w:rsid w:val="00E42E90"/>
    <w:rsid w:val="00E4703D"/>
    <w:rsid w:val="00E47D9D"/>
    <w:rsid w:val="00E568DC"/>
    <w:rsid w:val="00E571B3"/>
    <w:rsid w:val="00E57C4F"/>
    <w:rsid w:val="00E60591"/>
    <w:rsid w:val="00E6094D"/>
    <w:rsid w:val="00E6316E"/>
    <w:rsid w:val="00E63739"/>
    <w:rsid w:val="00E65129"/>
    <w:rsid w:val="00E71D46"/>
    <w:rsid w:val="00E74751"/>
    <w:rsid w:val="00E77082"/>
    <w:rsid w:val="00E83578"/>
    <w:rsid w:val="00E84E34"/>
    <w:rsid w:val="00E9662C"/>
    <w:rsid w:val="00E96B12"/>
    <w:rsid w:val="00EA130F"/>
    <w:rsid w:val="00EA2582"/>
    <w:rsid w:val="00EA31C0"/>
    <w:rsid w:val="00EA75C7"/>
    <w:rsid w:val="00EB2016"/>
    <w:rsid w:val="00EB42DD"/>
    <w:rsid w:val="00EC1B3E"/>
    <w:rsid w:val="00EC7644"/>
    <w:rsid w:val="00ED3363"/>
    <w:rsid w:val="00EE1528"/>
    <w:rsid w:val="00EE42F7"/>
    <w:rsid w:val="00EE4650"/>
    <w:rsid w:val="00EE6F55"/>
    <w:rsid w:val="00EF7220"/>
    <w:rsid w:val="00EF77B0"/>
    <w:rsid w:val="00F01B2F"/>
    <w:rsid w:val="00F03C95"/>
    <w:rsid w:val="00F063A6"/>
    <w:rsid w:val="00F07DA3"/>
    <w:rsid w:val="00F14086"/>
    <w:rsid w:val="00F2133E"/>
    <w:rsid w:val="00F25698"/>
    <w:rsid w:val="00F309F1"/>
    <w:rsid w:val="00F33B88"/>
    <w:rsid w:val="00F3455E"/>
    <w:rsid w:val="00F35F7B"/>
    <w:rsid w:val="00F43B51"/>
    <w:rsid w:val="00F443A1"/>
    <w:rsid w:val="00F45202"/>
    <w:rsid w:val="00F47825"/>
    <w:rsid w:val="00F51284"/>
    <w:rsid w:val="00F53981"/>
    <w:rsid w:val="00F63CFC"/>
    <w:rsid w:val="00F66737"/>
    <w:rsid w:val="00F67526"/>
    <w:rsid w:val="00F67592"/>
    <w:rsid w:val="00F724F1"/>
    <w:rsid w:val="00F7269B"/>
    <w:rsid w:val="00F72FE9"/>
    <w:rsid w:val="00F7515C"/>
    <w:rsid w:val="00F77E29"/>
    <w:rsid w:val="00F81809"/>
    <w:rsid w:val="00F90A32"/>
    <w:rsid w:val="00F911B7"/>
    <w:rsid w:val="00F95A1B"/>
    <w:rsid w:val="00FA1FDE"/>
    <w:rsid w:val="00FA4C35"/>
    <w:rsid w:val="00FA70D4"/>
    <w:rsid w:val="00FB02A8"/>
    <w:rsid w:val="00FB27D8"/>
    <w:rsid w:val="00FB4A30"/>
    <w:rsid w:val="00FB5B56"/>
    <w:rsid w:val="00FC0605"/>
    <w:rsid w:val="00FC53BF"/>
    <w:rsid w:val="00FD1DD4"/>
    <w:rsid w:val="00FD1E5E"/>
    <w:rsid w:val="00FD5C72"/>
    <w:rsid w:val="00FE21E2"/>
    <w:rsid w:val="00FE2B4E"/>
    <w:rsid w:val="00FE50B7"/>
    <w:rsid w:val="00FE5242"/>
    <w:rsid w:val="00FF1D20"/>
    <w:rsid w:val="00FF2F0B"/>
    <w:rsid w:val="00FF4B74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882ABA"/>
  <w15:docId w15:val="{097F2622-C234-413A-8A7A-14BC033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284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rsid w:val="00F51284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F51284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E5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17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A6E5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128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F51284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F51284"/>
    <w:pPr>
      <w:jc w:val="both"/>
    </w:pPr>
    <w:rPr>
      <w:rFonts w:ascii="Arial" w:hAnsi="Arial" w:cs="Arial"/>
      <w:i/>
      <w:iCs/>
      <w:sz w:val="18"/>
    </w:rPr>
  </w:style>
  <w:style w:type="table" w:styleId="Tablaconcuadrcula">
    <w:name w:val="Table Grid"/>
    <w:basedOn w:val="Tablanormal"/>
    <w:rsid w:val="00716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B11E1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1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B11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B04F4"/>
    <w:pPr>
      <w:ind w:left="708"/>
    </w:pPr>
  </w:style>
  <w:style w:type="character" w:customStyle="1" w:styleId="Ttulo3Car">
    <w:name w:val="Título 3 Car"/>
    <w:link w:val="Ttulo3"/>
    <w:uiPriority w:val="9"/>
    <w:semiHidden/>
    <w:rsid w:val="00CA6E5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sid w:val="00CA6E5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8D2173"/>
    <w:rPr>
      <w:rFonts w:ascii="Calibri" w:eastAsia="Times New Roman" w:hAnsi="Calibri" w:cs="Times New Roman"/>
      <w:b/>
      <w:bCs/>
      <w:sz w:val="28"/>
      <w:szCs w:val="28"/>
    </w:rPr>
  </w:style>
  <w:style w:type="paragraph" w:styleId="Textoindependiente">
    <w:name w:val="Body Text"/>
    <w:basedOn w:val="Normal"/>
    <w:link w:val="TextoindependienteCar"/>
    <w:semiHidden/>
    <w:rsid w:val="008D2173"/>
    <w:pPr>
      <w:jc w:val="both"/>
    </w:pPr>
    <w:rPr>
      <w:rFonts w:ascii="Arial" w:hAnsi="Arial"/>
      <w:sz w:val="20"/>
      <w:szCs w:val="20"/>
      <w:lang w:eastAsia="es-CO"/>
    </w:rPr>
  </w:style>
  <w:style w:type="character" w:customStyle="1" w:styleId="TextoindependienteCar">
    <w:name w:val="Texto independiente Car"/>
    <w:link w:val="Textoindependiente"/>
    <w:semiHidden/>
    <w:rsid w:val="008D2173"/>
    <w:rPr>
      <w:rFonts w:ascii="Arial" w:hAnsi="Arial"/>
      <w:lang w:eastAsia="es-CO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3E43E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rsid w:val="003E43EA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B94B0A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534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1E9B"/>
    <w:rPr>
      <w:rFonts w:eastAsiaTheme="minorHAnsi"/>
      <w:lang w:val="es-ES"/>
    </w:rPr>
  </w:style>
  <w:style w:type="paragraph" w:customStyle="1" w:styleId="xmsonormal">
    <w:name w:val="x_msonormal"/>
    <w:basedOn w:val="Normal"/>
    <w:rsid w:val="009355C7"/>
    <w:pPr>
      <w:spacing w:before="100" w:beforeAutospacing="1" w:after="100" w:afterAutospacing="1"/>
    </w:pPr>
    <w:rPr>
      <w:lang w:val="es-ES"/>
    </w:rPr>
  </w:style>
  <w:style w:type="paragraph" w:customStyle="1" w:styleId="xmsolistparagraph">
    <w:name w:val="x_msolistparagraph"/>
    <w:basedOn w:val="Normal"/>
    <w:rsid w:val="009355C7"/>
    <w:pPr>
      <w:spacing w:before="100" w:beforeAutospacing="1" w:after="100" w:afterAutospacing="1"/>
    </w:pPr>
    <w:rPr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21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PIA_BACKUP\PM-PI-RG-002-V1_Acta_de_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CB3ACE887B6048AAB6D66099D7308C" ma:contentTypeVersion="3" ma:contentTypeDescription="Crear nuevo documento." ma:contentTypeScope="" ma:versionID="38af0a3eca98a5144699acd7775dc846">
  <xsd:schema xmlns:xsd="http://www.w3.org/2001/XMLSchema" xmlns:xs="http://www.w3.org/2001/XMLSchema" xmlns:p="http://schemas.microsoft.com/office/2006/metadata/properties" xmlns:ns2="e7e632cb-3b95-4b1f-8e2f-9042426fcc57" targetNamespace="http://schemas.microsoft.com/office/2006/metadata/properties" ma:root="true" ma:fieldsID="bf62c0d2d65704ba6deac9d6f496bfe9" ns2:_="">
    <xsd:import namespace="e7e632cb-3b95-4b1f-8e2f-9042426fcc57"/>
    <xsd:element name="properties">
      <xsd:complexType>
        <xsd:sequence>
          <xsd:element name="documentManagement">
            <xsd:complexType>
              <xsd:all>
                <xsd:element ref="ns2:Tipo_x0020_de_x0020_Proceso" minOccurs="0"/>
                <xsd:element ref="ns2:Macroproces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632cb-3b95-4b1f-8e2f-9042426fcc57" elementFormDefault="qualified">
    <xsd:import namespace="http://schemas.microsoft.com/office/2006/documentManagement/types"/>
    <xsd:import namespace="http://schemas.microsoft.com/office/infopath/2007/PartnerControls"/>
    <xsd:element name="Tipo_x0020_de_x0020_Proceso" ma:index="2" nillable="true" ma:displayName="Tipo de Proceso" ma:format="Dropdown" ma:internalName="Tipo_x0020_de_x0020_Proceso">
      <xsd:simpleType>
        <xsd:restriction base="dms:Choice">
          <xsd:enumeration value="Estratégicos"/>
          <xsd:enumeration value="Misionales"/>
          <xsd:enumeration value="Habilitadores"/>
        </xsd:restriction>
      </xsd:simpleType>
    </xsd:element>
    <xsd:element name="Macroproceso" ma:index="9" nillable="true" ma:displayName="Macroproceso" ma:list="{33097472-7c93-4511-b51f-9478bb16becd}" ma:internalName="Macroproceso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0" ma:displayName="Códig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_x0020_de_x0020_Proceso xmlns="e7e632cb-3b95-4b1f-8e2f-9042426fcc57">Habilitadores</Tipo_x0020_de_x0020_Proceso>
    <Macroproceso xmlns="e7e632cb-3b95-4b1f-8e2f-9042426fcc57">10</Macroproceso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243EE-091D-4AD6-A0EC-6E83BBF9E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632cb-3b95-4b1f-8e2f-9042426fcc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2C9728-407C-4415-9846-6BE7678CCF32}">
  <ds:schemaRefs>
    <ds:schemaRef ds:uri="http://schemas.microsoft.com/office/2006/metadata/properties"/>
    <ds:schemaRef ds:uri="http://schemas.microsoft.com/office/infopath/2007/PartnerControls"/>
    <ds:schemaRef ds:uri="e7e632cb-3b95-4b1f-8e2f-9042426fcc57"/>
  </ds:schemaRefs>
</ds:datastoreItem>
</file>

<file path=customXml/itemProps3.xml><?xml version="1.0" encoding="utf-8"?>
<ds:datastoreItem xmlns:ds="http://schemas.openxmlformats.org/officeDocument/2006/customXml" ds:itemID="{FF2F8A03-74D2-4BB1-9B39-76678E72303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E07144F-FF71-43C8-B349-0D14D877A5B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12AB998-C7F6-4577-8613-650972DD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PM-PI-RG-002-V1_Acta_de_Reunión</Template>
  <TotalTime>0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PM-PI-RG-002-V1</vt:lpstr>
      <vt:lpstr>PM-PI-RG-002-V1</vt:lpstr>
    </vt:vector>
  </TitlesOfParts>
  <Company>POLITECNICO GRANCOLOMBIANO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PM-PI-RG-002-V1</dc:title>
  <dc:creator>Luz Angela Rodriguez Quiroga</dc:creator>
  <cp:lastModifiedBy>LAURA DANIELA RODRIGUEZ CHAPARRO</cp:lastModifiedBy>
  <cp:revision>2</cp:revision>
  <cp:lastPrinted>2014-03-18T15:00:00Z</cp:lastPrinted>
  <dcterms:created xsi:type="dcterms:W3CDTF">2020-03-24T21:01:00Z</dcterms:created>
  <dcterms:modified xsi:type="dcterms:W3CDTF">2020-03-24T21:01:00Z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Order">
    <vt:lpwstr>1700.00000000000</vt:lpwstr>
  </property>
  <property fmtid="{D5CDD505-2E9C-101B-9397-08002B2CF9AE}" pid="4" name="ContentTypeId">
    <vt:lpwstr>0x010100B7CB3ACE887B6048AAB6D66099D7308C</vt:lpwstr>
  </property>
</Properties>
</file>