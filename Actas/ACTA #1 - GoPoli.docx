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F2C19" w14:textId="0ECB2CD3" w:rsidR="007F5A51" w:rsidRDefault="007F5A51" w:rsidP="007F5A51">
      <w:pPr>
        <w:rPr>
          <w:rFonts w:ascii="Gill Sans MT" w:hAnsi="Gill Sans MT" w:cs="Arial"/>
          <w:sz w:val="18"/>
          <w:szCs w:val="18"/>
        </w:rPr>
      </w:pPr>
    </w:p>
    <w:p w14:paraId="238340A5" w14:textId="77777777" w:rsidR="009613E3" w:rsidRPr="004E361D" w:rsidRDefault="009613E3" w:rsidP="007F5A51">
      <w:pPr>
        <w:rPr>
          <w:rFonts w:ascii="Gill Sans MT" w:hAnsi="Gill Sans MT" w:cs="Arial"/>
          <w:sz w:val="18"/>
          <w:szCs w:val="18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678"/>
        <w:gridCol w:w="1559"/>
        <w:gridCol w:w="1629"/>
      </w:tblGrid>
      <w:tr w:rsidR="007F5A51" w:rsidRPr="004E361D" w14:paraId="38359E0B" w14:textId="77777777" w:rsidTr="004E361D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0A6B8C88" w14:textId="77777777" w:rsidR="007F5A51" w:rsidRPr="004E361D" w:rsidRDefault="007F5A51" w:rsidP="009B4E79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MACROPROCESO</w:t>
            </w: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14:paraId="5AFB01E4" w14:textId="24057A7D" w:rsidR="007F5A51" w:rsidRPr="004E361D" w:rsidRDefault="007F5A51" w:rsidP="009B4E79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0054A7"/>
            <w:vAlign w:val="center"/>
          </w:tcPr>
          <w:p w14:paraId="6A84626A" w14:textId="77777777" w:rsidR="007F5A51" w:rsidRPr="004E361D" w:rsidRDefault="007F5A51" w:rsidP="009B4E79">
            <w:pPr>
              <w:rPr>
                <w:rFonts w:ascii="Gill Sans MT" w:hAnsi="Gill Sans MT" w:cs="Arial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ACTA</w:t>
            </w: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 xml:space="preserve"> No.</w:t>
            </w:r>
          </w:p>
        </w:tc>
        <w:tc>
          <w:tcPr>
            <w:tcW w:w="1629" w:type="dxa"/>
            <w:vAlign w:val="center"/>
          </w:tcPr>
          <w:p w14:paraId="73C06D7F" w14:textId="2CC3638F" w:rsidR="007F5A51" w:rsidRPr="004E361D" w:rsidRDefault="00491022" w:rsidP="009B4E79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Uno</w:t>
            </w:r>
          </w:p>
        </w:tc>
      </w:tr>
    </w:tbl>
    <w:p w14:paraId="7BFCDE0A" w14:textId="77777777" w:rsidR="007F5A51" w:rsidRPr="004E361D" w:rsidRDefault="007F5A51" w:rsidP="007F5A51">
      <w:pPr>
        <w:rPr>
          <w:rFonts w:ascii="Gill Sans MT" w:hAnsi="Gill Sans MT" w:cs="Arial"/>
          <w:sz w:val="18"/>
          <w:szCs w:val="18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3316"/>
      </w:tblGrid>
      <w:tr w:rsidR="007F5A51" w:rsidRPr="004E361D" w14:paraId="4122FB6B" w14:textId="77777777" w:rsidTr="00E65129">
        <w:trPr>
          <w:trHeight w:val="257"/>
        </w:trPr>
        <w:tc>
          <w:tcPr>
            <w:tcW w:w="10276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2EDF21DE" w14:textId="77777777" w:rsidR="007F5A51" w:rsidRPr="004E361D" w:rsidRDefault="007F5A51" w:rsidP="004E361D">
            <w:pPr>
              <w:pStyle w:val="Ttulo3"/>
              <w:jc w:val="both"/>
              <w:rPr>
                <w:rFonts w:ascii="Gill Sans MT" w:hAnsi="Gill Sans MT"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/>
                <w:color w:val="FFFFFF"/>
                <w:sz w:val="18"/>
                <w:szCs w:val="18"/>
              </w:rPr>
              <w:t>DATOS BASICOS</w:t>
            </w:r>
          </w:p>
        </w:tc>
      </w:tr>
      <w:tr w:rsidR="007F5A51" w:rsidRPr="004E361D" w14:paraId="09C75656" w14:textId="77777777" w:rsidTr="004E361D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614136E" w14:textId="77777777" w:rsidR="007F5A51" w:rsidRPr="004E361D" w:rsidRDefault="007F5A51" w:rsidP="004E361D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OBJETIVO</w:t>
            </w:r>
          </w:p>
        </w:tc>
        <w:tc>
          <w:tcPr>
            <w:tcW w:w="7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3A61D0" w14:textId="6F1C82F5" w:rsidR="007F5A51" w:rsidRPr="00542282" w:rsidRDefault="00D34E81" w:rsidP="00B256E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Organiza</w:t>
            </w:r>
            <w:r w:rsidR="00944183">
              <w:rPr>
                <w:rFonts w:ascii="Gill Sans MT" w:hAnsi="Gill Sans MT" w:cs="Arial"/>
                <w:sz w:val="18"/>
                <w:szCs w:val="18"/>
              </w:rPr>
              <w:t>r y explicar</w:t>
            </w:r>
            <w:r w:rsidR="00253782">
              <w:rPr>
                <w:rFonts w:ascii="Gill Sans MT" w:hAnsi="Gill Sans MT" w:cs="Arial"/>
                <w:sz w:val="18"/>
                <w:szCs w:val="18"/>
              </w:rPr>
              <w:t xml:space="preserve"> </w:t>
            </w:r>
            <w:r w:rsidR="00AC0DD6">
              <w:rPr>
                <w:rFonts w:ascii="Gill Sans MT" w:hAnsi="Gill Sans MT" w:cs="Arial"/>
                <w:sz w:val="18"/>
                <w:szCs w:val="18"/>
              </w:rPr>
              <w:t>los requerimientos de la aplicación propuest</w:t>
            </w:r>
            <w:r w:rsidR="0003268C">
              <w:rPr>
                <w:rFonts w:ascii="Gill Sans MT" w:hAnsi="Gill Sans MT" w:cs="Arial"/>
                <w:sz w:val="18"/>
                <w:szCs w:val="18"/>
              </w:rPr>
              <w:t>o</w:t>
            </w:r>
            <w:r w:rsidR="00AC0DD6">
              <w:rPr>
                <w:rFonts w:ascii="Gill Sans MT" w:hAnsi="Gill Sans MT" w:cs="Arial"/>
                <w:sz w:val="18"/>
                <w:szCs w:val="18"/>
              </w:rPr>
              <w:t xml:space="preserve"> por bienestar universitario. </w:t>
            </w:r>
          </w:p>
        </w:tc>
      </w:tr>
      <w:tr w:rsidR="007F5A51" w:rsidRPr="004E361D" w14:paraId="497C6ED8" w14:textId="77777777" w:rsidTr="004E361D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F47D8C4" w14:textId="77777777" w:rsidR="007F5A51" w:rsidRPr="004E361D" w:rsidRDefault="007F5A51" w:rsidP="004E361D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LUGAR</w:t>
            </w:r>
          </w:p>
        </w:tc>
        <w:tc>
          <w:tcPr>
            <w:tcW w:w="2959" w:type="dxa"/>
            <w:vAlign w:val="center"/>
          </w:tcPr>
          <w:p w14:paraId="4253A188" w14:textId="01CF38B8" w:rsidR="007F5A51" w:rsidRPr="004E361D" w:rsidRDefault="0003268C" w:rsidP="007637E8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F-201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D68BF71" w14:textId="77777777" w:rsidR="007F5A51" w:rsidRPr="004E361D" w:rsidRDefault="007F5A51" w:rsidP="009B4E79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FECHA REUNION</w:t>
            </w:r>
          </w:p>
        </w:tc>
        <w:tc>
          <w:tcPr>
            <w:tcW w:w="3316" w:type="dxa"/>
            <w:tcBorders>
              <w:bottom w:val="single" w:sz="4" w:space="0" w:color="auto"/>
              <w:right w:val="single" w:sz="4" w:space="0" w:color="auto"/>
            </w:tcBorders>
          </w:tcPr>
          <w:p w14:paraId="56850E24" w14:textId="42D66241" w:rsidR="007F5A51" w:rsidRPr="004E361D" w:rsidRDefault="004B46E9" w:rsidP="0049425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20/02/2020</w:t>
            </w:r>
          </w:p>
        </w:tc>
      </w:tr>
      <w:tr w:rsidR="00574080" w:rsidRPr="004E361D" w14:paraId="70C39430" w14:textId="77777777" w:rsidTr="004E361D">
        <w:trPr>
          <w:trHeight w:val="347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5B5204C" w14:textId="77777777" w:rsidR="00574080" w:rsidRPr="004E361D" w:rsidRDefault="00574080" w:rsidP="00574080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50A4D68E" w14:textId="52F1E342" w:rsidR="00574080" w:rsidRPr="004E361D" w:rsidRDefault="00574080" w:rsidP="0057408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KEVIN PAUL MONTEALEGRE MELO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EC7E258" w14:textId="77777777" w:rsidR="00574080" w:rsidRPr="004E361D" w:rsidRDefault="00574080" w:rsidP="00574080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HORA INICIO</w:t>
            </w:r>
          </w:p>
        </w:tc>
        <w:tc>
          <w:tcPr>
            <w:tcW w:w="3316" w:type="dxa"/>
            <w:tcBorders>
              <w:top w:val="single" w:sz="4" w:space="0" w:color="auto"/>
            </w:tcBorders>
          </w:tcPr>
          <w:p w14:paraId="3543453A" w14:textId="22ED8E63" w:rsidR="00574080" w:rsidRPr="004E361D" w:rsidRDefault="00574080" w:rsidP="0057408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9:00 AM</w:t>
            </w:r>
          </w:p>
        </w:tc>
      </w:tr>
      <w:tr w:rsidR="00574080" w:rsidRPr="004E361D" w14:paraId="6C77CCA0" w14:textId="77777777" w:rsidTr="01CA0DE4">
        <w:trPr>
          <w:trHeight w:val="343"/>
        </w:trPr>
        <w:tc>
          <w:tcPr>
            <w:tcW w:w="2441" w:type="dxa"/>
            <w:vMerge/>
            <w:vAlign w:val="center"/>
          </w:tcPr>
          <w:p w14:paraId="1A18F8A4" w14:textId="77777777" w:rsidR="00574080" w:rsidRPr="004E361D" w:rsidRDefault="00574080" w:rsidP="00574080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959" w:type="dxa"/>
            <w:vMerge/>
            <w:vAlign w:val="center"/>
          </w:tcPr>
          <w:p w14:paraId="4B076127" w14:textId="77777777" w:rsidR="00574080" w:rsidRPr="004E361D" w:rsidRDefault="00574080" w:rsidP="00574080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7526EA22" w14:textId="77777777" w:rsidR="00574080" w:rsidRPr="004E361D" w:rsidRDefault="00574080" w:rsidP="00574080">
            <w:pPr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HORA FIN</w:t>
            </w:r>
          </w:p>
        </w:tc>
        <w:tc>
          <w:tcPr>
            <w:tcW w:w="3316" w:type="dxa"/>
          </w:tcPr>
          <w:p w14:paraId="70F119CD" w14:textId="157A36DD" w:rsidR="00574080" w:rsidRPr="004E361D" w:rsidRDefault="00574080" w:rsidP="0057408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11:30 AM</w:t>
            </w:r>
          </w:p>
        </w:tc>
      </w:tr>
    </w:tbl>
    <w:p w14:paraId="4AF1F968" w14:textId="77777777" w:rsidR="007F5A51" w:rsidRPr="004E361D" w:rsidRDefault="007F5A51" w:rsidP="007F5A51">
      <w:pPr>
        <w:rPr>
          <w:rFonts w:ascii="Gill Sans MT" w:hAnsi="Gill Sans MT" w:cs="Arial"/>
          <w:sz w:val="18"/>
          <w:szCs w:val="18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3118"/>
      </w:tblGrid>
      <w:tr w:rsidR="007F5A51" w:rsidRPr="004E361D" w14:paraId="6EE74EE6" w14:textId="77777777" w:rsidTr="0083107D">
        <w:trPr>
          <w:trHeight w:val="284"/>
        </w:trPr>
        <w:tc>
          <w:tcPr>
            <w:tcW w:w="10276" w:type="dxa"/>
            <w:gridSpan w:val="3"/>
            <w:shd w:val="clear" w:color="auto" w:fill="0054A7"/>
            <w:vAlign w:val="center"/>
          </w:tcPr>
          <w:p w14:paraId="3FF9D82F" w14:textId="77777777" w:rsidR="007F5A51" w:rsidRPr="004E361D" w:rsidRDefault="007F5A51" w:rsidP="00E65129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7F5A51" w:rsidRPr="004E361D" w14:paraId="5AA267A0" w14:textId="77777777" w:rsidTr="0083107D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3ACAC6DD" w14:textId="77777777" w:rsidR="007F5A51" w:rsidRPr="004E361D" w:rsidRDefault="007F5A51" w:rsidP="009B4E79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103BE920" w14:textId="77777777" w:rsidR="007F5A51" w:rsidRPr="004E361D" w:rsidRDefault="007F5A51" w:rsidP="009B4E79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3118" w:type="dxa"/>
            <w:shd w:val="clear" w:color="auto" w:fill="808080" w:themeFill="background1" w:themeFillShade="80"/>
            <w:vAlign w:val="center"/>
          </w:tcPr>
          <w:p w14:paraId="656B261F" w14:textId="77777777" w:rsidR="007F5A51" w:rsidRPr="004E361D" w:rsidRDefault="007F5A51" w:rsidP="009B4E79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2808D3" w:rsidRPr="004E361D" w14:paraId="7DC39223" w14:textId="77777777" w:rsidTr="007F639A">
        <w:trPr>
          <w:trHeight w:val="284"/>
        </w:trPr>
        <w:tc>
          <w:tcPr>
            <w:tcW w:w="3898" w:type="dxa"/>
            <w:vAlign w:val="center"/>
          </w:tcPr>
          <w:p w14:paraId="4C2CFB39" w14:textId="07A389F5" w:rsidR="00344EC7" w:rsidRPr="00E238ED" w:rsidRDefault="0003268C" w:rsidP="002808D3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 xml:space="preserve">JULIAN </w:t>
            </w:r>
            <w:r w:rsidR="009751D8">
              <w:rPr>
                <w:rFonts w:ascii="Gill Sans MT" w:hAnsi="Gill Sans MT" w:cs="Arial"/>
                <w:sz w:val="18"/>
                <w:szCs w:val="18"/>
              </w:rPr>
              <w:t>ANDRÉS NARANJO CÉSPEDES</w:t>
            </w:r>
          </w:p>
        </w:tc>
        <w:tc>
          <w:tcPr>
            <w:tcW w:w="3260" w:type="dxa"/>
            <w:vAlign w:val="center"/>
          </w:tcPr>
          <w:p w14:paraId="74AE9A36" w14:textId="30EB1553" w:rsidR="002808D3" w:rsidRDefault="00A154EC" w:rsidP="002808D3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FORMACIÓN POR RETOS</w:t>
            </w:r>
          </w:p>
        </w:tc>
        <w:tc>
          <w:tcPr>
            <w:tcW w:w="3118" w:type="dxa"/>
          </w:tcPr>
          <w:p w14:paraId="695F0805" w14:textId="201C568D" w:rsidR="002808D3" w:rsidRPr="004E361D" w:rsidRDefault="00FA26F1" w:rsidP="002808D3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DESARROLLADOR DE APPS</w:t>
            </w:r>
          </w:p>
        </w:tc>
      </w:tr>
      <w:tr w:rsidR="002808D3" w:rsidRPr="004E361D" w14:paraId="4CCC0AE9" w14:textId="77777777" w:rsidTr="007F639A">
        <w:trPr>
          <w:trHeight w:val="284"/>
        </w:trPr>
        <w:tc>
          <w:tcPr>
            <w:tcW w:w="3898" w:type="dxa"/>
            <w:vAlign w:val="center"/>
          </w:tcPr>
          <w:p w14:paraId="653C7D5B" w14:textId="6260461C" w:rsidR="002808D3" w:rsidRPr="00E238ED" w:rsidRDefault="009751D8" w:rsidP="002808D3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KEVIN PAUL MONTEALEGRE MELO</w:t>
            </w:r>
          </w:p>
        </w:tc>
        <w:tc>
          <w:tcPr>
            <w:tcW w:w="3260" w:type="dxa"/>
            <w:vAlign w:val="center"/>
          </w:tcPr>
          <w:p w14:paraId="5CA2025E" w14:textId="3AD35062" w:rsidR="002808D3" w:rsidRDefault="00FA26F1" w:rsidP="002808D3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ESTUDIANTE</w:t>
            </w:r>
          </w:p>
        </w:tc>
        <w:tc>
          <w:tcPr>
            <w:tcW w:w="3118" w:type="dxa"/>
          </w:tcPr>
          <w:p w14:paraId="4E41C915" w14:textId="07F763D4" w:rsidR="002808D3" w:rsidRPr="004E361D" w:rsidRDefault="00FA26F1" w:rsidP="002808D3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LIDER DE DESARROLLO DE SOFTWARE</w:t>
            </w:r>
          </w:p>
        </w:tc>
      </w:tr>
      <w:tr w:rsidR="00FA26F1" w:rsidRPr="004E361D" w14:paraId="304DB53F" w14:textId="77777777" w:rsidTr="003A02A8">
        <w:trPr>
          <w:trHeight w:val="284"/>
        </w:trPr>
        <w:tc>
          <w:tcPr>
            <w:tcW w:w="3898" w:type="dxa"/>
            <w:vAlign w:val="center"/>
          </w:tcPr>
          <w:p w14:paraId="1D7471CC" w14:textId="346D2783" w:rsidR="00FA26F1" w:rsidRPr="00E238ED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SEBASTIAN FELIPE MORENO GOMEZ</w:t>
            </w:r>
          </w:p>
        </w:tc>
        <w:tc>
          <w:tcPr>
            <w:tcW w:w="3260" w:type="dxa"/>
            <w:vAlign w:val="center"/>
          </w:tcPr>
          <w:p w14:paraId="173E5908" w14:textId="12185560" w:rsidR="00FA26F1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FORMACIÓN POR RETOS</w:t>
            </w:r>
          </w:p>
        </w:tc>
        <w:tc>
          <w:tcPr>
            <w:tcW w:w="3118" w:type="dxa"/>
          </w:tcPr>
          <w:p w14:paraId="4DEA4B0B" w14:textId="713EC330" w:rsidR="00FA26F1" w:rsidRPr="004E361D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DESARROLLADOR DE APPS</w:t>
            </w:r>
          </w:p>
        </w:tc>
      </w:tr>
      <w:tr w:rsidR="00FA26F1" w:rsidRPr="004E361D" w14:paraId="6C42B822" w14:textId="77777777" w:rsidTr="003A02A8">
        <w:trPr>
          <w:trHeight w:val="284"/>
        </w:trPr>
        <w:tc>
          <w:tcPr>
            <w:tcW w:w="3898" w:type="dxa"/>
            <w:vAlign w:val="center"/>
          </w:tcPr>
          <w:p w14:paraId="418AB86B" w14:textId="419AC3C8" w:rsidR="00FA26F1" w:rsidRPr="00E238ED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DIANA SOFIA PULIDO</w:t>
            </w:r>
          </w:p>
        </w:tc>
        <w:tc>
          <w:tcPr>
            <w:tcW w:w="3260" w:type="dxa"/>
            <w:vAlign w:val="center"/>
          </w:tcPr>
          <w:p w14:paraId="01D1BBD7" w14:textId="203C9BEF" w:rsidR="00FA26F1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FORMACIÓN POR RETOS</w:t>
            </w:r>
          </w:p>
        </w:tc>
        <w:tc>
          <w:tcPr>
            <w:tcW w:w="3118" w:type="dxa"/>
          </w:tcPr>
          <w:p w14:paraId="661FC7D9" w14:textId="73B00DCD" w:rsidR="00FA26F1" w:rsidRPr="004E361D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DESARROLLADOR DE APPS</w:t>
            </w:r>
          </w:p>
        </w:tc>
      </w:tr>
      <w:tr w:rsidR="00FA26F1" w:rsidRPr="004E361D" w14:paraId="53E9A416" w14:textId="77777777" w:rsidTr="006F7CB0">
        <w:trPr>
          <w:trHeight w:val="284"/>
        </w:trPr>
        <w:tc>
          <w:tcPr>
            <w:tcW w:w="3898" w:type="dxa"/>
            <w:vAlign w:val="center"/>
          </w:tcPr>
          <w:p w14:paraId="30319F60" w14:textId="228EF59C" w:rsidR="00FA26F1" w:rsidRPr="00E238ED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7ABBFEA9" w14:textId="31252F77" w:rsidR="00FA26F1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118" w:type="dxa"/>
          </w:tcPr>
          <w:p w14:paraId="1925A2F7" w14:textId="3B20F4E0" w:rsidR="00FA26F1" w:rsidRPr="004E361D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</w:tr>
      <w:tr w:rsidR="00FA26F1" w:rsidRPr="004E361D" w14:paraId="5AE42EF4" w14:textId="77777777" w:rsidTr="006F7CB0">
        <w:trPr>
          <w:trHeight w:val="284"/>
        </w:trPr>
        <w:tc>
          <w:tcPr>
            <w:tcW w:w="3898" w:type="dxa"/>
            <w:vAlign w:val="center"/>
          </w:tcPr>
          <w:p w14:paraId="4548CF56" w14:textId="61713152" w:rsidR="00FA26F1" w:rsidRPr="00E238ED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1546ECF0" w14:textId="7A9AB601" w:rsidR="00FA26F1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118" w:type="dxa"/>
          </w:tcPr>
          <w:p w14:paraId="5CFC6CBB" w14:textId="7A5F13EE" w:rsidR="00FA26F1" w:rsidRPr="004E361D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</w:tr>
      <w:tr w:rsidR="00FA26F1" w:rsidRPr="004E361D" w14:paraId="2855E3C2" w14:textId="77777777" w:rsidTr="006F7CB0">
        <w:trPr>
          <w:trHeight w:val="284"/>
        </w:trPr>
        <w:tc>
          <w:tcPr>
            <w:tcW w:w="3898" w:type="dxa"/>
            <w:vAlign w:val="center"/>
          </w:tcPr>
          <w:p w14:paraId="7EEA2B7E" w14:textId="604AA2FB" w:rsidR="00FA26F1" w:rsidRPr="00E238ED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78936D57" w14:textId="11F0DC93" w:rsidR="00FA26F1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118" w:type="dxa"/>
          </w:tcPr>
          <w:p w14:paraId="4AD6AA73" w14:textId="7A43B12C" w:rsidR="00FA26F1" w:rsidRPr="004E361D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</w:tr>
      <w:tr w:rsidR="00FA26F1" w:rsidRPr="004E361D" w14:paraId="3684878D" w14:textId="77777777" w:rsidTr="006F7CB0">
        <w:trPr>
          <w:trHeight w:val="284"/>
        </w:trPr>
        <w:tc>
          <w:tcPr>
            <w:tcW w:w="3898" w:type="dxa"/>
            <w:vAlign w:val="center"/>
          </w:tcPr>
          <w:p w14:paraId="236E4256" w14:textId="75F4FB73" w:rsidR="00FA26F1" w:rsidRPr="00E238ED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57F3B595" w14:textId="0E372E39" w:rsidR="00FA26F1" w:rsidRPr="004E361D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118" w:type="dxa"/>
          </w:tcPr>
          <w:p w14:paraId="3B89F4E3" w14:textId="2A5B5E23" w:rsidR="00FA26F1" w:rsidRPr="004E361D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</w:tr>
      <w:tr w:rsidR="00FA26F1" w:rsidRPr="004E361D" w14:paraId="67493197" w14:textId="77777777" w:rsidTr="00993179">
        <w:trPr>
          <w:trHeight w:val="284"/>
        </w:trPr>
        <w:tc>
          <w:tcPr>
            <w:tcW w:w="3898" w:type="dxa"/>
            <w:vAlign w:val="center"/>
          </w:tcPr>
          <w:p w14:paraId="20E83B01" w14:textId="3964FC0F" w:rsidR="00FA26F1" w:rsidRPr="00E238ED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082C6A7C" w14:textId="2E2E183F" w:rsidR="00FA26F1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118" w:type="dxa"/>
          </w:tcPr>
          <w:p w14:paraId="2AFDD7B6" w14:textId="525F5433" w:rsidR="00FA26F1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</w:tr>
      <w:tr w:rsidR="00FA26F1" w:rsidRPr="004E361D" w14:paraId="60EAF836" w14:textId="77777777" w:rsidTr="00993179">
        <w:trPr>
          <w:trHeight w:val="284"/>
        </w:trPr>
        <w:tc>
          <w:tcPr>
            <w:tcW w:w="3898" w:type="dxa"/>
            <w:vAlign w:val="center"/>
          </w:tcPr>
          <w:p w14:paraId="4649F8AB" w14:textId="310DB730" w:rsidR="00FA26F1" w:rsidRPr="00E238ED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1ED59542" w14:textId="4D7232A5" w:rsidR="00FA26F1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118" w:type="dxa"/>
          </w:tcPr>
          <w:p w14:paraId="02CBD65A" w14:textId="722696C0" w:rsidR="00FA26F1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</w:tr>
      <w:tr w:rsidR="00FA26F1" w:rsidRPr="004E361D" w14:paraId="4B475196" w14:textId="77777777" w:rsidTr="00993179">
        <w:trPr>
          <w:trHeight w:val="284"/>
        </w:trPr>
        <w:tc>
          <w:tcPr>
            <w:tcW w:w="3898" w:type="dxa"/>
            <w:vAlign w:val="center"/>
          </w:tcPr>
          <w:p w14:paraId="275A3B47" w14:textId="31529EBD" w:rsidR="00FA26F1" w:rsidRPr="00E238ED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4BA0CECF" w14:textId="16BED088" w:rsidR="00FA26F1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118" w:type="dxa"/>
          </w:tcPr>
          <w:p w14:paraId="732AC7FE" w14:textId="76397EB5" w:rsidR="00FA26F1" w:rsidRPr="00AF1676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</w:tr>
      <w:tr w:rsidR="00FA26F1" w:rsidRPr="004E361D" w14:paraId="7DA1AFAB" w14:textId="77777777" w:rsidTr="00993179">
        <w:trPr>
          <w:trHeight w:val="284"/>
        </w:trPr>
        <w:tc>
          <w:tcPr>
            <w:tcW w:w="3898" w:type="dxa"/>
            <w:vAlign w:val="center"/>
          </w:tcPr>
          <w:p w14:paraId="78105C57" w14:textId="4D6F5363" w:rsidR="00FA26F1" w:rsidRPr="00E238ED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26B37C7A" w14:textId="2F82F149" w:rsidR="00FA26F1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118" w:type="dxa"/>
          </w:tcPr>
          <w:p w14:paraId="4EBB2C5C" w14:textId="49A08E61" w:rsidR="00FA26F1" w:rsidRPr="00AF1676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</w:tr>
      <w:tr w:rsidR="00FA26F1" w:rsidRPr="004E361D" w14:paraId="7381C30F" w14:textId="77777777" w:rsidTr="00993179">
        <w:trPr>
          <w:trHeight w:val="284"/>
        </w:trPr>
        <w:tc>
          <w:tcPr>
            <w:tcW w:w="3898" w:type="dxa"/>
            <w:vAlign w:val="center"/>
          </w:tcPr>
          <w:p w14:paraId="503E50F3" w14:textId="77A135A6" w:rsidR="00FA26F1" w:rsidRPr="00E238ED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01B45BEA" w14:textId="7ACF23E6" w:rsidR="00FA26F1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118" w:type="dxa"/>
          </w:tcPr>
          <w:p w14:paraId="7F36C71E" w14:textId="42DEDCF3" w:rsidR="00FA26F1" w:rsidRPr="00AF1676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</w:tr>
      <w:tr w:rsidR="00FA26F1" w:rsidRPr="004E361D" w14:paraId="3074FD39" w14:textId="77777777" w:rsidTr="00993179">
        <w:trPr>
          <w:trHeight w:val="284"/>
        </w:trPr>
        <w:tc>
          <w:tcPr>
            <w:tcW w:w="3898" w:type="dxa"/>
            <w:vAlign w:val="center"/>
          </w:tcPr>
          <w:p w14:paraId="401813B2" w14:textId="5876D1E1" w:rsidR="00FA26F1" w:rsidRPr="00E238ED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76B8766B" w14:textId="10F66B15" w:rsidR="00FA26F1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118" w:type="dxa"/>
          </w:tcPr>
          <w:p w14:paraId="1DA3D026" w14:textId="7E940E52" w:rsidR="00FA26F1" w:rsidRPr="00AF1676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</w:tr>
      <w:tr w:rsidR="00FA26F1" w:rsidRPr="004E361D" w14:paraId="6A5D5D41" w14:textId="77777777" w:rsidTr="00993179">
        <w:trPr>
          <w:trHeight w:val="284"/>
        </w:trPr>
        <w:tc>
          <w:tcPr>
            <w:tcW w:w="3898" w:type="dxa"/>
            <w:vAlign w:val="center"/>
          </w:tcPr>
          <w:p w14:paraId="3FB47589" w14:textId="4120B1E1" w:rsidR="00FA26F1" w:rsidRPr="00E238ED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090DD4FA" w14:textId="02BA5377" w:rsidR="00FA26F1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118" w:type="dxa"/>
          </w:tcPr>
          <w:p w14:paraId="72B023E1" w14:textId="615E88FE" w:rsidR="00FA26F1" w:rsidRPr="00AF1676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</w:tr>
      <w:tr w:rsidR="00FA26F1" w:rsidRPr="004E361D" w14:paraId="250A9C0B" w14:textId="77777777" w:rsidTr="00993179">
        <w:trPr>
          <w:trHeight w:val="284"/>
        </w:trPr>
        <w:tc>
          <w:tcPr>
            <w:tcW w:w="3898" w:type="dxa"/>
            <w:vAlign w:val="center"/>
          </w:tcPr>
          <w:p w14:paraId="60A98648" w14:textId="565CA050" w:rsidR="00FA26F1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629170DD" w14:textId="393C38D2" w:rsidR="00FA26F1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118" w:type="dxa"/>
          </w:tcPr>
          <w:p w14:paraId="00A3C008" w14:textId="1E54E0AE" w:rsidR="00FA26F1" w:rsidRPr="00AF1676" w:rsidRDefault="00FA26F1" w:rsidP="00FA26F1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</w:tr>
    </w:tbl>
    <w:p w14:paraId="264DCDBA" w14:textId="77777777" w:rsidR="007F5A51" w:rsidRDefault="007F5A51" w:rsidP="007F5A51">
      <w:pPr>
        <w:rPr>
          <w:rFonts w:ascii="Gill Sans MT" w:hAnsi="Gill Sans MT" w:cs="Arial"/>
          <w:sz w:val="18"/>
          <w:szCs w:val="18"/>
        </w:rPr>
      </w:pPr>
    </w:p>
    <w:p w14:paraId="11DA1258" w14:textId="77777777" w:rsidR="00366891" w:rsidRPr="004E361D" w:rsidRDefault="00366891" w:rsidP="007F5A51">
      <w:pPr>
        <w:rPr>
          <w:rFonts w:ascii="Gill Sans MT" w:hAnsi="Gill Sans MT" w:cs="Arial"/>
          <w:sz w:val="18"/>
          <w:szCs w:val="18"/>
        </w:rPr>
      </w:pP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C54004" w:rsidRPr="004E361D" w14:paraId="2467E21A" w14:textId="77777777" w:rsidTr="00550D05">
        <w:trPr>
          <w:trHeight w:val="393"/>
        </w:trPr>
        <w:tc>
          <w:tcPr>
            <w:tcW w:w="10348" w:type="dxa"/>
            <w:shd w:val="clear" w:color="auto" w:fill="0054A7"/>
            <w:vAlign w:val="center"/>
          </w:tcPr>
          <w:p w14:paraId="3CEB27EF" w14:textId="77777777" w:rsidR="00C54004" w:rsidRPr="004E361D" w:rsidRDefault="00C54004" w:rsidP="00550D05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C54004" w:rsidRPr="009355C7" w14:paraId="61BB3994" w14:textId="77777777" w:rsidTr="00862F85">
        <w:trPr>
          <w:trHeight w:val="2453"/>
        </w:trPr>
        <w:tc>
          <w:tcPr>
            <w:tcW w:w="10348" w:type="dxa"/>
            <w:vAlign w:val="center"/>
          </w:tcPr>
          <w:p w14:paraId="663D3AFA" w14:textId="4CDD2583" w:rsidR="003D572C" w:rsidRDefault="00E776A8" w:rsidP="00E776A8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Bidi"/>
                <w:sz w:val="22"/>
                <w:szCs w:val="22"/>
              </w:rPr>
            </w:pPr>
            <w:r w:rsidRPr="5B33A437">
              <w:rPr>
                <w:rFonts w:asciiTheme="minorHAnsi" w:hAnsiTheme="minorHAnsi" w:cstheme="minorBidi"/>
                <w:sz w:val="22"/>
                <w:szCs w:val="22"/>
              </w:rPr>
              <w:t>Explicar el funcionamiento de la aplicación antigua.</w:t>
            </w:r>
          </w:p>
          <w:p w14:paraId="3AEBA458" w14:textId="4CDD2583" w:rsidR="00E776A8" w:rsidRDefault="00E776A8" w:rsidP="00E776A8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Bidi"/>
                <w:sz w:val="22"/>
                <w:szCs w:val="22"/>
              </w:rPr>
            </w:pPr>
            <w:r w:rsidRPr="5B33A437">
              <w:rPr>
                <w:rFonts w:asciiTheme="minorHAnsi" w:hAnsiTheme="minorHAnsi" w:cstheme="minorBidi"/>
                <w:sz w:val="22"/>
                <w:szCs w:val="22"/>
              </w:rPr>
              <w:t>Explicar el sistema de información que se va a realizar.</w:t>
            </w:r>
          </w:p>
          <w:p w14:paraId="29D6569E" w14:textId="18CDD3F0" w:rsidR="00E776A8" w:rsidRPr="00BF3DBD" w:rsidRDefault="003253C1" w:rsidP="00E776A8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Detallar el flujo de datos </w:t>
            </w:r>
            <w:r w:rsidR="00BF3DBD">
              <w:rPr>
                <w:rFonts w:asciiTheme="minorHAnsi" w:hAnsiTheme="minorHAnsi" w:cstheme="minorHAnsi"/>
                <w:sz w:val="22"/>
                <w:szCs w:val="22"/>
              </w:rPr>
              <w:t>de la aplicación</w:t>
            </w:r>
            <w:r w:rsidR="00917D0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553C7D9" w14:textId="586531A5" w:rsidR="00E776A8" w:rsidRPr="00E776A8" w:rsidRDefault="00C53051" w:rsidP="00E776A8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 xml:space="preserve">Definir </w:t>
            </w:r>
            <w:r w:rsidR="007536A4">
              <w:rPr>
                <w:rFonts w:asciiTheme="minorHAnsi" w:hAnsiTheme="minorHAnsi" w:cstheme="minorBidi"/>
                <w:sz w:val="22"/>
                <w:szCs w:val="22"/>
              </w:rPr>
              <w:t>el prototipo de este.</w:t>
            </w:r>
          </w:p>
          <w:p w14:paraId="51987B33" w14:textId="63A25900" w:rsidR="00702385" w:rsidRPr="003D572C" w:rsidRDefault="00702385" w:rsidP="003D57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F5A51" w:rsidRPr="004E361D" w14:paraId="3CFB9D1D" w14:textId="77777777" w:rsidTr="001533A3">
        <w:trPr>
          <w:trHeight w:val="393"/>
        </w:trPr>
        <w:tc>
          <w:tcPr>
            <w:tcW w:w="10348" w:type="dxa"/>
            <w:shd w:val="clear" w:color="auto" w:fill="0054A7"/>
            <w:vAlign w:val="center"/>
          </w:tcPr>
          <w:p w14:paraId="75FE6F2A" w14:textId="08AA0946" w:rsidR="007F5A51" w:rsidRPr="004E361D" w:rsidRDefault="00C54004" w:rsidP="009B4E79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lastRenderedPageBreak/>
              <w:t>Desarrollo:</w:t>
            </w:r>
          </w:p>
        </w:tc>
      </w:tr>
      <w:tr w:rsidR="004A6205" w:rsidRPr="009355C7" w14:paraId="4E02BEB2" w14:textId="77777777" w:rsidTr="001533A3">
        <w:trPr>
          <w:trHeight w:val="811"/>
        </w:trPr>
        <w:tc>
          <w:tcPr>
            <w:tcW w:w="10348" w:type="dxa"/>
            <w:vAlign w:val="center"/>
          </w:tcPr>
          <w:p w14:paraId="1DCC280C" w14:textId="25276A0D" w:rsidR="00574080" w:rsidRDefault="00574080" w:rsidP="00574080">
            <w:r>
              <w:t xml:space="preserve">Kevin Montealegre explico el proceso de la aplicación, comenzando por la antigua versión de la </w:t>
            </w:r>
            <w:proofErr w:type="gramStart"/>
            <w:r>
              <w:t>app</w:t>
            </w:r>
            <w:proofErr w:type="gramEnd"/>
            <w:r>
              <w:t xml:space="preserve"> que existía, nos dijo que la aplicación que estaba había perdido el desarrollador </w:t>
            </w:r>
            <w:proofErr w:type="spellStart"/>
            <w:r>
              <w:t>backend</w:t>
            </w:r>
            <w:proofErr w:type="spellEnd"/>
            <w:r>
              <w:t xml:space="preserve"> por la cual este nunca le realizo el proceso de ingeniería de software</w:t>
            </w:r>
            <w:r w:rsidR="006F5A87">
              <w:t>, no existía ning</w:t>
            </w:r>
            <w:r w:rsidR="00BF0A5D">
              <w:t xml:space="preserve">una documentación de este y además </w:t>
            </w:r>
            <w:r w:rsidR="00912C5A">
              <w:t xml:space="preserve">el </w:t>
            </w:r>
            <w:proofErr w:type="spellStart"/>
            <w:r w:rsidR="00912C5A">
              <w:t>backend</w:t>
            </w:r>
            <w:proofErr w:type="spellEnd"/>
            <w:r w:rsidR="00912C5A">
              <w:t xml:space="preserve"> que existía de este ya no exis</w:t>
            </w:r>
            <w:r w:rsidR="004A2F1D">
              <w:t xml:space="preserve">te. </w:t>
            </w:r>
            <w:r w:rsidR="008C7425">
              <w:t xml:space="preserve">Nos mostro </w:t>
            </w:r>
            <w:r w:rsidR="00D71928">
              <w:t>el proyecto</w:t>
            </w:r>
            <w:r w:rsidR="00C5660D">
              <w:t xml:space="preserve"> de </w:t>
            </w:r>
            <w:proofErr w:type="spellStart"/>
            <w:r w:rsidR="00C5660D">
              <w:t>GoPoli</w:t>
            </w:r>
            <w:proofErr w:type="spellEnd"/>
            <w:r w:rsidR="00C5660D">
              <w:t xml:space="preserve"> </w:t>
            </w:r>
            <w:r w:rsidR="00183C9B">
              <w:t>como repositorio en GitHub</w:t>
            </w:r>
            <w:r w:rsidR="00C44332">
              <w:t xml:space="preserve"> y también la consola de Google Play donde se encuentra la aplicación subida en la </w:t>
            </w:r>
            <w:proofErr w:type="spellStart"/>
            <w:r w:rsidR="00C44332">
              <w:t>play</w:t>
            </w:r>
            <w:proofErr w:type="spellEnd"/>
            <w:r w:rsidR="00C44332">
              <w:t xml:space="preserve"> store. Nos explico que tuvo que desactivar la aplicación de la tienda por que este perdió la conexión con el </w:t>
            </w:r>
            <w:proofErr w:type="spellStart"/>
            <w:r w:rsidR="00C44332">
              <w:t>backend</w:t>
            </w:r>
            <w:proofErr w:type="spellEnd"/>
            <w:r w:rsidR="00C44332">
              <w:t xml:space="preserve"> con lo cual </w:t>
            </w:r>
            <w:r w:rsidR="00F667D9">
              <w:t xml:space="preserve">quedo inservible. </w:t>
            </w:r>
            <w:r w:rsidR="00E532B9">
              <w:t>Luego de esto nos mostro las vistas que están actualmente en la aplicación</w:t>
            </w:r>
            <w:r w:rsidR="000E5855">
              <w:t xml:space="preserve"> como formularios de registros, inicio de sesión, </w:t>
            </w:r>
            <w:r w:rsidR="002A788F">
              <w:t>vista de conteo de pasos</w:t>
            </w:r>
            <w:r w:rsidR="00D71B4C">
              <w:t xml:space="preserve"> y</w:t>
            </w:r>
            <w:r w:rsidR="002A788F">
              <w:t xml:space="preserve"> </w:t>
            </w:r>
            <w:r w:rsidR="004A4238">
              <w:t>vista de noti</w:t>
            </w:r>
            <w:r w:rsidR="00510B9A">
              <w:t>cias</w:t>
            </w:r>
            <w:r w:rsidR="00D71B4C">
              <w:t xml:space="preserve">. Se ideo la nueva estructuración de las vistas y </w:t>
            </w:r>
            <w:r w:rsidR="00840189">
              <w:t xml:space="preserve">se creo el plan de trabajó. </w:t>
            </w:r>
          </w:p>
          <w:p w14:paraId="4D659B47" w14:textId="5376AC5F" w:rsidR="000F5169" w:rsidRPr="00C54004" w:rsidRDefault="000F5169" w:rsidP="00702385">
            <w:pPr>
              <w:pStyle w:val="Prrafodelista"/>
              <w:spacing w:after="200" w:line="276" w:lineRule="auto"/>
              <w:ind w:left="36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5369871" w14:textId="464BC31A" w:rsidR="007F5A51" w:rsidRDefault="007F5A51" w:rsidP="007F5A51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54"/>
        <w:gridCol w:w="2410"/>
        <w:gridCol w:w="1984"/>
      </w:tblGrid>
      <w:tr w:rsidR="001533A3" w:rsidRPr="009355C7" w14:paraId="2D654A83" w14:textId="77777777" w:rsidTr="001533A3">
        <w:trPr>
          <w:trHeight w:val="371"/>
        </w:trPr>
        <w:tc>
          <w:tcPr>
            <w:tcW w:w="10348" w:type="dxa"/>
            <w:gridSpan w:val="3"/>
            <w:tcBorders>
              <w:top w:val="single" w:sz="4" w:space="0" w:color="auto"/>
            </w:tcBorders>
            <w:shd w:val="clear" w:color="auto" w:fill="0054A7"/>
            <w:vAlign w:val="center"/>
          </w:tcPr>
          <w:p w14:paraId="01FEF763" w14:textId="77777777" w:rsidR="001533A3" w:rsidRPr="009355C7" w:rsidRDefault="001533A3" w:rsidP="009B4E79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9355C7"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  <w:t>2. COMPROMISOS DE ESTA REUNION</w:t>
            </w:r>
          </w:p>
        </w:tc>
      </w:tr>
      <w:tr w:rsidR="00E10DD2" w:rsidRPr="009355C7" w14:paraId="798DBCB2" w14:textId="77777777" w:rsidTr="005448E8">
        <w:trPr>
          <w:trHeight w:val="387"/>
        </w:trPr>
        <w:tc>
          <w:tcPr>
            <w:tcW w:w="5954" w:type="dxa"/>
            <w:tcBorders>
              <w:top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3D080A6" w14:textId="20213926" w:rsidR="00E10DD2" w:rsidRPr="00E10DD2" w:rsidRDefault="00E10DD2" w:rsidP="00E10DD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ACTIVIDAD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0E4325B" w14:textId="359A3C00" w:rsidR="00E10DD2" w:rsidRPr="00E10DD2" w:rsidRDefault="00E10DD2" w:rsidP="00E10DD2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RESPONSABLE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8FC93A1" w14:textId="77777777" w:rsidR="00E10DD2" w:rsidRPr="004E361D" w:rsidRDefault="00E10DD2" w:rsidP="00E10DD2">
            <w:pPr>
              <w:jc w:val="center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 xml:space="preserve">FECHA PLANEADA </w:t>
            </w:r>
          </w:p>
          <w:p w14:paraId="4D6C7C90" w14:textId="0CB87A35" w:rsidR="00E10DD2" w:rsidRPr="00E10DD2" w:rsidRDefault="00E10DD2" w:rsidP="00E10DD2">
            <w:pPr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 TERMINACION</w:t>
            </w:r>
          </w:p>
        </w:tc>
      </w:tr>
      <w:tr w:rsidR="006B7099" w:rsidRPr="009355C7" w14:paraId="1FE02F68" w14:textId="77777777" w:rsidTr="006C35EF">
        <w:trPr>
          <w:trHeight w:val="387"/>
        </w:trPr>
        <w:tc>
          <w:tcPr>
            <w:tcW w:w="5954" w:type="dxa"/>
          </w:tcPr>
          <w:p w14:paraId="4D8CF7BE" w14:textId="629F40F4" w:rsidR="006B7099" w:rsidRPr="009355C7" w:rsidRDefault="006B7099" w:rsidP="006B7099">
            <w:pPr>
              <w:tabs>
                <w:tab w:val="left" w:pos="1995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Estructuración del proyecto.</w:t>
            </w:r>
          </w:p>
        </w:tc>
        <w:tc>
          <w:tcPr>
            <w:tcW w:w="2410" w:type="dxa"/>
            <w:vAlign w:val="center"/>
          </w:tcPr>
          <w:p w14:paraId="34091043" w14:textId="3DCD24E5" w:rsidR="006B7099" w:rsidRPr="009355C7" w:rsidRDefault="006B7099" w:rsidP="006B7099">
            <w:pPr>
              <w:tabs>
                <w:tab w:val="right" w:pos="22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KEVIN PAUL MONTEALEGRE MELO</w:t>
            </w:r>
          </w:p>
        </w:tc>
        <w:tc>
          <w:tcPr>
            <w:tcW w:w="1984" w:type="dxa"/>
          </w:tcPr>
          <w:p w14:paraId="5AC1A4D1" w14:textId="02A35A44" w:rsidR="006B7099" w:rsidRPr="009355C7" w:rsidRDefault="006B7099" w:rsidP="006B70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-----------</w:t>
            </w:r>
          </w:p>
        </w:tc>
      </w:tr>
      <w:tr w:rsidR="000D4F17" w:rsidRPr="009355C7" w14:paraId="1EF341EE" w14:textId="77777777" w:rsidTr="00464EBB">
        <w:trPr>
          <w:trHeight w:val="387"/>
        </w:trPr>
        <w:tc>
          <w:tcPr>
            <w:tcW w:w="5954" w:type="dxa"/>
          </w:tcPr>
          <w:p w14:paraId="1B7676E4" w14:textId="4ECC562F" w:rsidR="000D4F17" w:rsidRDefault="000D4F17" w:rsidP="000D4F1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Idear una propuesta para el plan de trabajó del software.</w:t>
            </w:r>
          </w:p>
        </w:tc>
        <w:tc>
          <w:tcPr>
            <w:tcW w:w="2410" w:type="dxa"/>
            <w:vAlign w:val="center"/>
          </w:tcPr>
          <w:p w14:paraId="2ABBBDCE" w14:textId="249D2206" w:rsidR="000D4F17" w:rsidRDefault="000D4F17" w:rsidP="000D4F17">
            <w:pPr>
              <w:tabs>
                <w:tab w:val="right" w:pos="22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JULIAN ANDRÉS NARANJO CÉSPEDES</w:t>
            </w:r>
          </w:p>
        </w:tc>
        <w:tc>
          <w:tcPr>
            <w:tcW w:w="1984" w:type="dxa"/>
          </w:tcPr>
          <w:p w14:paraId="7F6D4B6B" w14:textId="0D4E69D0" w:rsidR="000D4F17" w:rsidRDefault="000D4F17" w:rsidP="000D4F1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-----------</w:t>
            </w:r>
          </w:p>
        </w:tc>
      </w:tr>
      <w:tr w:rsidR="000D4F17" w:rsidRPr="009355C7" w14:paraId="5091E591" w14:textId="77777777" w:rsidTr="000D594D">
        <w:trPr>
          <w:trHeight w:val="387"/>
        </w:trPr>
        <w:tc>
          <w:tcPr>
            <w:tcW w:w="5954" w:type="dxa"/>
          </w:tcPr>
          <w:p w14:paraId="52CF87F1" w14:textId="2A009F7D" w:rsidR="000D4F17" w:rsidRDefault="000D4F17" w:rsidP="000D4F1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Idear una propuesta para el plan de trabajó del software.</w:t>
            </w:r>
          </w:p>
        </w:tc>
        <w:tc>
          <w:tcPr>
            <w:tcW w:w="2410" w:type="dxa"/>
            <w:vAlign w:val="center"/>
          </w:tcPr>
          <w:p w14:paraId="7E9EF8B8" w14:textId="2F915A7F" w:rsidR="000D4F17" w:rsidRDefault="000D4F17" w:rsidP="000D4F17">
            <w:pPr>
              <w:tabs>
                <w:tab w:val="right" w:pos="22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SEBASTIAN FELIPE MORENO GOMEZ</w:t>
            </w:r>
          </w:p>
        </w:tc>
        <w:tc>
          <w:tcPr>
            <w:tcW w:w="1984" w:type="dxa"/>
          </w:tcPr>
          <w:p w14:paraId="33B8B8AF" w14:textId="54D002B7" w:rsidR="000D4F17" w:rsidRDefault="000D4F17" w:rsidP="000D4F1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-----------</w:t>
            </w:r>
          </w:p>
        </w:tc>
      </w:tr>
      <w:tr w:rsidR="000D4F17" w:rsidRPr="009355C7" w14:paraId="6B0F696C" w14:textId="77777777" w:rsidTr="004365ED">
        <w:trPr>
          <w:trHeight w:val="387"/>
        </w:trPr>
        <w:tc>
          <w:tcPr>
            <w:tcW w:w="5954" w:type="dxa"/>
          </w:tcPr>
          <w:p w14:paraId="12FDCF42" w14:textId="534E5531" w:rsidR="000D4F17" w:rsidRDefault="000D4F17" w:rsidP="000D4F1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Idear una propuesta para el plan de trabajó del software.</w:t>
            </w:r>
          </w:p>
        </w:tc>
        <w:tc>
          <w:tcPr>
            <w:tcW w:w="2410" w:type="dxa"/>
            <w:vAlign w:val="center"/>
          </w:tcPr>
          <w:p w14:paraId="2E04D04C" w14:textId="0CFACE5D" w:rsidR="000D4F17" w:rsidRDefault="000D4F17" w:rsidP="000D4F17">
            <w:pPr>
              <w:tabs>
                <w:tab w:val="right" w:pos="22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DIANA SOFIA PULIDO</w:t>
            </w:r>
          </w:p>
        </w:tc>
        <w:tc>
          <w:tcPr>
            <w:tcW w:w="1984" w:type="dxa"/>
          </w:tcPr>
          <w:p w14:paraId="09B7CBBB" w14:textId="176A53B4" w:rsidR="000D4F17" w:rsidRDefault="001E5E57" w:rsidP="000D4F1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-----------</w:t>
            </w:r>
          </w:p>
        </w:tc>
      </w:tr>
      <w:tr w:rsidR="000D4F17" w:rsidRPr="009355C7" w14:paraId="2EA54BC6" w14:textId="77777777" w:rsidTr="001533A3">
        <w:trPr>
          <w:trHeight w:val="387"/>
        </w:trPr>
        <w:tc>
          <w:tcPr>
            <w:tcW w:w="5954" w:type="dxa"/>
          </w:tcPr>
          <w:p w14:paraId="10528755" w14:textId="54D2297D" w:rsidR="000D4F17" w:rsidRDefault="000D4F17" w:rsidP="000D4F17">
            <w:pPr>
              <w:spacing w:after="200"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14:paraId="491E9308" w14:textId="3307FF19" w:rsidR="000D4F17" w:rsidRDefault="000D4F17" w:rsidP="000D4F17">
            <w:pPr>
              <w:tabs>
                <w:tab w:val="right" w:pos="22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4" w:type="dxa"/>
          </w:tcPr>
          <w:p w14:paraId="34FB7ADD" w14:textId="1614B247" w:rsidR="000D4F17" w:rsidRDefault="000D4F17" w:rsidP="000D4F1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4F17" w:rsidRPr="009355C7" w14:paraId="656025C2" w14:textId="77777777" w:rsidTr="001533A3">
        <w:trPr>
          <w:trHeight w:val="387"/>
        </w:trPr>
        <w:tc>
          <w:tcPr>
            <w:tcW w:w="5954" w:type="dxa"/>
          </w:tcPr>
          <w:p w14:paraId="6E405D22" w14:textId="0547B555" w:rsidR="000D4F17" w:rsidRDefault="000D4F17" w:rsidP="000D4F17">
            <w:pPr>
              <w:spacing w:after="200"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14:paraId="3641D21F" w14:textId="7E8D1410" w:rsidR="000D4F17" w:rsidRDefault="000D4F17" w:rsidP="000D4F17">
            <w:pPr>
              <w:tabs>
                <w:tab w:val="right" w:pos="22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4" w:type="dxa"/>
          </w:tcPr>
          <w:p w14:paraId="1626B0FA" w14:textId="1D8E7E39" w:rsidR="000D4F17" w:rsidRDefault="000D4F17" w:rsidP="000D4F1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4F17" w:rsidRPr="009355C7" w14:paraId="0080BFC8" w14:textId="77777777" w:rsidTr="001533A3">
        <w:trPr>
          <w:trHeight w:val="387"/>
        </w:trPr>
        <w:tc>
          <w:tcPr>
            <w:tcW w:w="5954" w:type="dxa"/>
          </w:tcPr>
          <w:p w14:paraId="7274B04E" w14:textId="0D42D015" w:rsidR="000D4F17" w:rsidRDefault="000D4F17" w:rsidP="000D4F17">
            <w:pPr>
              <w:spacing w:after="200"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14:paraId="019C918C" w14:textId="5C28333F" w:rsidR="000D4F17" w:rsidRDefault="000D4F17" w:rsidP="000D4F17">
            <w:pPr>
              <w:tabs>
                <w:tab w:val="right" w:pos="22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E885DBB" w14:textId="2B0439C0" w:rsidR="000D4F17" w:rsidRDefault="000D4F17" w:rsidP="000D4F1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4F17" w:rsidRPr="009355C7" w14:paraId="40A208F6" w14:textId="77777777" w:rsidTr="001533A3">
        <w:trPr>
          <w:trHeight w:val="387"/>
        </w:trPr>
        <w:tc>
          <w:tcPr>
            <w:tcW w:w="5954" w:type="dxa"/>
          </w:tcPr>
          <w:p w14:paraId="2E082B1F" w14:textId="1813BFC6" w:rsidR="000D4F17" w:rsidRDefault="000D4F17" w:rsidP="000D4F17">
            <w:pPr>
              <w:spacing w:after="200"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14:paraId="0A6AFD70" w14:textId="35DA7052" w:rsidR="000D4F17" w:rsidRDefault="000D4F17" w:rsidP="000D4F17">
            <w:pPr>
              <w:tabs>
                <w:tab w:val="right" w:pos="22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5895581" w14:textId="57356116" w:rsidR="000D4F17" w:rsidRDefault="000D4F17" w:rsidP="000D4F1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4F17" w:rsidRPr="009355C7" w14:paraId="6F31746F" w14:textId="77777777" w:rsidTr="001533A3">
        <w:trPr>
          <w:trHeight w:val="387"/>
        </w:trPr>
        <w:tc>
          <w:tcPr>
            <w:tcW w:w="5954" w:type="dxa"/>
          </w:tcPr>
          <w:p w14:paraId="76154EED" w14:textId="5B9A2003" w:rsidR="000D4F17" w:rsidRDefault="000D4F17" w:rsidP="000D4F17">
            <w:pPr>
              <w:spacing w:after="200" w:line="276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14:paraId="2A81BEBA" w14:textId="43DEF642" w:rsidR="000D4F17" w:rsidRDefault="000D4F17" w:rsidP="000D4F17">
            <w:pPr>
              <w:tabs>
                <w:tab w:val="right" w:pos="227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E7EBD50" w14:textId="48B0DB6E" w:rsidR="000D4F17" w:rsidRDefault="000D4F17" w:rsidP="000D4F1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F984D9F" w14:textId="3D0F7C2A" w:rsidR="00B94FCA" w:rsidRPr="004E361D" w:rsidRDefault="00DB37B6" w:rsidP="007F5A51">
      <w:pPr>
        <w:rPr>
          <w:rFonts w:ascii="Gill Sans MT" w:hAnsi="Gill Sans MT" w:cs="Arial"/>
          <w:color w:val="FFFFFF"/>
          <w:sz w:val="18"/>
          <w:szCs w:val="18"/>
        </w:rPr>
      </w:pPr>
      <w:r>
        <w:rPr>
          <w:rFonts w:ascii="Gill Sans MT" w:hAnsi="Gill Sans MT" w:cs="Arial"/>
          <w:color w:val="FFFFFF"/>
          <w:sz w:val="18"/>
          <w:szCs w:val="18"/>
        </w:rPr>
        <w:t>Pro</w:t>
      </w:r>
    </w:p>
    <w:tbl>
      <w:tblPr>
        <w:tblW w:w="10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5"/>
        <w:gridCol w:w="2261"/>
        <w:gridCol w:w="2261"/>
        <w:gridCol w:w="3064"/>
      </w:tblGrid>
      <w:tr w:rsidR="007F5A51" w:rsidRPr="004E361D" w14:paraId="4BA29DF4" w14:textId="77777777" w:rsidTr="00E65129">
        <w:trPr>
          <w:trHeight w:val="341"/>
        </w:trPr>
        <w:tc>
          <w:tcPr>
            <w:tcW w:w="10381" w:type="dxa"/>
            <w:gridSpan w:val="4"/>
            <w:tcBorders>
              <w:bottom w:val="single" w:sz="4" w:space="0" w:color="auto"/>
            </w:tcBorders>
            <w:shd w:val="clear" w:color="auto" w:fill="0054A7"/>
            <w:vAlign w:val="center"/>
          </w:tcPr>
          <w:p w14:paraId="28E09AE2" w14:textId="77777777" w:rsidR="007F5A51" w:rsidRPr="004E361D" w:rsidRDefault="007F5A51" w:rsidP="009B4E79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3. COMPROMISOS PREVIOS QUE SE ENCUENTRAN EN PROCESO</w:t>
            </w:r>
          </w:p>
        </w:tc>
      </w:tr>
      <w:tr w:rsidR="007F5A51" w:rsidRPr="004E361D" w14:paraId="22065838" w14:textId="77777777" w:rsidTr="004E361D">
        <w:trPr>
          <w:trHeight w:val="498"/>
        </w:trPr>
        <w:tc>
          <w:tcPr>
            <w:tcW w:w="2795" w:type="dxa"/>
            <w:tcBorders>
              <w:top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89268EA" w14:textId="77777777" w:rsidR="007F5A51" w:rsidRPr="004E361D" w:rsidRDefault="007F5A51" w:rsidP="009B4E79">
            <w:pPr>
              <w:jc w:val="center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bookmarkStart w:id="0" w:name="_Hlk14259481"/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ACTIVIDAD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3CFB997" w14:textId="77777777" w:rsidR="007F5A51" w:rsidRPr="004E361D" w:rsidRDefault="007F5A51" w:rsidP="009B4E79">
            <w:pPr>
              <w:jc w:val="center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RESPONSABLE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30FB4DE" w14:textId="77777777" w:rsidR="007F5A51" w:rsidRPr="004E361D" w:rsidRDefault="007F5A51" w:rsidP="009B4E79">
            <w:pPr>
              <w:jc w:val="center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 xml:space="preserve">FECHA PLANEADA </w:t>
            </w:r>
          </w:p>
          <w:p w14:paraId="7C9A6869" w14:textId="77777777" w:rsidR="007F5A51" w:rsidRPr="004E361D" w:rsidRDefault="007F5A51" w:rsidP="009B4E79">
            <w:pPr>
              <w:jc w:val="center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 TERMINACION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AA47416" w14:textId="77777777" w:rsidR="007F5A51" w:rsidRPr="004E361D" w:rsidRDefault="007F5A51" w:rsidP="009B4E79">
            <w:pPr>
              <w:jc w:val="center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SEGUIMIENTO / COMENTARIO</w:t>
            </w:r>
          </w:p>
        </w:tc>
      </w:tr>
      <w:bookmarkEnd w:id="0"/>
      <w:tr w:rsidR="007E723B" w:rsidRPr="00524B82" w14:paraId="0BDEE93C" w14:textId="77777777" w:rsidTr="004E361D">
        <w:trPr>
          <w:trHeight w:val="661"/>
        </w:trPr>
        <w:tc>
          <w:tcPr>
            <w:tcW w:w="2795" w:type="dxa"/>
          </w:tcPr>
          <w:p w14:paraId="68732938" w14:textId="4C41F71E" w:rsidR="007E723B" w:rsidRPr="00145407" w:rsidRDefault="007E723B" w:rsidP="007E723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1" w:type="dxa"/>
          </w:tcPr>
          <w:p w14:paraId="2501311F" w14:textId="7D64AE22" w:rsidR="007E723B" w:rsidRPr="007E723B" w:rsidRDefault="007E723B" w:rsidP="007E723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1" w:type="dxa"/>
          </w:tcPr>
          <w:p w14:paraId="39C63BB1" w14:textId="55C5FF25" w:rsidR="007E723B" w:rsidRPr="007E723B" w:rsidRDefault="007E723B" w:rsidP="007E723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64" w:type="dxa"/>
          </w:tcPr>
          <w:p w14:paraId="04ECCF72" w14:textId="53F0DA76" w:rsidR="007E723B" w:rsidRPr="007E723B" w:rsidRDefault="007E723B" w:rsidP="007E723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E723B" w:rsidRPr="00524B82" w14:paraId="78407E3F" w14:textId="77777777" w:rsidTr="004E361D">
        <w:trPr>
          <w:trHeight w:val="661"/>
        </w:trPr>
        <w:tc>
          <w:tcPr>
            <w:tcW w:w="2795" w:type="dxa"/>
          </w:tcPr>
          <w:p w14:paraId="15CA56CB" w14:textId="091420E2" w:rsidR="007E723B" w:rsidRPr="00145407" w:rsidRDefault="007E723B" w:rsidP="007E723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1" w:type="dxa"/>
          </w:tcPr>
          <w:p w14:paraId="0E70664B" w14:textId="56BF54DD" w:rsidR="007E723B" w:rsidRPr="00145407" w:rsidRDefault="007E723B" w:rsidP="007E723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1" w:type="dxa"/>
          </w:tcPr>
          <w:p w14:paraId="0910F5BC" w14:textId="5C44B010" w:rsidR="007E723B" w:rsidRPr="00145407" w:rsidRDefault="007E723B" w:rsidP="007E723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64" w:type="dxa"/>
          </w:tcPr>
          <w:p w14:paraId="6AAFE065" w14:textId="77777777" w:rsidR="007E723B" w:rsidRPr="00145407" w:rsidRDefault="007E723B" w:rsidP="007E723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1A66BB5" w14:textId="77777777" w:rsidR="007F5A51" w:rsidRPr="004E361D" w:rsidRDefault="007F5A51" w:rsidP="007F5A51">
      <w:pPr>
        <w:rPr>
          <w:rFonts w:ascii="Gill Sans MT" w:hAnsi="Gill Sans MT" w:cs="Arial"/>
          <w:color w:val="FFFFFF"/>
          <w:sz w:val="18"/>
          <w:szCs w:val="18"/>
        </w:rPr>
      </w:pPr>
    </w:p>
    <w:p w14:paraId="687EA81D" w14:textId="77777777" w:rsidR="007F5A51" w:rsidRPr="004E361D" w:rsidRDefault="007F5A51" w:rsidP="007F5A51">
      <w:pPr>
        <w:rPr>
          <w:rFonts w:ascii="Gill Sans MT" w:hAnsi="Gill Sans MT" w:cs="Arial"/>
          <w:color w:val="FFFFFF"/>
          <w:sz w:val="18"/>
          <w:szCs w:val="18"/>
        </w:rPr>
      </w:pPr>
    </w:p>
    <w:tbl>
      <w:tblPr>
        <w:tblStyle w:val="Tablaconcuadrcula"/>
        <w:tblW w:w="10348" w:type="dxa"/>
        <w:tblLook w:val="04A0" w:firstRow="1" w:lastRow="0" w:firstColumn="1" w:lastColumn="0" w:noHBand="0" w:noVBand="1"/>
      </w:tblPr>
      <w:tblGrid>
        <w:gridCol w:w="7230"/>
        <w:gridCol w:w="3118"/>
      </w:tblGrid>
      <w:tr w:rsidR="007F5A51" w:rsidRPr="004E361D" w14:paraId="64C7406C" w14:textId="77777777" w:rsidTr="00E65129">
        <w:trPr>
          <w:trHeight w:val="383"/>
        </w:trPr>
        <w:tc>
          <w:tcPr>
            <w:tcW w:w="10348" w:type="dxa"/>
            <w:gridSpan w:val="2"/>
            <w:shd w:val="clear" w:color="auto" w:fill="0054A7"/>
            <w:vAlign w:val="center"/>
          </w:tcPr>
          <w:p w14:paraId="5E044490" w14:textId="77777777" w:rsidR="007F5A51" w:rsidRPr="004E361D" w:rsidRDefault="007F5A51" w:rsidP="009B4E79">
            <w:pPr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  <w:t>4. ANEXOS</w:t>
            </w:r>
          </w:p>
        </w:tc>
      </w:tr>
      <w:tr w:rsidR="007F5A51" w:rsidRPr="004E361D" w14:paraId="0F52F048" w14:textId="77777777" w:rsidTr="004E361D">
        <w:trPr>
          <w:trHeight w:val="342"/>
        </w:trPr>
        <w:tc>
          <w:tcPr>
            <w:tcW w:w="7230" w:type="dxa"/>
            <w:shd w:val="clear" w:color="auto" w:fill="808080" w:themeFill="background1" w:themeFillShade="80"/>
            <w:vAlign w:val="center"/>
          </w:tcPr>
          <w:p w14:paraId="4AFF4F98" w14:textId="77777777" w:rsidR="007F5A51" w:rsidRPr="004E361D" w:rsidRDefault="007F5A51" w:rsidP="009B4E79">
            <w:pPr>
              <w:jc w:val="center"/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  <w:t>NOMBRE DEL ANEXO</w:t>
            </w:r>
          </w:p>
        </w:tc>
        <w:tc>
          <w:tcPr>
            <w:tcW w:w="3118" w:type="dxa"/>
            <w:shd w:val="clear" w:color="auto" w:fill="808080" w:themeFill="background1" w:themeFillShade="80"/>
            <w:vAlign w:val="center"/>
          </w:tcPr>
          <w:p w14:paraId="3F9D4453" w14:textId="77777777" w:rsidR="007F5A51" w:rsidRPr="004E361D" w:rsidRDefault="007F5A51" w:rsidP="009B4E79">
            <w:pPr>
              <w:jc w:val="center"/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  <w:t>NUMERO DE FOLIOS</w:t>
            </w:r>
          </w:p>
        </w:tc>
      </w:tr>
      <w:tr w:rsidR="007F5A51" w:rsidRPr="004E361D" w14:paraId="5E074C9A" w14:textId="77777777" w:rsidTr="004E361D">
        <w:tc>
          <w:tcPr>
            <w:tcW w:w="7230" w:type="dxa"/>
          </w:tcPr>
          <w:p w14:paraId="7BD8C29C" w14:textId="6C647EC9" w:rsidR="007F5A51" w:rsidRPr="004E361D" w:rsidRDefault="007F5A51" w:rsidP="009B4E79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118" w:type="dxa"/>
          </w:tcPr>
          <w:p w14:paraId="45AECD50" w14:textId="2619BEA6" w:rsidR="007F5A51" w:rsidRPr="004E361D" w:rsidRDefault="007F5A51" w:rsidP="009B4E79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</w:tr>
      <w:tr w:rsidR="0009361E" w:rsidRPr="004E361D" w14:paraId="19EA091A" w14:textId="77777777" w:rsidTr="004E361D">
        <w:tc>
          <w:tcPr>
            <w:tcW w:w="7230" w:type="dxa"/>
          </w:tcPr>
          <w:p w14:paraId="0EF5E9FB" w14:textId="6660C766" w:rsidR="0009361E" w:rsidRDefault="0009361E" w:rsidP="009B4E79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  <w:tc>
          <w:tcPr>
            <w:tcW w:w="3118" w:type="dxa"/>
          </w:tcPr>
          <w:p w14:paraId="0B1E0672" w14:textId="77777777" w:rsidR="0009361E" w:rsidRPr="004E361D" w:rsidRDefault="0009361E" w:rsidP="009B4E79">
            <w:pPr>
              <w:rPr>
                <w:rFonts w:ascii="Gill Sans MT" w:hAnsi="Gill Sans MT" w:cs="Arial"/>
                <w:sz w:val="18"/>
                <w:szCs w:val="18"/>
              </w:rPr>
            </w:pPr>
          </w:p>
        </w:tc>
      </w:tr>
    </w:tbl>
    <w:p w14:paraId="5912A847" w14:textId="77777777" w:rsidR="007F5A51" w:rsidRPr="004E361D" w:rsidRDefault="007F5A51" w:rsidP="007F5A51">
      <w:pPr>
        <w:rPr>
          <w:rFonts w:ascii="Gill Sans MT" w:hAnsi="Gill Sans MT" w:cs="Arial"/>
          <w:sz w:val="18"/>
          <w:szCs w:val="18"/>
        </w:rPr>
      </w:pPr>
    </w:p>
    <w:tbl>
      <w:tblPr>
        <w:tblStyle w:val="Tablaconcuadrcula"/>
        <w:tblW w:w="10348" w:type="dxa"/>
        <w:tblLook w:val="04A0" w:firstRow="1" w:lastRow="0" w:firstColumn="1" w:lastColumn="0" w:noHBand="0" w:noVBand="1"/>
      </w:tblPr>
      <w:tblGrid>
        <w:gridCol w:w="5812"/>
        <w:gridCol w:w="2268"/>
        <w:gridCol w:w="2268"/>
      </w:tblGrid>
      <w:tr w:rsidR="007F5A51" w:rsidRPr="004E361D" w14:paraId="01057A32" w14:textId="77777777" w:rsidTr="00E65129">
        <w:trPr>
          <w:trHeight w:val="328"/>
        </w:trPr>
        <w:tc>
          <w:tcPr>
            <w:tcW w:w="10348" w:type="dxa"/>
            <w:gridSpan w:val="3"/>
            <w:shd w:val="clear" w:color="auto" w:fill="0054A7"/>
            <w:vAlign w:val="center"/>
          </w:tcPr>
          <w:p w14:paraId="3BCEA10E" w14:textId="77777777" w:rsidR="007F5A51" w:rsidRPr="004E361D" w:rsidRDefault="007F5A51" w:rsidP="009B4E79">
            <w:pPr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  <w:t>5. PROXIMA REUNION</w:t>
            </w:r>
          </w:p>
        </w:tc>
      </w:tr>
      <w:tr w:rsidR="007F5A51" w:rsidRPr="004E361D" w14:paraId="5FB817F3" w14:textId="77777777" w:rsidTr="004E361D">
        <w:trPr>
          <w:trHeight w:val="420"/>
        </w:trPr>
        <w:tc>
          <w:tcPr>
            <w:tcW w:w="5812" w:type="dxa"/>
            <w:shd w:val="clear" w:color="auto" w:fill="808080" w:themeFill="background1" w:themeFillShade="80"/>
            <w:vAlign w:val="center"/>
          </w:tcPr>
          <w:p w14:paraId="4A2D770D" w14:textId="77777777" w:rsidR="007F5A51" w:rsidRPr="004E361D" w:rsidRDefault="007F5A51" w:rsidP="009B4E79">
            <w:pPr>
              <w:jc w:val="center"/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  <w:t>LUGAR</w:t>
            </w:r>
          </w:p>
        </w:tc>
        <w:tc>
          <w:tcPr>
            <w:tcW w:w="2268" w:type="dxa"/>
            <w:shd w:val="clear" w:color="auto" w:fill="808080" w:themeFill="background1" w:themeFillShade="80"/>
            <w:vAlign w:val="center"/>
          </w:tcPr>
          <w:p w14:paraId="4D3D11FA" w14:textId="77777777" w:rsidR="007F5A51" w:rsidRPr="004E361D" w:rsidRDefault="007F5A51" w:rsidP="009B4E79">
            <w:pPr>
              <w:jc w:val="center"/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  <w:t>FECHA</w:t>
            </w:r>
          </w:p>
        </w:tc>
        <w:tc>
          <w:tcPr>
            <w:tcW w:w="2268" w:type="dxa"/>
            <w:shd w:val="clear" w:color="auto" w:fill="808080" w:themeFill="background1" w:themeFillShade="80"/>
            <w:vAlign w:val="center"/>
          </w:tcPr>
          <w:p w14:paraId="3AE78A79" w14:textId="77777777" w:rsidR="007F5A51" w:rsidRPr="004E361D" w:rsidRDefault="007F5A51" w:rsidP="009B4E79">
            <w:pPr>
              <w:jc w:val="center"/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color w:val="FFFFFF" w:themeColor="background1"/>
                <w:sz w:val="18"/>
                <w:szCs w:val="18"/>
              </w:rPr>
              <w:t>HORA</w:t>
            </w:r>
          </w:p>
        </w:tc>
      </w:tr>
      <w:tr w:rsidR="007F5A51" w:rsidRPr="004E361D" w14:paraId="14201777" w14:textId="77777777" w:rsidTr="004E361D">
        <w:trPr>
          <w:trHeight w:val="420"/>
        </w:trPr>
        <w:tc>
          <w:tcPr>
            <w:tcW w:w="5812" w:type="dxa"/>
            <w:shd w:val="clear" w:color="auto" w:fill="FFFFFF" w:themeFill="background1"/>
            <w:vAlign w:val="center"/>
          </w:tcPr>
          <w:p w14:paraId="347BB6DF" w14:textId="014A45BE" w:rsidR="007F5A51" w:rsidRPr="004E361D" w:rsidRDefault="007F5A51" w:rsidP="009B4E79">
            <w:pPr>
              <w:jc w:val="center"/>
              <w:rPr>
                <w:rFonts w:ascii="Gill Sans MT" w:hAnsi="Gill Sans MT" w:cs="Arial"/>
                <w:b/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09234A94" w14:textId="1962364F" w:rsidR="007F5A51" w:rsidRPr="004E361D" w:rsidRDefault="007F5A51" w:rsidP="004860B0">
            <w:pPr>
              <w:jc w:val="center"/>
              <w:rPr>
                <w:rFonts w:ascii="Gill Sans MT" w:hAnsi="Gill Sans MT" w:cs="Arial"/>
                <w:b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9F0C0C5" w14:textId="67CA3596" w:rsidR="007F5A51" w:rsidRPr="004E361D" w:rsidRDefault="007F5A51" w:rsidP="00C31C92">
            <w:pPr>
              <w:rPr>
                <w:rFonts w:ascii="Gill Sans MT" w:hAnsi="Gill Sans MT" w:cs="Arial"/>
                <w:b/>
                <w:sz w:val="18"/>
                <w:szCs w:val="18"/>
              </w:rPr>
            </w:pPr>
          </w:p>
        </w:tc>
      </w:tr>
    </w:tbl>
    <w:p w14:paraId="2FC25454" w14:textId="23719C95" w:rsidR="003C7DF9" w:rsidRDefault="003C7DF9" w:rsidP="00012BE0">
      <w:pPr>
        <w:rPr>
          <w:rFonts w:ascii="Gill Sans MT" w:hAnsi="Gill Sans MT" w:cs="Arial"/>
          <w:sz w:val="18"/>
          <w:szCs w:val="18"/>
        </w:rPr>
      </w:pPr>
    </w:p>
    <w:sectPr w:rsidR="003C7DF9" w:rsidSect="004E361D">
      <w:headerReference w:type="default" r:id="rId12"/>
      <w:footerReference w:type="default" r:id="rId13"/>
      <w:pgSz w:w="12240" w:h="15840" w:code="1"/>
      <w:pgMar w:top="1418" w:right="1134" w:bottom="567" w:left="113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0CAEC" w14:textId="77777777" w:rsidR="00BF5511" w:rsidRDefault="00BF5511">
      <w:r>
        <w:separator/>
      </w:r>
    </w:p>
  </w:endnote>
  <w:endnote w:type="continuationSeparator" w:id="0">
    <w:p w14:paraId="380F002E" w14:textId="77777777" w:rsidR="00BF5511" w:rsidRDefault="00BF5511">
      <w:r>
        <w:continuationSeparator/>
      </w:r>
    </w:p>
  </w:endnote>
  <w:endnote w:type="continuationNotice" w:id="1">
    <w:p w14:paraId="7676F6D3" w14:textId="77777777" w:rsidR="00DB375F" w:rsidRDefault="00DB37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D2835" w14:textId="3CB2CA21" w:rsidR="00DB37B6" w:rsidRPr="0061414B" w:rsidRDefault="00DB37B6">
    <w:pPr>
      <w:pStyle w:val="Piedepgina"/>
      <w:jc w:val="right"/>
      <w:rPr>
        <w:rFonts w:ascii="Gill Sans MT" w:hAnsi="Gill Sans MT" w:cs="Arial"/>
        <w:sz w:val="16"/>
        <w:szCs w:val="16"/>
      </w:rPr>
    </w:pPr>
    <w:r w:rsidRPr="0061414B">
      <w:rPr>
        <w:rFonts w:ascii="Gill Sans MT" w:hAnsi="Gill Sans MT" w:cs="Arial"/>
        <w:sz w:val="16"/>
        <w:szCs w:val="16"/>
      </w:rPr>
      <w:t xml:space="preserve">Página </w:t>
    </w:r>
    <w:r w:rsidRPr="0061414B">
      <w:rPr>
        <w:rFonts w:ascii="Gill Sans MT" w:hAnsi="Gill Sans MT" w:cs="Arial"/>
        <w:bCs/>
        <w:sz w:val="16"/>
        <w:szCs w:val="16"/>
      </w:rPr>
      <w:fldChar w:fldCharType="begin"/>
    </w:r>
    <w:r w:rsidRPr="0061414B">
      <w:rPr>
        <w:rFonts w:ascii="Gill Sans MT" w:hAnsi="Gill Sans MT" w:cs="Arial"/>
        <w:bCs/>
        <w:sz w:val="16"/>
        <w:szCs w:val="16"/>
      </w:rPr>
      <w:instrText>PAGE</w:instrText>
    </w:r>
    <w:r w:rsidRPr="0061414B">
      <w:rPr>
        <w:rFonts w:ascii="Gill Sans MT" w:hAnsi="Gill Sans MT" w:cs="Arial"/>
        <w:bCs/>
        <w:sz w:val="16"/>
        <w:szCs w:val="16"/>
      </w:rPr>
      <w:fldChar w:fldCharType="separate"/>
    </w:r>
    <w:r w:rsidR="00E35D64">
      <w:rPr>
        <w:rFonts w:ascii="Gill Sans MT" w:hAnsi="Gill Sans MT" w:cs="Arial"/>
        <w:bCs/>
        <w:noProof/>
        <w:sz w:val="16"/>
        <w:szCs w:val="16"/>
      </w:rPr>
      <w:t>2</w:t>
    </w:r>
    <w:r w:rsidRPr="0061414B">
      <w:rPr>
        <w:rFonts w:ascii="Gill Sans MT" w:hAnsi="Gill Sans MT" w:cs="Arial"/>
        <w:bCs/>
        <w:sz w:val="16"/>
        <w:szCs w:val="16"/>
      </w:rPr>
      <w:fldChar w:fldCharType="end"/>
    </w:r>
    <w:r w:rsidRPr="0061414B">
      <w:rPr>
        <w:rFonts w:ascii="Gill Sans MT" w:hAnsi="Gill Sans MT" w:cs="Arial"/>
        <w:sz w:val="16"/>
        <w:szCs w:val="16"/>
      </w:rPr>
      <w:t xml:space="preserve"> de </w:t>
    </w:r>
    <w:r w:rsidRPr="0061414B">
      <w:rPr>
        <w:rFonts w:ascii="Gill Sans MT" w:hAnsi="Gill Sans MT" w:cs="Arial"/>
        <w:bCs/>
        <w:sz w:val="16"/>
        <w:szCs w:val="16"/>
      </w:rPr>
      <w:fldChar w:fldCharType="begin"/>
    </w:r>
    <w:r w:rsidRPr="0061414B">
      <w:rPr>
        <w:rFonts w:ascii="Gill Sans MT" w:hAnsi="Gill Sans MT" w:cs="Arial"/>
        <w:bCs/>
        <w:sz w:val="16"/>
        <w:szCs w:val="16"/>
      </w:rPr>
      <w:instrText>NUMPAGES</w:instrText>
    </w:r>
    <w:r w:rsidRPr="0061414B">
      <w:rPr>
        <w:rFonts w:ascii="Gill Sans MT" w:hAnsi="Gill Sans MT" w:cs="Arial"/>
        <w:bCs/>
        <w:sz w:val="16"/>
        <w:szCs w:val="16"/>
      </w:rPr>
      <w:fldChar w:fldCharType="separate"/>
    </w:r>
    <w:r w:rsidR="00E35D64">
      <w:rPr>
        <w:rFonts w:ascii="Gill Sans MT" w:hAnsi="Gill Sans MT" w:cs="Arial"/>
        <w:bCs/>
        <w:noProof/>
        <w:sz w:val="16"/>
        <w:szCs w:val="16"/>
      </w:rPr>
      <w:t>3</w:t>
    </w:r>
    <w:r w:rsidRPr="0061414B">
      <w:rPr>
        <w:rFonts w:ascii="Gill Sans MT" w:hAnsi="Gill Sans MT" w:cs="Arial"/>
        <w:bCs/>
        <w:sz w:val="16"/>
        <w:szCs w:val="16"/>
      </w:rPr>
      <w:fldChar w:fldCharType="end"/>
    </w:r>
  </w:p>
  <w:p w14:paraId="72EC4DD8" w14:textId="77777777" w:rsidR="00DB37B6" w:rsidRPr="00CE27E6" w:rsidRDefault="00DB37B6">
    <w:pPr>
      <w:pStyle w:val="Piedepgina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3BCD2" w14:textId="77777777" w:rsidR="00BF5511" w:rsidRDefault="00BF5511">
      <w:r>
        <w:separator/>
      </w:r>
    </w:p>
  </w:footnote>
  <w:footnote w:type="continuationSeparator" w:id="0">
    <w:p w14:paraId="40239A8C" w14:textId="77777777" w:rsidR="00BF5511" w:rsidRDefault="00BF5511">
      <w:r>
        <w:continuationSeparator/>
      </w:r>
    </w:p>
  </w:footnote>
  <w:footnote w:type="continuationNotice" w:id="1">
    <w:p w14:paraId="0439AD9A" w14:textId="77777777" w:rsidR="00DB375F" w:rsidRDefault="00DB37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03EAD" w14:textId="77777777" w:rsidR="00DB37B6" w:rsidRDefault="00DB37B6">
    <w:pPr>
      <w:pStyle w:val="Encabezado"/>
    </w:pPr>
    <w:r>
      <w:rPr>
        <w:rFonts w:ascii="Gill Sans MT" w:hAnsi="Gill Sans MT"/>
        <w:bCs/>
        <w:noProof/>
        <w:sz w:val="20"/>
        <w:lang w:val="es-CO" w:eastAsia="es-CO"/>
      </w:rPr>
      <w:drawing>
        <wp:anchor distT="0" distB="0" distL="114300" distR="114300" simplePos="0" relativeHeight="251658240" behindDoc="0" locked="0" layoutInCell="1" allowOverlap="1" wp14:anchorId="6B9FACF3" wp14:editId="67BAC955">
          <wp:simplePos x="0" y="0"/>
          <wp:positionH relativeFrom="column">
            <wp:posOffset>1175385</wp:posOffset>
          </wp:positionH>
          <wp:positionV relativeFrom="paragraph">
            <wp:posOffset>-182245</wp:posOffset>
          </wp:positionV>
          <wp:extent cx="4140200" cy="677545"/>
          <wp:effectExtent l="0" t="0" r="0" b="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258" t="30612" r="5354" b="31633"/>
                  <a:stretch>
                    <a:fillRect/>
                  </a:stretch>
                </pic:blipFill>
                <pic:spPr bwMode="auto">
                  <a:xfrm>
                    <a:off x="0" y="0"/>
                    <a:ext cx="4140200" cy="677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C15515" w14:textId="77777777" w:rsidR="00DB37B6" w:rsidRDefault="00DB37B6">
    <w:pPr>
      <w:pStyle w:val="Encabezado"/>
    </w:pPr>
  </w:p>
  <w:p w14:paraId="27E9BF20" w14:textId="77777777" w:rsidR="00DB37B6" w:rsidRDefault="00DB37B6">
    <w:pPr>
      <w:pStyle w:val="Encabezado"/>
    </w:pPr>
  </w:p>
  <w:tbl>
    <w:tblPr>
      <w:tblW w:w="10314" w:type="dxa"/>
      <w:tblLook w:val="0000" w:firstRow="0" w:lastRow="0" w:firstColumn="0" w:lastColumn="0" w:noHBand="0" w:noVBand="0"/>
    </w:tblPr>
    <w:tblGrid>
      <w:gridCol w:w="3510"/>
      <w:gridCol w:w="3969"/>
      <w:gridCol w:w="2835"/>
    </w:tblGrid>
    <w:tr w:rsidR="00DB37B6" w:rsidRPr="00065FED" w14:paraId="4189769A" w14:textId="77777777" w:rsidTr="00232C7A">
      <w:trPr>
        <w:cantSplit/>
        <w:trHeight w:val="479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D5606D1" w14:textId="77777777" w:rsidR="00DB37B6" w:rsidRPr="00D5799E" w:rsidRDefault="00DB37B6" w:rsidP="009B4E79">
          <w:pPr>
            <w:pStyle w:val="Ttulo1"/>
            <w:jc w:val="left"/>
            <w:rPr>
              <w:rFonts w:ascii="Gill Sans MT" w:hAnsi="Gill Sans MT"/>
              <w:b w:val="0"/>
              <w:sz w:val="20"/>
              <w:szCs w:val="18"/>
            </w:rPr>
          </w:pPr>
          <w:r w:rsidRPr="00D5799E">
            <w:rPr>
              <w:rFonts w:ascii="Gill Sans MT" w:hAnsi="Gill Sans MT"/>
              <w:sz w:val="20"/>
              <w:szCs w:val="18"/>
            </w:rPr>
            <w:t>MACROPROCESO:</w:t>
          </w:r>
        </w:p>
        <w:p w14:paraId="785051BF" w14:textId="424BF3D1" w:rsidR="00DB37B6" w:rsidRPr="00D5799E" w:rsidRDefault="00DB37B6" w:rsidP="009B4E79">
          <w:pPr>
            <w:pStyle w:val="Ttulo1"/>
            <w:jc w:val="left"/>
            <w:rPr>
              <w:rFonts w:ascii="Gill Sans MT" w:hAnsi="Gill Sans MT"/>
              <w:b w:val="0"/>
              <w:sz w:val="20"/>
              <w:szCs w:val="18"/>
            </w:rPr>
          </w:pPr>
          <w:r w:rsidRPr="00A41C29">
            <w:rPr>
              <w:rFonts w:ascii="Gill Sans MT" w:hAnsi="Gill Sans MT"/>
              <w:b w:val="0"/>
              <w:sz w:val="20"/>
              <w:szCs w:val="18"/>
            </w:rPr>
            <w:t>Productividad y Mejoramiento de la Operación</w:t>
          </w:r>
        </w:p>
      </w:tc>
      <w:tc>
        <w:tcPr>
          <w:tcW w:w="39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C5CF3B7" w14:textId="77777777" w:rsidR="00DB37B6" w:rsidRPr="00D5799E" w:rsidRDefault="00DB37B6" w:rsidP="009B4E79">
          <w:pPr>
            <w:pStyle w:val="Ttulo1"/>
            <w:rPr>
              <w:rFonts w:ascii="Gill Sans MT" w:hAnsi="Gill Sans MT"/>
              <w:sz w:val="20"/>
              <w:szCs w:val="18"/>
            </w:rPr>
          </w:pPr>
          <w:r w:rsidRPr="00D5799E">
            <w:rPr>
              <w:rFonts w:ascii="Gill Sans MT" w:hAnsi="Gill Sans MT"/>
              <w:sz w:val="20"/>
              <w:szCs w:val="18"/>
            </w:rPr>
            <w:t>FORMATO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FE798A" w14:textId="77777777" w:rsidR="00DB37B6" w:rsidRPr="00D5799E" w:rsidRDefault="00DB37B6" w:rsidP="009B4E79">
          <w:pPr>
            <w:jc w:val="center"/>
            <w:rPr>
              <w:rFonts w:ascii="Gill Sans MT" w:hAnsi="Gill Sans MT" w:cs="Arial"/>
              <w:sz w:val="20"/>
              <w:szCs w:val="18"/>
            </w:rPr>
          </w:pPr>
          <w:r w:rsidRPr="00D5799E">
            <w:rPr>
              <w:rFonts w:ascii="Gill Sans MT" w:hAnsi="Gill Sans MT" w:cs="Arial"/>
              <w:b/>
              <w:sz w:val="20"/>
              <w:szCs w:val="18"/>
            </w:rPr>
            <w:t xml:space="preserve">Código: </w:t>
          </w:r>
          <w:r>
            <w:rPr>
              <w:rFonts w:ascii="Gill Sans MT" w:hAnsi="Gill Sans MT" w:cs="Arial"/>
              <w:sz w:val="20"/>
              <w:szCs w:val="18"/>
            </w:rPr>
            <w:t>PM</w:t>
          </w:r>
          <w:r w:rsidRPr="00D5799E">
            <w:rPr>
              <w:rFonts w:ascii="Gill Sans MT" w:hAnsi="Gill Sans MT" w:cs="Arial"/>
              <w:sz w:val="20"/>
              <w:szCs w:val="18"/>
            </w:rPr>
            <w:t>-</w:t>
          </w:r>
          <w:r>
            <w:rPr>
              <w:rFonts w:ascii="Gill Sans MT" w:hAnsi="Gill Sans MT" w:cs="Arial"/>
              <w:sz w:val="20"/>
              <w:szCs w:val="18"/>
            </w:rPr>
            <w:t>PI</w:t>
          </w:r>
          <w:r w:rsidRPr="00D5799E">
            <w:rPr>
              <w:rFonts w:ascii="Gill Sans MT" w:hAnsi="Gill Sans MT" w:cs="Arial"/>
              <w:sz w:val="20"/>
              <w:szCs w:val="18"/>
            </w:rPr>
            <w:t>-RG-</w:t>
          </w:r>
          <w:r>
            <w:rPr>
              <w:rFonts w:ascii="Gill Sans MT" w:hAnsi="Gill Sans MT" w:cs="Arial"/>
              <w:sz w:val="20"/>
              <w:szCs w:val="18"/>
            </w:rPr>
            <w:t>002-</w:t>
          </w:r>
          <w:r w:rsidRPr="00D5799E">
            <w:rPr>
              <w:rFonts w:ascii="Gill Sans MT" w:hAnsi="Gill Sans MT" w:cs="Arial"/>
              <w:sz w:val="20"/>
              <w:szCs w:val="18"/>
            </w:rPr>
            <w:t>V</w:t>
          </w:r>
          <w:r>
            <w:rPr>
              <w:rFonts w:ascii="Gill Sans MT" w:hAnsi="Gill Sans MT" w:cs="Arial"/>
              <w:sz w:val="20"/>
              <w:szCs w:val="18"/>
            </w:rPr>
            <w:t>1</w:t>
          </w:r>
        </w:p>
      </w:tc>
    </w:tr>
    <w:tr w:rsidR="00DB37B6" w:rsidRPr="00065FED" w14:paraId="21B54C7B" w14:textId="77777777" w:rsidTr="00232C7A">
      <w:trPr>
        <w:cantSplit/>
        <w:trHeight w:val="415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197D91F" w14:textId="77777777" w:rsidR="00DB37B6" w:rsidRPr="00D5799E" w:rsidRDefault="00DB37B6" w:rsidP="009B4E79">
          <w:pPr>
            <w:rPr>
              <w:rFonts w:ascii="Gill Sans MT" w:hAnsi="Gill Sans MT" w:cs="Arial"/>
              <w:sz w:val="20"/>
              <w:szCs w:val="18"/>
            </w:rPr>
          </w:pPr>
          <w:r w:rsidRPr="00D5799E">
            <w:rPr>
              <w:rFonts w:ascii="Gill Sans MT" w:hAnsi="Gill Sans MT" w:cs="Arial"/>
              <w:b/>
              <w:sz w:val="20"/>
              <w:szCs w:val="18"/>
            </w:rPr>
            <w:t>PROCESO:</w:t>
          </w:r>
        </w:p>
        <w:p w14:paraId="497158AC" w14:textId="77777777" w:rsidR="00DB37B6" w:rsidRPr="00D5799E" w:rsidRDefault="00DB37B6" w:rsidP="009B4E79">
          <w:pPr>
            <w:rPr>
              <w:rFonts w:ascii="Gill Sans MT" w:hAnsi="Gill Sans MT" w:cs="Arial"/>
              <w:noProof/>
              <w:sz w:val="20"/>
              <w:szCs w:val="18"/>
              <w:lang w:val="es-CO"/>
            </w:rPr>
          </w:pPr>
          <w:r w:rsidRPr="00F53981">
            <w:rPr>
              <w:rFonts w:ascii="Gill Sans MT" w:hAnsi="Gill Sans MT" w:cs="Arial"/>
              <w:sz w:val="20"/>
              <w:szCs w:val="18"/>
            </w:rPr>
            <w:t>Productividad e Ingeniería Organizacional</w:t>
          </w:r>
        </w:p>
      </w:tc>
      <w:tc>
        <w:tcPr>
          <w:tcW w:w="39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63933B" w14:textId="77777777" w:rsidR="00DB37B6" w:rsidRPr="00D5799E" w:rsidRDefault="00DB37B6" w:rsidP="009B4E79">
          <w:pPr>
            <w:jc w:val="center"/>
            <w:rPr>
              <w:rFonts w:ascii="Gill Sans MT" w:hAnsi="Gill Sans MT" w:cs="Arial"/>
              <w:b/>
              <w:color w:val="FF0000"/>
              <w:sz w:val="20"/>
              <w:szCs w:val="18"/>
            </w:rPr>
          </w:pPr>
          <w:r>
            <w:rPr>
              <w:rFonts w:ascii="Gill Sans MT" w:hAnsi="Gill Sans MT" w:cs="Arial"/>
              <w:b/>
              <w:sz w:val="20"/>
              <w:szCs w:val="18"/>
            </w:rPr>
            <w:t>ACTA DE REUNION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314029F" w14:textId="77777777" w:rsidR="00DB37B6" w:rsidRPr="00D5799E" w:rsidRDefault="00DB37B6" w:rsidP="009B4E79">
          <w:pPr>
            <w:jc w:val="center"/>
            <w:rPr>
              <w:rFonts w:ascii="Gill Sans MT" w:hAnsi="Gill Sans MT" w:cs="Arial"/>
              <w:sz w:val="20"/>
              <w:szCs w:val="18"/>
            </w:rPr>
          </w:pPr>
          <w:r w:rsidRPr="00D5799E">
            <w:rPr>
              <w:rFonts w:ascii="Gill Sans MT" w:hAnsi="Gill Sans MT" w:cs="Arial"/>
              <w:b/>
              <w:sz w:val="20"/>
              <w:szCs w:val="18"/>
            </w:rPr>
            <w:t>Vigente desde</w:t>
          </w:r>
          <w:r w:rsidRPr="00D5799E">
            <w:rPr>
              <w:rFonts w:ascii="Gill Sans MT" w:hAnsi="Gill Sans MT" w:cs="Arial"/>
              <w:sz w:val="20"/>
              <w:szCs w:val="18"/>
            </w:rPr>
            <w:t xml:space="preserve">: </w:t>
          </w:r>
          <w:r>
            <w:rPr>
              <w:rFonts w:ascii="Gill Sans MT" w:hAnsi="Gill Sans MT" w:cs="Arial"/>
              <w:sz w:val="20"/>
              <w:szCs w:val="18"/>
            </w:rPr>
            <w:t>11</w:t>
          </w:r>
          <w:r w:rsidRPr="00D5799E">
            <w:rPr>
              <w:rFonts w:ascii="Gill Sans MT" w:hAnsi="Gill Sans MT" w:cs="Arial"/>
              <w:sz w:val="20"/>
              <w:szCs w:val="18"/>
            </w:rPr>
            <w:t>/</w:t>
          </w:r>
          <w:r>
            <w:rPr>
              <w:rFonts w:ascii="Gill Sans MT" w:hAnsi="Gill Sans MT" w:cs="Arial"/>
              <w:sz w:val="20"/>
              <w:szCs w:val="18"/>
            </w:rPr>
            <w:t>08</w:t>
          </w:r>
          <w:r w:rsidRPr="00D5799E">
            <w:rPr>
              <w:rFonts w:ascii="Gill Sans MT" w:hAnsi="Gill Sans MT" w:cs="Arial"/>
              <w:sz w:val="20"/>
              <w:szCs w:val="18"/>
            </w:rPr>
            <w:t>/</w:t>
          </w:r>
          <w:r>
            <w:rPr>
              <w:rFonts w:ascii="Gill Sans MT" w:hAnsi="Gill Sans MT" w:cs="Arial"/>
              <w:sz w:val="20"/>
              <w:szCs w:val="18"/>
            </w:rPr>
            <w:t>2014</w:t>
          </w:r>
        </w:p>
      </w:tc>
    </w:tr>
  </w:tbl>
  <w:p w14:paraId="4343BF6F" w14:textId="77777777" w:rsidR="00DB37B6" w:rsidRDefault="00DB37B6" w:rsidP="007F5A51">
    <w:pPr>
      <w:jc w:val="both"/>
      <w:rPr>
        <w:rFonts w:ascii="Gill Sans MT" w:hAnsi="Gill Sans MT" w:cs="Arial"/>
        <w:b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12AD"/>
    <w:multiLevelType w:val="hybridMultilevel"/>
    <w:tmpl w:val="555AC57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266ED"/>
    <w:multiLevelType w:val="hybridMultilevel"/>
    <w:tmpl w:val="B010C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A15C9"/>
    <w:multiLevelType w:val="multilevel"/>
    <w:tmpl w:val="039A94A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D6D49A2"/>
    <w:multiLevelType w:val="hybridMultilevel"/>
    <w:tmpl w:val="914A69BE"/>
    <w:lvl w:ilvl="0" w:tplc="0BC25F0A">
      <w:start w:val="1"/>
      <w:numFmt w:val="decimal"/>
      <w:lvlText w:val="%1."/>
      <w:lvlJc w:val="left"/>
      <w:pPr>
        <w:ind w:left="71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31" w:hanging="360"/>
      </w:pPr>
    </w:lvl>
    <w:lvl w:ilvl="2" w:tplc="240A001B" w:tentative="1">
      <w:start w:val="1"/>
      <w:numFmt w:val="lowerRoman"/>
      <w:lvlText w:val="%3."/>
      <w:lvlJc w:val="right"/>
      <w:pPr>
        <w:ind w:left="2151" w:hanging="180"/>
      </w:pPr>
    </w:lvl>
    <w:lvl w:ilvl="3" w:tplc="240A000F" w:tentative="1">
      <w:start w:val="1"/>
      <w:numFmt w:val="decimal"/>
      <w:lvlText w:val="%4."/>
      <w:lvlJc w:val="left"/>
      <w:pPr>
        <w:ind w:left="2871" w:hanging="360"/>
      </w:pPr>
    </w:lvl>
    <w:lvl w:ilvl="4" w:tplc="240A0019" w:tentative="1">
      <w:start w:val="1"/>
      <w:numFmt w:val="lowerLetter"/>
      <w:lvlText w:val="%5."/>
      <w:lvlJc w:val="left"/>
      <w:pPr>
        <w:ind w:left="3591" w:hanging="360"/>
      </w:pPr>
    </w:lvl>
    <w:lvl w:ilvl="5" w:tplc="240A001B" w:tentative="1">
      <w:start w:val="1"/>
      <w:numFmt w:val="lowerRoman"/>
      <w:lvlText w:val="%6."/>
      <w:lvlJc w:val="right"/>
      <w:pPr>
        <w:ind w:left="4311" w:hanging="180"/>
      </w:pPr>
    </w:lvl>
    <w:lvl w:ilvl="6" w:tplc="240A000F" w:tentative="1">
      <w:start w:val="1"/>
      <w:numFmt w:val="decimal"/>
      <w:lvlText w:val="%7."/>
      <w:lvlJc w:val="left"/>
      <w:pPr>
        <w:ind w:left="5031" w:hanging="360"/>
      </w:pPr>
    </w:lvl>
    <w:lvl w:ilvl="7" w:tplc="240A0019" w:tentative="1">
      <w:start w:val="1"/>
      <w:numFmt w:val="lowerLetter"/>
      <w:lvlText w:val="%8."/>
      <w:lvlJc w:val="left"/>
      <w:pPr>
        <w:ind w:left="5751" w:hanging="360"/>
      </w:pPr>
    </w:lvl>
    <w:lvl w:ilvl="8" w:tplc="240A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4" w15:restartNumberingAfterBreak="0">
    <w:nsid w:val="168234ED"/>
    <w:multiLevelType w:val="hybridMultilevel"/>
    <w:tmpl w:val="B38EFF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A936AA"/>
    <w:multiLevelType w:val="hybridMultilevel"/>
    <w:tmpl w:val="87A0921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656976"/>
    <w:multiLevelType w:val="hybridMultilevel"/>
    <w:tmpl w:val="23F26D38"/>
    <w:lvl w:ilvl="0" w:tplc="85A487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B6D48"/>
    <w:multiLevelType w:val="hybridMultilevel"/>
    <w:tmpl w:val="254423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31572"/>
    <w:multiLevelType w:val="hybridMultilevel"/>
    <w:tmpl w:val="F704FD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EC4ABF"/>
    <w:multiLevelType w:val="hybridMultilevel"/>
    <w:tmpl w:val="9D7634F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5F6D52"/>
    <w:multiLevelType w:val="multilevel"/>
    <w:tmpl w:val="83AA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59415E"/>
    <w:multiLevelType w:val="hybridMultilevel"/>
    <w:tmpl w:val="06AEA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26FF2"/>
    <w:multiLevelType w:val="hybridMultilevel"/>
    <w:tmpl w:val="F2CE88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917FFE"/>
    <w:multiLevelType w:val="hybridMultilevel"/>
    <w:tmpl w:val="EEA84CF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014C1F"/>
    <w:multiLevelType w:val="hybridMultilevel"/>
    <w:tmpl w:val="C46CF2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383BAE"/>
    <w:multiLevelType w:val="hybridMultilevel"/>
    <w:tmpl w:val="C6123B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B4542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071E40"/>
    <w:multiLevelType w:val="hybridMultilevel"/>
    <w:tmpl w:val="CA026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84A22"/>
    <w:multiLevelType w:val="hybridMultilevel"/>
    <w:tmpl w:val="7550DED8"/>
    <w:lvl w:ilvl="0" w:tplc="93C6BC4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676D9"/>
    <w:multiLevelType w:val="hybridMultilevel"/>
    <w:tmpl w:val="D6E80B5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66262F"/>
    <w:multiLevelType w:val="hybridMultilevel"/>
    <w:tmpl w:val="2D90617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31096D"/>
    <w:multiLevelType w:val="hybridMultilevel"/>
    <w:tmpl w:val="FEE09772"/>
    <w:lvl w:ilvl="0" w:tplc="85F23A4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DD051E"/>
    <w:multiLevelType w:val="hybridMultilevel"/>
    <w:tmpl w:val="285222D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C429AE"/>
    <w:multiLevelType w:val="hybridMultilevel"/>
    <w:tmpl w:val="3BAEE8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7B4E82"/>
    <w:multiLevelType w:val="hybridMultilevel"/>
    <w:tmpl w:val="FDECDD42"/>
    <w:lvl w:ilvl="0" w:tplc="AA6C86C6">
      <w:start w:val="1"/>
      <w:numFmt w:val="decimal"/>
      <w:lvlText w:val="%1."/>
      <w:lvlJc w:val="left"/>
      <w:pPr>
        <w:ind w:left="105" w:hanging="4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57F635B7"/>
    <w:multiLevelType w:val="hybridMultilevel"/>
    <w:tmpl w:val="F43C3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672FB7"/>
    <w:multiLevelType w:val="hybridMultilevel"/>
    <w:tmpl w:val="F43C3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357966"/>
    <w:multiLevelType w:val="hybridMultilevel"/>
    <w:tmpl w:val="6F3247D6"/>
    <w:lvl w:ilvl="0" w:tplc="545CDC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273D80"/>
    <w:multiLevelType w:val="multilevel"/>
    <w:tmpl w:val="83AA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394894"/>
    <w:multiLevelType w:val="hybridMultilevel"/>
    <w:tmpl w:val="1AA47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E67D24"/>
    <w:multiLevelType w:val="hybridMultilevel"/>
    <w:tmpl w:val="F2CE88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9F3D4D"/>
    <w:multiLevelType w:val="multilevel"/>
    <w:tmpl w:val="83AA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AE5BDC"/>
    <w:multiLevelType w:val="hybridMultilevel"/>
    <w:tmpl w:val="285222D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FF3AD2"/>
    <w:multiLevelType w:val="hybridMultilevel"/>
    <w:tmpl w:val="00226CE6"/>
    <w:lvl w:ilvl="0" w:tplc="521A107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F64453"/>
    <w:multiLevelType w:val="hybridMultilevel"/>
    <w:tmpl w:val="59349E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F15842"/>
    <w:multiLevelType w:val="hybridMultilevel"/>
    <w:tmpl w:val="4320798A"/>
    <w:lvl w:ilvl="0" w:tplc="24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6" w15:restartNumberingAfterBreak="0">
    <w:nsid w:val="7F2D2883"/>
    <w:multiLevelType w:val="hybridMultilevel"/>
    <w:tmpl w:val="512EA1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24"/>
  </w:num>
  <w:num w:numId="4">
    <w:abstractNumId w:val="23"/>
  </w:num>
  <w:num w:numId="5">
    <w:abstractNumId w:val="29"/>
  </w:num>
  <w:num w:numId="6">
    <w:abstractNumId w:val="18"/>
  </w:num>
  <w:num w:numId="7">
    <w:abstractNumId w:val="30"/>
  </w:num>
  <w:num w:numId="8">
    <w:abstractNumId w:val="27"/>
  </w:num>
  <w:num w:numId="9">
    <w:abstractNumId w:val="12"/>
  </w:num>
  <w:num w:numId="10">
    <w:abstractNumId w:val="35"/>
  </w:num>
  <w:num w:numId="11">
    <w:abstractNumId w:val="22"/>
  </w:num>
  <w:num w:numId="12">
    <w:abstractNumId w:val="32"/>
  </w:num>
  <w:num w:numId="13">
    <w:abstractNumId w:val="21"/>
  </w:num>
  <w:num w:numId="14">
    <w:abstractNumId w:val="3"/>
  </w:num>
  <w:num w:numId="1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14"/>
  </w:num>
  <w:num w:numId="18">
    <w:abstractNumId w:val="9"/>
  </w:num>
  <w:num w:numId="19">
    <w:abstractNumId w:val="8"/>
  </w:num>
  <w:num w:numId="20">
    <w:abstractNumId w:val="13"/>
  </w:num>
  <w:num w:numId="21">
    <w:abstractNumId w:val="20"/>
  </w:num>
  <w:num w:numId="22">
    <w:abstractNumId w:val="10"/>
  </w:num>
  <w:num w:numId="23">
    <w:abstractNumId w:val="28"/>
  </w:num>
  <w:num w:numId="24">
    <w:abstractNumId w:val="4"/>
  </w:num>
  <w:num w:numId="25">
    <w:abstractNumId w:val="15"/>
  </w:num>
  <w:num w:numId="26">
    <w:abstractNumId w:val="5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1"/>
  </w:num>
  <w:num w:numId="29">
    <w:abstractNumId w:val="25"/>
  </w:num>
  <w:num w:numId="30">
    <w:abstractNumId w:val="26"/>
  </w:num>
  <w:num w:numId="31">
    <w:abstractNumId w:val="11"/>
  </w:num>
  <w:num w:numId="32">
    <w:abstractNumId w:val="36"/>
  </w:num>
  <w:num w:numId="33">
    <w:abstractNumId w:val="19"/>
  </w:num>
  <w:num w:numId="34">
    <w:abstractNumId w:val="16"/>
  </w:num>
  <w:num w:numId="35">
    <w:abstractNumId w:val="2"/>
  </w:num>
  <w:num w:numId="36">
    <w:abstractNumId w:val="33"/>
  </w:num>
  <w:num w:numId="3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767"/>
    <w:rsid w:val="00001F6C"/>
    <w:rsid w:val="000049BC"/>
    <w:rsid w:val="0000510D"/>
    <w:rsid w:val="00012BE0"/>
    <w:rsid w:val="00015B24"/>
    <w:rsid w:val="00020B5D"/>
    <w:rsid w:val="000310ED"/>
    <w:rsid w:val="0003268C"/>
    <w:rsid w:val="000332AF"/>
    <w:rsid w:val="000342B1"/>
    <w:rsid w:val="000360BE"/>
    <w:rsid w:val="00053FA0"/>
    <w:rsid w:val="00055394"/>
    <w:rsid w:val="00061F04"/>
    <w:rsid w:val="00062F7B"/>
    <w:rsid w:val="00065633"/>
    <w:rsid w:val="000658E6"/>
    <w:rsid w:val="00065FED"/>
    <w:rsid w:val="00067B97"/>
    <w:rsid w:val="00072B7E"/>
    <w:rsid w:val="00073A01"/>
    <w:rsid w:val="000744F0"/>
    <w:rsid w:val="00077AE0"/>
    <w:rsid w:val="00086D7F"/>
    <w:rsid w:val="0009361E"/>
    <w:rsid w:val="000975E6"/>
    <w:rsid w:val="00097837"/>
    <w:rsid w:val="000A3CEB"/>
    <w:rsid w:val="000A40F6"/>
    <w:rsid w:val="000A5A28"/>
    <w:rsid w:val="000A774C"/>
    <w:rsid w:val="000B1697"/>
    <w:rsid w:val="000B288C"/>
    <w:rsid w:val="000B462E"/>
    <w:rsid w:val="000B60E2"/>
    <w:rsid w:val="000B7226"/>
    <w:rsid w:val="000B7A01"/>
    <w:rsid w:val="000C1C84"/>
    <w:rsid w:val="000C6A87"/>
    <w:rsid w:val="000D05DB"/>
    <w:rsid w:val="000D2C84"/>
    <w:rsid w:val="000D2F70"/>
    <w:rsid w:val="000D3026"/>
    <w:rsid w:val="000D4F17"/>
    <w:rsid w:val="000D6A6E"/>
    <w:rsid w:val="000D74BB"/>
    <w:rsid w:val="000E0CF6"/>
    <w:rsid w:val="000E1309"/>
    <w:rsid w:val="000E1C16"/>
    <w:rsid w:val="000E3C96"/>
    <w:rsid w:val="000E4211"/>
    <w:rsid w:val="000E4324"/>
    <w:rsid w:val="000E5855"/>
    <w:rsid w:val="000E6DF7"/>
    <w:rsid w:val="000F3CF4"/>
    <w:rsid w:val="000F4039"/>
    <w:rsid w:val="000F5169"/>
    <w:rsid w:val="000F5858"/>
    <w:rsid w:val="000F6530"/>
    <w:rsid w:val="000F6C40"/>
    <w:rsid w:val="000F6EA7"/>
    <w:rsid w:val="00101E9B"/>
    <w:rsid w:val="0010309C"/>
    <w:rsid w:val="001051CB"/>
    <w:rsid w:val="00105841"/>
    <w:rsid w:val="00110D74"/>
    <w:rsid w:val="0011341E"/>
    <w:rsid w:val="0011423E"/>
    <w:rsid w:val="001201ED"/>
    <w:rsid w:val="00124D4D"/>
    <w:rsid w:val="001314D3"/>
    <w:rsid w:val="00131726"/>
    <w:rsid w:val="00132038"/>
    <w:rsid w:val="00133AC5"/>
    <w:rsid w:val="0013468D"/>
    <w:rsid w:val="0013481C"/>
    <w:rsid w:val="00135C18"/>
    <w:rsid w:val="00145407"/>
    <w:rsid w:val="00145E25"/>
    <w:rsid w:val="00147A64"/>
    <w:rsid w:val="00151D67"/>
    <w:rsid w:val="001533A3"/>
    <w:rsid w:val="00153B44"/>
    <w:rsid w:val="0017169D"/>
    <w:rsid w:val="00171B61"/>
    <w:rsid w:val="00172E02"/>
    <w:rsid w:val="00176655"/>
    <w:rsid w:val="001773D1"/>
    <w:rsid w:val="0018016B"/>
    <w:rsid w:val="00181426"/>
    <w:rsid w:val="00183C9B"/>
    <w:rsid w:val="001848E8"/>
    <w:rsid w:val="0018586F"/>
    <w:rsid w:val="0019260E"/>
    <w:rsid w:val="001966EA"/>
    <w:rsid w:val="00196FA5"/>
    <w:rsid w:val="001979AC"/>
    <w:rsid w:val="001A1812"/>
    <w:rsid w:val="001A2F5B"/>
    <w:rsid w:val="001A6767"/>
    <w:rsid w:val="001B7658"/>
    <w:rsid w:val="001C1412"/>
    <w:rsid w:val="001C2230"/>
    <w:rsid w:val="001C450E"/>
    <w:rsid w:val="001C7924"/>
    <w:rsid w:val="001D1A95"/>
    <w:rsid w:val="001D338A"/>
    <w:rsid w:val="001D346D"/>
    <w:rsid w:val="001D4E35"/>
    <w:rsid w:val="001E17DC"/>
    <w:rsid w:val="001E1FF0"/>
    <w:rsid w:val="001E3D8A"/>
    <w:rsid w:val="001E5E57"/>
    <w:rsid w:val="001F0330"/>
    <w:rsid w:val="001F36A2"/>
    <w:rsid w:val="001F50D6"/>
    <w:rsid w:val="001F6123"/>
    <w:rsid w:val="00201280"/>
    <w:rsid w:val="002012F5"/>
    <w:rsid w:val="002019C7"/>
    <w:rsid w:val="00202FB5"/>
    <w:rsid w:val="002034F1"/>
    <w:rsid w:val="00204120"/>
    <w:rsid w:val="00210C3B"/>
    <w:rsid w:val="00213C60"/>
    <w:rsid w:val="002143E2"/>
    <w:rsid w:val="00214688"/>
    <w:rsid w:val="00221D9A"/>
    <w:rsid w:val="00222DB5"/>
    <w:rsid w:val="00230687"/>
    <w:rsid w:val="00230A02"/>
    <w:rsid w:val="00232C7A"/>
    <w:rsid w:val="00232F1C"/>
    <w:rsid w:val="00233EB2"/>
    <w:rsid w:val="00235983"/>
    <w:rsid w:val="00237407"/>
    <w:rsid w:val="00241831"/>
    <w:rsid w:val="0024245E"/>
    <w:rsid w:val="00244D4C"/>
    <w:rsid w:val="0024561C"/>
    <w:rsid w:val="00247706"/>
    <w:rsid w:val="00251DD6"/>
    <w:rsid w:val="0025277D"/>
    <w:rsid w:val="00252CB8"/>
    <w:rsid w:val="00253782"/>
    <w:rsid w:val="00254B50"/>
    <w:rsid w:val="00264A91"/>
    <w:rsid w:val="002738BE"/>
    <w:rsid w:val="00274031"/>
    <w:rsid w:val="00275AE2"/>
    <w:rsid w:val="002808D3"/>
    <w:rsid w:val="0028642D"/>
    <w:rsid w:val="00286ADC"/>
    <w:rsid w:val="00290298"/>
    <w:rsid w:val="00291ED1"/>
    <w:rsid w:val="00292549"/>
    <w:rsid w:val="00294F63"/>
    <w:rsid w:val="00295625"/>
    <w:rsid w:val="00296F56"/>
    <w:rsid w:val="002A389C"/>
    <w:rsid w:val="002A46F4"/>
    <w:rsid w:val="002A5D95"/>
    <w:rsid w:val="002A788F"/>
    <w:rsid w:val="002B1853"/>
    <w:rsid w:val="002B2BEE"/>
    <w:rsid w:val="002B35CE"/>
    <w:rsid w:val="002B38D2"/>
    <w:rsid w:val="002B4CB1"/>
    <w:rsid w:val="002C2178"/>
    <w:rsid w:val="002C43CA"/>
    <w:rsid w:val="002C460A"/>
    <w:rsid w:val="002D16EE"/>
    <w:rsid w:val="002D4753"/>
    <w:rsid w:val="002E0AED"/>
    <w:rsid w:val="002E3147"/>
    <w:rsid w:val="002E3BEC"/>
    <w:rsid w:val="002E51F3"/>
    <w:rsid w:val="002E5A40"/>
    <w:rsid w:val="002E64AA"/>
    <w:rsid w:val="002E7BD2"/>
    <w:rsid w:val="002F19F7"/>
    <w:rsid w:val="002F2414"/>
    <w:rsid w:val="00301368"/>
    <w:rsid w:val="00301B50"/>
    <w:rsid w:val="003035ED"/>
    <w:rsid w:val="00312ADE"/>
    <w:rsid w:val="00313553"/>
    <w:rsid w:val="00320685"/>
    <w:rsid w:val="00320FEC"/>
    <w:rsid w:val="00323FA5"/>
    <w:rsid w:val="003247F3"/>
    <w:rsid w:val="003253C1"/>
    <w:rsid w:val="003344D6"/>
    <w:rsid w:val="003361A0"/>
    <w:rsid w:val="00336A2E"/>
    <w:rsid w:val="0033776A"/>
    <w:rsid w:val="00340D01"/>
    <w:rsid w:val="0034119D"/>
    <w:rsid w:val="00343E8E"/>
    <w:rsid w:val="003443E9"/>
    <w:rsid w:val="00344EC7"/>
    <w:rsid w:val="0035008F"/>
    <w:rsid w:val="003512C5"/>
    <w:rsid w:val="0035270C"/>
    <w:rsid w:val="003534C4"/>
    <w:rsid w:val="00353685"/>
    <w:rsid w:val="0035653A"/>
    <w:rsid w:val="00362D45"/>
    <w:rsid w:val="00362EC4"/>
    <w:rsid w:val="00366631"/>
    <w:rsid w:val="00366891"/>
    <w:rsid w:val="0037110A"/>
    <w:rsid w:val="00372ACC"/>
    <w:rsid w:val="00374DD6"/>
    <w:rsid w:val="00381C2C"/>
    <w:rsid w:val="00385A94"/>
    <w:rsid w:val="003865ED"/>
    <w:rsid w:val="00393849"/>
    <w:rsid w:val="00393D86"/>
    <w:rsid w:val="0039783D"/>
    <w:rsid w:val="003A6BC0"/>
    <w:rsid w:val="003A768E"/>
    <w:rsid w:val="003A7D96"/>
    <w:rsid w:val="003B11E1"/>
    <w:rsid w:val="003B1FA0"/>
    <w:rsid w:val="003B585B"/>
    <w:rsid w:val="003B76DB"/>
    <w:rsid w:val="003C1B45"/>
    <w:rsid w:val="003C2A99"/>
    <w:rsid w:val="003C3AF9"/>
    <w:rsid w:val="003C7DF9"/>
    <w:rsid w:val="003D089D"/>
    <w:rsid w:val="003D3139"/>
    <w:rsid w:val="003D3FC0"/>
    <w:rsid w:val="003D572C"/>
    <w:rsid w:val="003D7D99"/>
    <w:rsid w:val="003E00C1"/>
    <w:rsid w:val="003E0613"/>
    <w:rsid w:val="003E3898"/>
    <w:rsid w:val="003E43EA"/>
    <w:rsid w:val="003E6AA3"/>
    <w:rsid w:val="003E795D"/>
    <w:rsid w:val="003F0994"/>
    <w:rsid w:val="003F31BD"/>
    <w:rsid w:val="003F58EC"/>
    <w:rsid w:val="003F5B95"/>
    <w:rsid w:val="00401DF6"/>
    <w:rsid w:val="004232CC"/>
    <w:rsid w:val="004331EF"/>
    <w:rsid w:val="00433F1D"/>
    <w:rsid w:val="00435030"/>
    <w:rsid w:val="00435727"/>
    <w:rsid w:val="00440946"/>
    <w:rsid w:val="00440ED1"/>
    <w:rsid w:val="0044128F"/>
    <w:rsid w:val="004443FE"/>
    <w:rsid w:val="00446717"/>
    <w:rsid w:val="0045340E"/>
    <w:rsid w:val="00453542"/>
    <w:rsid w:val="00456789"/>
    <w:rsid w:val="004572BB"/>
    <w:rsid w:val="00457D69"/>
    <w:rsid w:val="00460C7C"/>
    <w:rsid w:val="00462C3E"/>
    <w:rsid w:val="004669E4"/>
    <w:rsid w:val="00466D00"/>
    <w:rsid w:val="00472CA8"/>
    <w:rsid w:val="004779E4"/>
    <w:rsid w:val="0048218A"/>
    <w:rsid w:val="004860B0"/>
    <w:rsid w:val="00490E39"/>
    <w:rsid w:val="00491022"/>
    <w:rsid w:val="0049214B"/>
    <w:rsid w:val="00492264"/>
    <w:rsid w:val="00494058"/>
    <w:rsid w:val="00494250"/>
    <w:rsid w:val="00494603"/>
    <w:rsid w:val="00494B5F"/>
    <w:rsid w:val="00496D94"/>
    <w:rsid w:val="004A188A"/>
    <w:rsid w:val="004A18A3"/>
    <w:rsid w:val="004A2F1D"/>
    <w:rsid w:val="004A4238"/>
    <w:rsid w:val="004A6205"/>
    <w:rsid w:val="004A7079"/>
    <w:rsid w:val="004B161E"/>
    <w:rsid w:val="004B3807"/>
    <w:rsid w:val="004B46E9"/>
    <w:rsid w:val="004C1DA7"/>
    <w:rsid w:val="004C23E3"/>
    <w:rsid w:val="004C3859"/>
    <w:rsid w:val="004C4B77"/>
    <w:rsid w:val="004C79A1"/>
    <w:rsid w:val="004C7AA3"/>
    <w:rsid w:val="004D04D2"/>
    <w:rsid w:val="004D107A"/>
    <w:rsid w:val="004D3298"/>
    <w:rsid w:val="004D49A4"/>
    <w:rsid w:val="004D650C"/>
    <w:rsid w:val="004D6EE0"/>
    <w:rsid w:val="004D7860"/>
    <w:rsid w:val="004E35F1"/>
    <w:rsid w:val="004E361D"/>
    <w:rsid w:val="004E57AA"/>
    <w:rsid w:val="004F06CE"/>
    <w:rsid w:val="004F152F"/>
    <w:rsid w:val="004F2E38"/>
    <w:rsid w:val="004F352B"/>
    <w:rsid w:val="00500995"/>
    <w:rsid w:val="005017DA"/>
    <w:rsid w:val="00502230"/>
    <w:rsid w:val="00507464"/>
    <w:rsid w:val="00510B9A"/>
    <w:rsid w:val="00511603"/>
    <w:rsid w:val="00524B82"/>
    <w:rsid w:val="00526021"/>
    <w:rsid w:val="00537007"/>
    <w:rsid w:val="00542282"/>
    <w:rsid w:val="00542745"/>
    <w:rsid w:val="00542AA1"/>
    <w:rsid w:val="005432B1"/>
    <w:rsid w:val="005433F0"/>
    <w:rsid w:val="00546353"/>
    <w:rsid w:val="00547F90"/>
    <w:rsid w:val="005505B6"/>
    <w:rsid w:val="005509DC"/>
    <w:rsid w:val="00551254"/>
    <w:rsid w:val="005609AA"/>
    <w:rsid w:val="005618F1"/>
    <w:rsid w:val="00565168"/>
    <w:rsid w:val="005670DF"/>
    <w:rsid w:val="00567B89"/>
    <w:rsid w:val="00573F83"/>
    <w:rsid w:val="00574080"/>
    <w:rsid w:val="00575049"/>
    <w:rsid w:val="00576F3C"/>
    <w:rsid w:val="0057728E"/>
    <w:rsid w:val="00581E07"/>
    <w:rsid w:val="00581EC4"/>
    <w:rsid w:val="005931C3"/>
    <w:rsid w:val="00596574"/>
    <w:rsid w:val="005A152E"/>
    <w:rsid w:val="005A2AB2"/>
    <w:rsid w:val="005A7C2A"/>
    <w:rsid w:val="005A7EFF"/>
    <w:rsid w:val="005B000F"/>
    <w:rsid w:val="005B04F4"/>
    <w:rsid w:val="005B1775"/>
    <w:rsid w:val="005B3858"/>
    <w:rsid w:val="005B3CB1"/>
    <w:rsid w:val="005B5BE2"/>
    <w:rsid w:val="005B71A6"/>
    <w:rsid w:val="005B7A98"/>
    <w:rsid w:val="005C059B"/>
    <w:rsid w:val="005C0DE7"/>
    <w:rsid w:val="005C182F"/>
    <w:rsid w:val="005C34C7"/>
    <w:rsid w:val="005C4613"/>
    <w:rsid w:val="005C5EA1"/>
    <w:rsid w:val="005D6383"/>
    <w:rsid w:val="005E1171"/>
    <w:rsid w:val="005E7CEF"/>
    <w:rsid w:val="005E7D84"/>
    <w:rsid w:val="005F4C6E"/>
    <w:rsid w:val="005F58E7"/>
    <w:rsid w:val="00600C16"/>
    <w:rsid w:val="006064F4"/>
    <w:rsid w:val="00610933"/>
    <w:rsid w:val="00610ADD"/>
    <w:rsid w:val="00611753"/>
    <w:rsid w:val="0061414B"/>
    <w:rsid w:val="0062471F"/>
    <w:rsid w:val="00626C95"/>
    <w:rsid w:val="00626D99"/>
    <w:rsid w:val="00630435"/>
    <w:rsid w:val="00630E6D"/>
    <w:rsid w:val="00631E3B"/>
    <w:rsid w:val="0063351A"/>
    <w:rsid w:val="00633645"/>
    <w:rsid w:val="00633B60"/>
    <w:rsid w:val="00634E2C"/>
    <w:rsid w:val="006354E9"/>
    <w:rsid w:val="0063631D"/>
    <w:rsid w:val="00637723"/>
    <w:rsid w:val="0064072D"/>
    <w:rsid w:val="00643526"/>
    <w:rsid w:val="00644E25"/>
    <w:rsid w:val="0065113F"/>
    <w:rsid w:val="006553E8"/>
    <w:rsid w:val="0065695B"/>
    <w:rsid w:val="006611EE"/>
    <w:rsid w:val="006626EC"/>
    <w:rsid w:val="0066341B"/>
    <w:rsid w:val="00664FD8"/>
    <w:rsid w:val="00670B09"/>
    <w:rsid w:val="006721DB"/>
    <w:rsid w:val="0067230F"/>
    <w:rsid w:val="006754C0"/>
    <w:rsid w:val="0067650B"/>
    <w:rsid w:val="00693CE1"/>
    <w:rsid w:val="006A6EA1"/>
    <w:rsid w:val="006B0DAB"/>
    <w:rsid w:val="006B143B"/>
    <w:rsid w:val="006B2249"/>
    <w:rsid w:val="006B5BB4"/>
    <w:rsid w:val="006B7099"/>
    <w:rsid w:val="006C3222"/>
    <w:rsid w:val="006C33AE"/>
    <w:rsid w:val="006D07F7"/>
    <w:rsid w:val="006D2DD4"/>
    <w:rsid w:val="006D41F5"/>
    <w:rsid w:val="006D5200"/>
    <w:rsid w:val="006D53A0"/>
    <w:rsid w:val="006F5A87"/>
    <w:rsid w:val="006F7984"/>
    <w:rsid w:val="00701D05"/>
    <w:rsid w:val="00702385"/>
    <w:rsid w:val="00704476"/>
    <w:rsid w:val="00705E88"/>
    <w:rsid w:val="007133F2"/>
    <w:rsid w:val="00715282"/>
    <w:rsid w:val="0071603D"/>
    <w:rsid w:val="007201D0"/>
    <w:rsid w:val="00720526"/>
    <w:rsid w:val="00721508"/>
    <w:rsid w:val="007217B5"/>
    <w:rsid w:val="00735304"/>
    <w:rsid w:val="007354A3"/>
    <w:rsid w:val="007405C8"/>
    <w:rsid w:val="00741911"/>
    <w:rsid w:val="00742507"/>
    <w:rsid w:val="00742D7A"/>
    <w:rsid w:val="0075346B"/>
    <w:rsid w:val="007536A4"/>
    <w:rsid w:val="00754A97"/>
    <w:rsid w:val="0075584B"/>
    <w:rsid w:val="00757F9E"/>
    <w:rsid w:val="0076229B"/>
    <w:rsid w:val="007637E8"/>
    <w:rsid w:val="00765BA0"/>
    <w:rsid w:val="00765EED"/>
    <w:rsid w:val="007706C7"/>
    <w:rsid w:val="007747C9"/>
    <w:rsid w:val="0078191B"/>
    <w:rsid w:val="00784A12"/>
    <w:rsid w:val="00784F9A"/>
    <w:rsid w:val="007857D9"/>
    <w:rsid w:val="00793081"/>
    <w:rsid w:val="00794027"/>
    <w:rsid w:val="00796C41"/>
    <w:rsid w:val="00796D4A"/>
    <w:rsid w:val="00797941"/>
    <w:rsid w:val="007A3D1C"/>
    <w:rsid w:val="007A67A0"/>
    <w:rsid w:val="007B15C9"/>
    <w:rsid w:val="007B495B"/>
    <w:rsid w:val="007B51C2"/>
    <w:rsid w:val="007B7321"/>
    <w:rsid w:val="007C05B7"/>
    <w:rsid w:val="007C1DAA"/>
    <w:rsid w:val="007C2B42"/>
    <w:rsid w:val="007C4842"/>
    <w:rsid w:val="007C5BD8"/>
    <w:rsid w:val="007D2D0D"/>
    <w:rsid w:val="007D6E3B"/>
    <w:rsid w:val="007D790D"/>
    <w:rsid w:val="007E1192"/>
    <w:rsid w:val="007E1D48"/>
    <w:rsid w:val="007E2F70"/>
    <w:rsid w:val="007E3316"/>
    <w:rsid w:val="007E40DE"/>
    <w:rsid w:val="007E723B"/>
    <w:rsid w:val="007F06CC"/>
    <w:rsid w:val="007F18B2"/>
    <w:rsid w:val="007F31DE"/>
    <w:rsid w:val="007F5A51"/>
    <w:rsid w:val="007F618A"/>
    <w:rsid w:val="007F66FC"/>
    <w:rsid w:val="007F6F12"/>
    <w:rsid w:val="007F795A"/>
    <w:rsid w:val="007F7BC1"/>
    <w:rsid w:val="00801071"/>
    <w:rsid w:val="00802FD3"/>
    <w:rsid w:val="00806355"/>
    <w:rsid w:val="008102DF"/>
    <w:rsid w:val="00810515"/>
    <w:rsid w:val="00815EB4"/>
    <w:rsid w:val="008164BA"/>
    <w:rsid w:val="00816A77"/>
    <w:rsid w:val="00817817"/>
    <w:rsid w:val="00820507"/>
    <w:rsid w:val="0082116F"/>
    <w:rsid w:val="008227AA"/>
    <w:rsid w:val="00823194"/>
    <w:rsid w:val="00826201"/>
    <w:rsid w:val="00826D37"/>
    <w:rsid w:val="008271B8"/>
    <w:rsid w:val="00830772"/>
    <w:rsid w:val="0083091C"/>
    <w:rsid w:val="0083107D"/>
    <w:rsid w:val="0083231E"/>
    <w:rsid w:val="008324D6"/>
    <w:rsid w:val="008330E7"/>
    <w:rsid w:val="00833E3D"/>
    <w:rsid w:val="00836559"/>
    <w:rsid w:val="00840189"/>
    <w:rsid w:val="00842081"/>
    <w:rsid w:val="00842781"/>
    <w:rsid w:val="00845AC7"/>
    <w:rsid w:val="00847C99"/>
    <w:rsid w:val="00861C26"/>
    <w:rsid w:val="008626E3"/>
    <w:rsid w:val="00865397"/>
    <w:rsid w:val="00870DFB"/>
    <w:rsid w:val="0087698E"/>
    <w:rsid w:val="00876F6E"/>
    <w:rsid w:val="00880ADB"/>
    <w:rsid w:val="008835C8"/>
    <w:rsid w:val="00884B65"/>
    <w:rsid w:val="00892199"/>
    <w:rsid w:val="008951A2"/>
    <w:rsid w:val="008A2F25"/>
    <w:rsid w:val="008A41E3"/>
    <w:rsid w:val="008B650B"/>
    <w:rsid w:val="008B772C"/>
    <w:rsid w:val="008B7FA9"/>
    <w:rsid w:val="008C042D"/>
    <w:rsid w:val="008C0A83"/>
    <w:rsid w:val="008C14BA"/>
    <w:rsid w:val="008C25EF"/>
    <w:rsid w:val="008C3E18"/>
    <w:rsid w:val="008C7425"/>
    <w:rsid w:val="008D2173"/>
    <w:rsid w:val="008D6BBC"/>
    <w:rsid w:val="008E12E9"/>
    <w:rsid w:val="008E33E0"/>
    <w:rsid w:val="008E3577"/>
    <w:rsid w:val="008E39E3"/>
    <w:rsid w:val="008E43E6"/>
    <w:rsid w:val="008F2445"/>
    <w:rsid w:val="008F2F7A"/>
    <w:rsid w:val="008F5528"/>
    <w:rsid w:val="008F5862"/>
    <w:rsid w:val="008F6092"/>
    <w:rsid w:val="00900F4E"/>
    <w:rsid w:val="00904B53"/>
    <w:rsid w:val="00906697"/>
    <w:rsid w:val="00906C0F"/>
    <w:rsid w:val="00907FA4"/>
    <w:rsid w:val="009114AA"/>
    <w:rsid w:val="00912C5A"/>
    <w:rsid w:val="00916F3A"/>
    <w:rsid w:val="00917D02"/>
    <w:rsid w:val="00925F1B"/>
    <w:rsid w:val="00930EC2"/>
    <w:rsid w:val="00932D88"/>
    <w:rsid w:val="009355C7"/>
    <w:rsid w:val="00935C2A"/>
    <w:rsid w:val="009374A1"/>
    <w:rsid w:val="009374B4"/>
    <w:rsid w:val="00937762"/>
    <w:rsid w:val="009378A0"/>
    <w:rsid w:val="00944183"/>
    <w:rsid w:val="009552AA"/>
    <w:rsid w:val="009613E3"/>
    <w:rsid w:val="00971EA6"/>
    <w:rsid w:val="009735E4"/>
    <w:rsid w:val="009751D8"/>
    <w:rsid w:val="0097567B"/>
    <w:rsid w:val="009769B9"/>
    <w:rsid w:val="009801A5"/>
    <w:rsid w:val="00981DC6"/>
    <w:rsid w:val="00981E42"/>
    <w:rsid w:val="00982C8D"/>
    <w:rsid w:val="00983850"/>
    <w:rsid w:val="00984BEC"/>
    <w:rsid w:val="0098727F"/>
    <w:rsid w:val="0099087D"/>
    <w:rsid w:val="00991354"/>
    <w:rsid w:val="00991EB9"/>
    <w:rsid w:val="009969C0"/>
    <w:rsid w:val="00997948"/>
    <w:rsid w:val="009A7166"/>
    <w:rsid w:val="009B0996"/>
    <w:rsid w:val="009B1C45"/>
    <w:rsid w:val="009B4864"/>
    <w:rsid w:val="009B4E79"/>
    <w:rsid w:val="009B6D89"/>
    <w:rsid w:val="009C0EC0"/>
    <w:rsid w:val="009C6416"/>
    <w:rsid w:val="009D056B"/>
    <w:rsid w:val="009D3B0F"/>
    <w:rsid w:val="009D5499"/>
    <w:rsid w:val="009E12E6"/>
    <w:rsid w:val="009E1FCC"/>
    <w:rsid w:val="009E5C56"/>
    <w:rsid w:val="009E718A"/>
    <w:rsid w:val="009F0432"/>
    <w:rsid w:val="009F096E"/>
    <w:rsid w:val="009F47B8"/>
    <w:rsid w:val="009F6E2B"/>
    <w:rsid w:val="00A00F11"/>
    <w:rsid w:val="00A01914"/>
    <w:rsid w:val="00A0236B"/>
    <w:rsid w:val="00A02D10"/>
    <w:rsid w:val="00A03D6D"/>
    <w:rsid w:val="00A062AA"/>
    <w:rsid w:val="00A0738C"/>
    <w:rsid w:val="00A10635"/>
    <w:rsid w:val="00A10EB2"/>
    <w:rsid w:val="00A12957"/>
    <w:rsid w:val="00A154EC"/>
    <w:rsid w:val="00A201A0"/>
    <w:rsid w:val="00A24F8A"/>
    <w:rsid w:val="00A25D08"/>
    <w:rsid w:val="00A27A46"/>
    <w:rsid w:val="00A323C5"/>
    <w:rsid w:val="00A41C29"/>
    <w:rsid w:val="00A41D61"/>
    <w:rsid w:val="00A4221E"/>
    <w:rsid w:val="00A4248F"/>
    <w:rsid w:val="00A44798"/>
    <w:rsid w:val="00A45501"/>
    <w:rsid w:val="00A461C8"/>
    <w:rsid w:val="00A5147C"/>
    <w:rsid w:val="00A57679"/>
    <w:rsid w:val="00A57B3F"/>
    <w:rsid w:val="00A61C84"/>
    <w:rsid w:val="00A706E8"/>
    <w:rsid w:val="00A71A3B"/>
    <w:rsid w:val="00A76BA5"/>
    <w:rsid w:val="00A82776"/>
    <w:rsid w:val="00A82C28"/>
    <w:rsid w:val="00A8381C"/>
    <w:rsid w:val="00A841CF"/>
    <w:rsid w:val="00A84FA9"/>
    <w:rsid w:val="00A86569"/>
    <w:rsid w:val="00A92736"/>
    <w:rsid w:val="00AA0B18"/>
    <w:rsid w:val="00AA1913"/>
    <w:rsid w:val="00AA5EC1"/>
    <w:rsid w:val="00AA62F9"/>
    <w:rsid w:val="00AB4E6D"/>
    <w:rsid w:val="00AC0DD6"/>
    <w:rsid w:val="00AC309E"/>
    <w:rsid w:val="00AC37D2"/>
    <w:rsid w:val="00AC4988"/>
    <w:rsid w:val="00AC573B"/>
    <w:rsid w:val="00AC6EB0"/>
    <w:rsid w:val="00AD5C4A"/>
    <w:rsid w:val="00AE1793"/>
    <w:rsid w:val="00AE214D"/>
    <w:rsid w:val="00AE6DFD"/>
    <w:rsid w:val="00AF2B95"/>
    <w:rsid w:val="00AF5397"/>
    <w:rsid w:val="00B02EF9"/>
    <w:rsid w:val="00B03749"/>
    <w:rsid w:val="00B1331F"/>
    <w:rsid w:val="00B139BB"/>
    <w:rsid w:val="00B13E13"/>
    <w:rsid w:val="00B17BB0"/>
    <w:rsid w:val="00B22F33"/>
    <w:rsid w:val="00B256E2"/>
    <w:rsid w:val="00B26044"/>
    <w:rsid w:val="00B26EC8"/>
    <w:rsid w:val="00B27C7E"/>
    <w:rsid w:val="00B32E9D"/>
    <w:rsid w:val="00B3705C"/>
    <w:rsid w:val="00B437F9"/>
    <w:rsid w:val="00B47C1C"/>
    <w:rsid w:val="00B55F17"/>
    <w:rsid w:val="00B56C8D"/>
    <w:rsid w:val="00B571CB"/>
    <w:rsid w:val="00B65010"/>
    <w:rsid w:val="00B75AFE"/>
    <w:rsid w:val="00B75B2B"/>
    <w:rsid w:val="00B803EC"/>
    <w:rsid w:val="00B82CF5"/>
    <w:rsid w:val="00B86CDA"/>
    <w:rsid w:val="00B87B31"/>
    <w:rsid w:val="00B911F1"/>
    <w:rsid w:val="00B94B0A"/>
    <w:rsid w:val="00B94FCA"/>
    <w:rsid w:val="00BA0961"/>
    <w:rsid w:val="00BA303C"/>
    <w:rsid w:val="00BA319B"/>
    <w:rsid w:val="00BA37ED"/>
    <w:rsid w:val="00BA508D"/>
    <w:rsid w:val="00BA5637"/>
    <w:rsid w:val="00BA62A9"/>
    <w:rsid w:val="00BB0F85"/>
    <w:rsid w:val="00BB29EC"/>
    <w:rsid w:val="00BB30F6"/>
    <w:rsid w:val="00BB4481"/>
    <w:rsid w:val="00BB6DCA"/>
    <w:rsid w:val="00BC0703"/>
    <w:rsid w:val="00BC18E1"/>
    <w:rsid w:val="00BC1DDE"/>
    <w:rsid w:val="00BC1F1C"/>
    <w:rsid w:val="00BD197A"/>
    <w:rsid w:val="00BD4CB7"/>
    <w:rsid w:val="00BD5C64"/>
    <w:rsid w:val="00BD62E8"/>
    <w:rsid w:val="00BE1AC8"/>
    <w:rsid w:val="00BE3098"/>
    <w:rsid w:val="00BE3CC9"/>
    <w:rsid w:val="00BE6DBE"/>
    <w:rsid w:val="00BF0A5D"/>
    <w:rsid w:val="00BF2D48"/>
    <w:rsid w:val="00BF32B3"/>
    <w:rsid w:val="00BF3DBD"/>
    <w:rsid w:val="00BF5511"/>
    <w:rsid w:val="00C009B8"/>
    <w:rsid w:val="00C00C44"/>
    <w:rsid w:val="00C11BBD"/>
    <w:rsid w:val="00C15288"/>
    <w:rsid w:val="00C154F0"/>
    <w:rsid w:val="00C15B73"/>
    <w:rsid w:val="00C16142"/>
    <w:rsid w:val="00C21FCF"/>
    <w:rsid w:val="00C23593"/>
    <w:rsid w:val="00C23E87"/>
    <w:rsid w:val="00C252B9"/>
    <w:rsid w:val="00C2783B"/>
    <w:rsid w:val="00C27953"/>
    <w:rsid w:val="00C31495"/>
    <w:rsid w:val="00C31C92"/>
    <w:rsid w:val="00C3207F"/>
    <w:rsid w:val="00C329D6"/>
    <w:rsid w:val="00C3457D"/>
    <w:rsid w:val="00C34B53"/>
    <w:rsid w:val="00C35477"/>
    <w:rsid w:val="00C356D6"/>
    <w:rsid w:val="00C36621"/>
    <w:rsid w:val="00C42FAD"/>
    <w:rsid w:val="00C44332"/>
    <w:rsid w:val="00C44968"/>
    <w:rsid w:val="00C46868"/>
    <w:rsid w:val="00C51EAB"/>
    <w:rsid w:val="00C523E0"/>
    <w:rsid w:val="00C53051"/>
    <w:rsid w:val="00C54004"/>
    <w:rsid w:val="00C5660D"/>
    <w:rsid w:val="00C60469"/>
    <w:rsid w:val="00C6276F"/>
    <w:rsid w:val="00C63CD8"/>
    <w:rsid w:val="00C64275"/>
    <w:rsid w:val="00C70F84"/>
    <w:rsid w:val="00C75D26"/>
    <w:rsid w:val="00C779D2"/>
    <w:rsid w:val="00C77E3E"/>
    <w:rsid w:val="00C817D2"/>
    <w:rsid w:val="00C976F2"/>
    <w:rsid w:val="00CA02B1"/>
    <w:rsid w:val="00CA3690"/>
    <w:rsid w:val="00CA3BF1"/>
    <w:rsid w:val="00CA6E57"/>
    <w:rsid w:val="00CB07E9"/>
    <w:rsid w:val="00CB603C"/>
    <w:rsid w:val="00CB6728"/>
    <w:rsid w:val="00CB785B"/>
    <w:rsid w:val="00CC07E6"/>
    <w:rsid w:val="00CC377A"/>
    <w:rsid w:val="00CC6CC3"/>
    <w:rsid w:val="00CD3B97"/>
    <w:rsid w:val="00CD7FFD"/>
    <w:rsid w:val="00CE27E6"/>
    <w:rsid w:val="00CF1F0D"/>
    <w:rsid w:val="00CF457C"/>
    <w:rsid w:val="00CF594B"/>
    <w:rsid w:val="00D009EE"/>
    <w:rsid w:val="00D02729"/>
    <w:rsid w:val="00D04D34"/>
    <w:rsid w:val="00D050B6"/>
    <w:rsid w:val="00D060CC"/>
    <w:rsid w:val="00D12DB9"/>
    <w:rsid w:val="00D1386B"/>
    <w:rsid w:val="00D142EA"/>
    <w:rsid w:val="00D153E2"/>
    <w:rsid w:val="00D1592F"/>
    <w:rsid w:val="00D159B1"/>
    <w:rsid w:val="00D15B8D"/>
    <w:rsid w:val="00D163DA"/>
    <w:rsid w:val="00D16C82"/>
    <w:rsid w:val="00D2083F"/>
    <w:rsid w:val="00D24A53"/>
    <w:rsid w:val="00D34AA2"/>
    <w:rsid w:val="00D34E81"/>
    <w:rsid w:val="00D43435"/>
    <w:rsid w:val="00D445AF"/>
    <w:rsid w:val="00D471EF"/>
    <w:rsid w:val="00D51AAA"/>
    <w:rsid w:val="00D54C18"/>
    <w:rsid w:val="00D56515"/>
    <w:rsid w:val="00D5799E"/>
    <w:rsid w:val="00D620B6"/>
    <w:rsid w:val="00D62C30"/>
    <w:rsid w:val="00D634FB"/>
    <w:rsid w:val="00D70444"/>
    <w:rsid w:val="00D71866"/>
    <w:rsid w:val="00D71928"/>
    <w:rsid w:val="00D71B4C"/>
    <w:rsid w:val="00D729D7"/>
    <w:rsid w:val="00D72FF4"/>
    <w:rsid w:val="00D82FFB"/>
    <w:rsid w:val="00D84D28"/>
    <w:rsid w:val="00D85CF8"/>
    <w:rsid w:val="00D87F64"/>
    <w:rsid w:val="00D90A08"/>
    <w:rsid w:val="00D950CB"/>
    <w:rsid w:val="00DA4ED2"/>
    <w:rsid w:val="00DA5806"/>
    <w:rsid w:val="00DA5F3A"/>
    <w:rsid w:val="00DB375F"/>
    <w:rsid w:val="00DB37B6"/>
    <w:rsid w:val="00DB6329"/>
    <w:rsid w:val="00DC6704"/>
    <w:rsid w:val="00DC6AD4"/>
    <w:rsid w:val="00DC712D"/>
    <w:rsid w:val="00DD1B01"/>
    <w:rsid w:val="00DD24AA"/>
    <w:rsid w:val="00DD2C97"/>
    <w:rsid w:val="00DD38A7"/>
    <w:rsid w:val="00DD520B"/>
    <w:rsid w:val="00DD6C41"/>
    <w:rsid w:val="00DE3884"/>
    <w:rsid w:val="00DE6653"/>
    <w:rsid w:val="00DE75E1"/>
    <w:rsid w:val="00DF071E"/>
    <w:rsid w:val="00DF18BF"/>
    <w:rsid w:val="00DF6B8E"/>
    <w:rsid w:val="00DF795F"/>
    <w:rsid w:val="00E0054F"/>
    <w:rsid w:val="00E05016"/>
    <w:rsid w:val="00E069D5"/>
    <w:rsid w:val="00E1042D"/>
    <w:rsid w:val="00E10DD2"/>
    <w:rsid w:val="00E1106C"/>
    <w:rsid w:val="00E221D8"/>
    <w:rsid w:val="00E222AB"/>
    <w:rsid w:val="00E238ED"/>
    <w:rsid w:val="00E25D8E"/>
    <w:rsid w:val="00E26B58"/>
    <w:rsid w:val="00E305AB"/>
    <w:rsid w:val="00E3228B"/>
    <w:rsid w:val="00E32D3A"/>
    <w:rsid w:val="00E33113"/>
    <w:rsid w:val="00E352E5"/>
    <w:rsid w:val="00E35677"/>
    <w:rsid w:val="00E35D64"/>
    <w:rsid w:val="00E35F2B"/>
    <w:rsid w:val="00E36347"/>
    <w:rsid w:val="00E40A4C"/>
    <w:rsid w:val="00E42E90"/>
    <w:rsid w:val="00E4703D"/>
    <w:rsid w:val="00E47D9D"/>
    <w:rsid w:val="00E532B9"/>
    <w:rsid w:val="00E568DC"/>
    <w:rsid w:val="00E571B3"/>
    <w:rsid w:val="00E57C4F"/>
    <w:rsid w:val="00E60591"/>
    <w:rsid w:val="00E6094D"/>
    <w:rsid w:val="00E6316E"/>
    <w:rsid w:val="00E63739"/>
    <w:rsid w:val="00E65129"/>
    <w:rsid w:val="00E71D46"/>
    <w:rsid w:val="00E74751"/>
    <w:rsid w:val="00E77082"/>
    <w:rsid w:val="00E776A8"/>
    <w:rsid w:val="00E83578"/>
    <w:rsid w:val="00E84E34"/>
    <w:rsid w:val="00E9662C"/>
    <w:rsid w:val="00E96B12"/>
    <w:rsid w:val="00EA130F"/>
    <w:rsid w:val="00EA2582"/>
    <w:rsid w:val="00EA31C0"/>
    <w:rsid w:val="00EA75C7"/>
    <w:rsid w:val="00EB2016"/>
    <w:rsid w:val="00EB42DD"/>
    <w:rsid w:val="00EC1B3E"/>
    <w:rsid w:val="00EC7644"/>
    <w:rsid w:val="00ED3363"/>
    <w:rsid w:val="00EE1528"/>
    <w:rsid w:val="00EE42F7"/>
    <w:rsid w:val="00EE4650"/>
    <w:rsid w:val="00EE6F55"/>
    <w:rsid w:val="00EF7220"/>
    <w:rsid w:val="00EF77B0"/>
    <w:rsid w:val="00F01B2F"/>
    <w:rsid w:val="00F03C95"/>
    <w:rsid w:val="00F063A6"/>
    <w:rsid w:val="00F07DA3"/>
    <w:rsid w:val="00F14086"/>
    <w:rsid w:val="00F2133E"/>
    <w:rsid w:val="00F25698"/>
    <w:rsid w:val="00F309F1"/>
    <w:rsid w:val="00F33B88"/>
    <w:rsid w:val="00F3455E"/>
    <w:rsid w:val="00F35F7B"/>
    <w:rsid w:val="00F37B1C"/>
    <w:rsid w:val="00F43B51"/>
    <w:rsid w:val="00F443A1"/>
    <w:rsid w:val="00F45202"/>
    <w:rsid w:val="00F47825"/>
    <w:rsid w:val="00F51284"/>
    <w:rsid w:val="00F53981"/>
    <w:rsid w:val="00F63CFC"/>
    <w:rsid w:val="00F66737"/>
    <w:rsid w:val="00F667D9"/>
    <w:rsid w:val="00F67526"/>
    <w:rsid w:val="00F67592"/>
    <w:rsid w:val="00F724F1"/>
    <w:rsid w:val="00F7269B"/>
    <w:rsid w:val="00F72FE9"/>
    <w:rsid w:val="00F7515C"/>
    <w:rsid w:val="00F77E29"/>
    <w:rsid w:val="00F81809"/>
    <w:rsid w:val="00F90A32"/>
    <w:rsid w:val="00F911B7"/>
    <w:rsid w:val="00F95A1B"/>
    <w:rsid w:val="00FA1FDE"/>
    <w:rsid w:val="00FA26F1"/>
    <w:rsid w:val="00FA4C35"/>
    <w:rsid w:val="00FA70D4"/>
    <w:rsid w:val="00FB02A8"/>
    <w:rsid w:val="00FB27D8"/>
    <w:rsid w:val="00FB4A30"/>
    <w:rsid w:val="00FB5B56"/>
    <w:rsid w:val="00FC0605"/>
    <w:rsid w:val="00FC53BF"/>
    <w:rsid w:val="00FD1DD4"/>
    <w:rsid w:val="00FD1E5E"/>
    <w:rsid w:val="00FD5C72"/>
    <w:rsid w:val="00FE21E2"/>
    <w:rsid w:val="00FE2B4E"/>
    <w:rsid w:val="00FE50B7"/>
    <w:rsid w:val="00FE5242"/>
    <w:rsid w:val="00FF1D20"/>
    <w:rsid w:val="00FF2F0B"/>
    <w:rsid w:val="00FF4B74"/>
    <w:rsid w:val="00FF7599"/>
    <w:rsid w:val="01CA0DE4"/>
    <w:rsid w:val="3A0CDC15"/>
    <w:rsid w:val="45883511"/>
    <w:rsid w:val="5B33A437"/>
    <w:rsid w:val="65D0F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0F882ABA"/>
  <w15:docId w15:val="{097F2622-C234-413A-8A7A-14BC033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284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qFormat/>
    <w:rsid w:val="00F51284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F51284"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6E5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17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A6E5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128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F51284"/>
    <w:pPr>
      <w:tabs>
        <w:tab w:val="center" w:pos="4419"/>
        <w:tab w:val="right" w:pos="8838"/>
      </w:tabs>
    </w:pPr>
  </w:style>
  <w:style w:type="paragraph" w:styleId="Descripcin">
    <w:name w:val="caption"/>
    <w:basedOn w:val="Normal"/>
    <w:next w:val="Normal"/>
    <w:qFormat/>
    <w:rsid w:val="00F51284"/>
    <w:pPr>
      <w:jc w:val="both"/>
    </w:pPr>
    <w:rPr>
      <w:rFonts w:ascii="Arial" w:hAnsi="Arial" w:cs="Arial"/>
      <w:i/>
      <w:iCs/>
      <w:sz w:val="18"/>
    </w:rPr>
  </w:style>
  <w:style w:type="table" w:styleId="Tablaconcuadrcula">
    <w:name w:val="Table Grid"/>
    <w:basedOn w:val="Tablanormal"/>
    <w:rsid w:val="00716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3B11E1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11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B11E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B04F4"/>
    <w:pPr>
      <w:ind w:left="708"/>
    </w:pPr>
  </w:style>
  <w:style w:type="character" w:customStyle="1" w:styleId="Ttulo3Car">
    <w:name w:val="Título 3 Car"/>
    <w:link w:val="Ttulo3"/>
    <w:uiPriority w:val="9"/>
    <w:semiHidden/>
    <w:rsid w:val="00CA6E5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sid w:val="00CA6E5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4Car">
    <w:name w:val="Título 4 Car"/>
    <w:link w:val="Ttulo4"/>
    <w:uiPriority w:val="9"/>
    <w:semiHidden/>
    <w:rsid w:val="008D2173"/>
    <w:rPr>
      <w:rFonts w:ascii="Calibri" w:eastAsia="Times New Roman" w:hAnsi="Calibri" w:cs="Times New Roman"/>
      <w:b/>
      <w:bCs/>
      <w:sz w:val="28"/>
      <w:szCs w:val="28"/>
    </w:rPr>
  </w:style>
  <w:style w:type="paragraph" w:styleId="Textoindependiente">
    <w:name w:val="Body Text"/>
    <w:basedOn w:val="Normal"/>
    <w:link w:val="TextoindependienteCar"/>
    <w:semiHidden/>
    <w:rsid w:val="008D2173"/>
    <w:pPr>
      <w:jc w:val="both"/>
    </w:pPr>
    <w:rPr>
      <w:rFonts w:ascii="Arial" w:hAnsi="Arial"/>
      <w:sz w:val="20"/>
      <w:szCs w:val="20"/>
      <w:lang w:eastAsia="es-CO"/>
    </w:rPr>
  </w:style>
  <w:style w:type="character" w:customStyle="1" w:styleId="TextoindependienteCar">
    <w:name w:val="Texto independiente Car"/>
    <w:link w:val="Textoindependiente"/>
    <w:semiHidden/>
    <w:rsid w:val="008D2173"/>
    <w:rPr>
      <w:rFonts w:ascii="Arial" w:hAnsi="Arial"/>
      <w:lang w:eastAsia="es-CO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3E43EA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rsid w:val="003E43EA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B94B0A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75346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1E9B"/>
    <w:rPr>
      <w:rFonts w:eastAsiaTheme="minorHAnsi"/>
      <w:lang w:val="es-ES"/>
    </w:rPr>
  </w:style>
  <w:style w:type="paragraph" w:customStyle="1" w:styleId="xmsonormal">
    <w:name w:val="x_msonormal"/>
    <w:basedOn w:val="Normal"/>
    <w:rsid w:val="009355C7"/>
    <w:pPr>
      <w:spacing w:before="100" w:beforeAutospacing="1" w:after="100" w:afterAutospacing="1"/>
    </w:pPr>
    <w:rPr>
      <w:lang w:val="es-ES"/>
    </w:rPr>
  </w:style>
  <w:style w:type="paragraph" w:customStyle="1" w:styleId="xmsolistparagraph">
    <w:name w:val="x_msolistparagraph"/>
    <w:basedOn w:val="Normal"/>
    <w:rsid w:val="009355C7"/>
    <w:pPr>
      <w:spacing w:before="100" w:beforeAutospacing="1" w:after="100" w:afterAutospacing="1"/>
    </w:pPr>
    <w:rPr>
      <w:lang w:val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921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COPIA_BACKUP\PM-PI-RG-002-V1_Acta_de_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po_x0020_de_x0020_Proceso xmlns="e7e632cb-3b95-4b1f-8e2f-9042426fcc57">Habilitadores</Tipo_x0020_de_x0020_Proceso>
    <Macroproceso xmlns="e7e632cb-3b95-4b1f-8e2f-9042426fcc57">10</Macroproceso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CB3ACE887B6048AAB6D66099D7308C" ma:contentTypeVersion="3" ma:contentTypeDescription="Crear nuevo documento." ma:contentTypeScope="" ma:versionID="38af0a3eca98a5144699acd7775dc846">
  <xsd:schema xmlns:xsd="http://www.w3.org/2001/XMLSchema" xmlns:xs="http://www.w3.org/2001/XMLSchema" xmlns:p="http://schemas.microsoft.com/office/2006/metadata/properties" xmlns:ns2="e7e632cb-3b95-4b1f-8e2f-9042426fcc57" targetNamespace="http://schemas.microsoft.com/office/2006/metadata/properties" ma:root="true" ma:fieldsID="bf62c0d2d65704ba6deac9d6f496bfe9" ns2:_="">
    <xsd:import namespace="e7e632cb-3b95-4b1f-8e2f-9042426fcc57"/>
    <xsd:element name="properties">
      <xsd:complexType>
        <xsd:sequence>
          <xsd:element name="documentManagement">
            <xsd:complexType>
              <xsd:all>
                <xsd:element ref="ns2:Tipo_x0020_de_x0020_Proceso" minOccurs="0"/>
                <xsd:element ref="ns2:Macroproces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632cb-3b95-4b1f-8e2f-9042426fcc57" elementFormDefault="qualified">
    <xsd:import namespace="http://schemas.microsoft.com/office/2006/documentManagement/types"/>
    <xsd:import namespace="http://schemas.microsoft.com/office/infopath/2007/PartnerControls"/>
    <xsd:element name="Tipo_x0020_de_x0020_Proceso" ma:index="2" nillable="true" ma:displayName="Tipo de Proceso" ma:format="Dropdown" ma:internalName="Tipo_x0020_de_x0020_Proceso">
      <xsd:simpleType>
        <xsd:restriction base="dms:Choice">
          <xsd:enumeration value="Estratégicos"/>
          <xsd:enumeration value="Misionales"/>
          <xsd:enumeration value="Habilitadores"/>
        </xsd:restriction>
      </xsd:simpleType>
    </xsd:element>
    <xsd:element name="Macroproceso" ma:index="9" nillable="true" ma:displayName="Macroproceso" ma:list="{33097472-7c93-4511-b51f-9478bb16becd}" ma:internalName="Macroproceso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ipo de contenido"/>
        <xsd:element ref="dc:title" minOccurs="0" maxOccurs="1" ma:index="0" ma:displayName="Códig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C9728-407C-4415-9846-6BE7678CCF32}">
  <ds:schemaRefs>
    <ds:schemaRef ds:uri="http://schemas.microsoft.com/office/2006/metadata/properties"/>
    <ds:schemaRef ds:uri="http://schemas.microsoft.com/office/infopath/2007/PartnerControls"/>
    <ds:schemaRef ds:uri="e7e632cb-3b95-4b1f-8e2f-9042426fcc57"/>
  </ds:schemaRefs>
</ds:datastoreItem>
</file>

<file path=customXml/itemProps2.xml><?xml version="1.0" encoding="utf-8"?>
<ds:datastoreItem xmlns:ds="http://schemas.openxmlformats.org/officeDocument/2006/customXml" ds:itemID="{FF2F8A03-74D2-4BB1-9B39-76678E72303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E07144F-FF71-43C8-B349-0D14D877A5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0243EE-091D-4AD6-A0EC-6E83BBF9E2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e632cb-3b95-4b1f-8e2f-9042426fcc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45CA09B-89A4-2C43-821A-8B82B08B8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D:\COPIA_BACKUP\PM-PI-RG-002-V1_Acta_de_Reunión.dotx</Template>
  <TotalTime>2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PM-PI-RG-002-V1</vt:lpstr>
      <vt:lpstr>PM-PI-RG-002-V1</vt:lpstr>
    </vt:vector>
  </TitlesOfParts>
  <Company>POLITECNICO GRANCOLOMBIANO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PM-PI-RG-002-V1</dc:title>
  <dc:creator>Luz Angela Rodriguez Quiroga</dc:creator>
  <cp:lastModifiedBy>Cesar Augusto Quinones Segura</cp:lastModifiedBy>
  <cp:revision>2</cp:revision>
  <cp:lastPrinted>2014-03-18T15:00:00Z</cp:lastPrinted>
  <dcterms:created xsi:type="dcterms:W3CDTF">2020-03-04T22:45:00Z</dcterms:created>
  <dcterms:modified xsi:type="dcterms:W3CDTF">2020-03-04T22:45:00Z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  <property fmtid="{D5CDD505-2E9C-101B-9397-08002B2CF9AE}" pid="3" name="Order">
    <vt:lpwstr>1700.00000000000</vt:lpwstr>
  </property>
  <property fmtid="{D5CDD505-2E9C-101B-9397-08002B2CF9AE}" pid="4" name="ContentTypeId">
    <vt:lpwstr>0x010100B7CB3ACE887B6048AAB6D66099D7308C</vt:lpwstr>
  </property>
</Properties>
</file>