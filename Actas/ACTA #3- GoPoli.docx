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F2C19" w14:textId="0ECB2CD3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238340A5" w14:textId="77777777" w:rsidR="009613E3" w:rsidRPr="004E361D" w:rsidRDefault="009613E3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="007F5A51" w:rsidRPr="004E361D" w14:paraId="38359E0B" w14:textId="77777777" w:rsidTr="004E361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A6B8C88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MACROPROCESO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5AFB01E4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0054A7"/>
            <w:vAlign w:val="center"/>
          </w:tcPr>
          <w:p w14:paraId="6A84626A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ACTA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No.</w:t>
            </w:r>
          </w:p>
        </w:tc>
        <w:tc>
          <w:tcPr>
            <w:tcW w:w="1629" w:type="dxa"/>
            <w:vAlign w:val="center"/>
          </w:tcPr>
          <w:p w14:paraId="73C06D7F" w14:textId="6325FB7B" w:rsidR="007F5A51" w:rsidRPr="004E361D" w:rsidRDefault="000E3873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01 </w:t>
            </w:r>
          </w:p>
        </w:tc>
      </w:tr>
    </w:tbl>
    <w:p w14:paraId="7BFCDE0A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="007F5A51" w:rsidRPr="004E361D" w14:paraId="4122FB6B" w14:textId="77777777" w:rsidTr="00E65129">
        <w:trPr>
          <w:trHeight w:val="257"/>
        </w:trPr>
        <w:tc>
          <w:tcPr>
            <w:tcW w:w="10276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2EDF21DE" w14:textId="77777777" w:rsidR="007F5A51" w:rsidRPr="004E361D" w:rsidRDefault="007F5A51" w:rsidP="004E361D">
            <w:pPr>
              <w:pStyle w:val="Ttulo3"/>
              <w:jc w:val="both"/>
              <w:rPr>
                <w:rFonts w:ascii="Gill Sans MT" w:hAnsi="Gill Sans MT"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/>
                <w:color w:val="FFFFFF"/>
                <w:sz w:val="18"/>
                <w:szCs w:val="18"/>
              </w:rPr>
              <w:t>DATOS BASICOS</w:t>
            </w:r>
          </w:p>
        </w:tc>
      </w:tr>
      <w:tr w:rsidR="007F5A51" w:rsidRPr="004E361D" w14:paraId="09C75656" w14:textId="77777777" w:rsidTr="004E361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14136E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A61D0" w14:textId="71BBCFAC" w:rsidR="007F5A51" w:rsidRPr="004E361D" w:rsidRDefault="000E3873" w:rsidP="00B256E2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sz w:val="18"/>
                <w:szCs w:val="18"/>
              </w:rPr>
              <w:t xml:space="preserve">Seguimiento semana 6 ingenieria </w:t>
            </w:r>
          </w:p>
        </w:tc>
      </w:tr>
      <w:tr w:rsidR="007F5A51" w:rsidRPr="004E361D" w14:paraId="497C6ED8" w14:textId="77777777" w:rsidTr="004E361D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47D8C4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959" w:type="dxa"/>
            <w:vAlign w:val="center"/>
          </w:tcPr>
          <w:p w14:paraId="4253A188" w14:textId="02BF6A74" w:rsidR="007F5A51" w:rsidRPr="004E361D" w:rsidRDefault="000E3873" w:rsidP="007637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MakerLab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D68BF71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FECHA REUNION</w:t>
            </w:r>
          </w:p>
        </w:tc>
        <w:tc>
          <w:tcPr>
            <w:tcW w:w="3316" w:type="dxa"/>
            <w:tcBorders>
              <w:bottom w:val="single" w:sz="4" w:space="0" w:color="auto"/>
              <w:right w:val="single" w:sz="4" w:space="0" w:color="auto"/>
            </w:tcBorders>
          </w:tcPr>
          <w:p w14:paraId="56850E24" w14:textId="55EA9588" w:rsidR="007F5A51" w:rsidRPr="004E361D" w:rsidRDefault="000E3873" w:rsidP="005A1465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11-03-2020</w:t>
            </w:r>
          </w:p>
        </w:tc>
      </w:tr>
      <w:tr w:rsidR="007F5A51" w:rsidRPr="004E361D" w14:paraId="70C39430" w14:textId="77777777" w:rsidTr="004E361D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5B5204C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0A4D68E" w14:textId="7BAF1734" w:rsidR="007F5A51" w:rsidRPr="004E361D" w:rsidRDefault="000E3873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Daniela Rodriguez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EC7E258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INICIO</w:t>
            </w:r>
          </w:p>
        </w:tc>
        <w:tc>
          <w:tcPr>
            <w:tcW w:w="3316" w:type="dxa"/>
            <w:tcBorders>
              <w:top w:val="single" w:sz="4" w:space="0" w:color="auto"/>
            </w:tcBorders>
          </w:tcPr>
          <w:p w14:paraId="3543453A" w14:textId="2EAC7184" w:rsidR="007F5A51" w:rsidRPr="004E361D" w:rsidRDefault="000E3873" w:rsidP="000310E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10:30</w:t>
            </w:r>
            <w:r w:rsidR="005A1465">
              <w:rPr>
                <w:rFonts w:ascii="Gill Sans MT" w:hAnsi="Gill Sans MT" w:cs="Arial"/>
                <w:sz w:val="18"/>
                <w:szCs w:val="18"/>
              </w:rPr>
              <w:t xml:space="preserve"> a</w:t>
            </w:r>
            <w:r w:rsidR="000310ED">
              <w:rPr>
                <w:rFonts w:ascii="Gill Sans MT" w:hAnsi="Gill Sans MT" w:cs="Arial"/>
                <w:sz w:val="18"/>
                <w:szCs w:val="18"/>
              </w:rPr>
              <w:t>.m.</w:t>
            </w:r>
            <w:r w:rsidR="009E12E6">
              <w:rPr>
                <w:rFonts w:ascii="Gill Sans MT" w:hAnsi="Gill Sans MT" w:cs="Arial"/>
                <w:sz w:val="18"/>
                <w:szCs w:val="18"/>
              </w:rPr>
              <w:t>.</w:t>
            </w:r>
          </w:p>
        </w:tc>
      </w:tr>
      <w:tr w:rsidR="007F5A51" w:rsidRPr="004E361D" w14:paraId="6C77CCA0" w14:textId="77777777" w:rsidTr="004E361D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A18F8A4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59" w:type="dxa"/>
            <w:vMerge/>
            <w:vAlign w:val="center"/>
          </w:tcPr>
          <w:p w14:paraId="4B076127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526EA22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FIN</w:t>
            </w:r>
          </w:p>
        </w:tc>
        <w:tc>
          <w:tcPr>
            <w:tcW w:w="3316" w:type="dxa"/>
          </w:tcPr>
          <w:p w14:paraId="70F119CD" w14:textId="76205548" w:rsidR="007F5A51" w:rsidRPr="004E361D" w:rsidRDefault="000310ED" w:rsidP="000310E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="000E3873">
              <w:rPr>
                <w:rFonts w:ascii="Gill Sans MT" w:hAnsi="Gill Sans MT" w:cs="Arial"/>
                <w:sz w:val="18"/>
                <w:szCs w:val="18"/>
              </w:rPr>
              <w:t>11:00</w:t>
            </w:r>
            <w:r w:rsidR="00386F68"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Arial"/>
                <w:sz w:val="18"/>
                <w:szCs w:val="18"/>
              </w:rPr>
              <w:t>p.m.</w:t>
            </w:r>
          </w:p>
        </w:tc>
      </w:tr>
    </w:tbl>
    <w:p w14:paraId="4AF1F968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03"/>
        <w:gridCol w:w="3260"/>
        <w:gridCol w:w="3118"/>
      </w:tblGrid>
      <w:tr w:rsidR="007F5A51" w:rsidRPr="004E361D" w14:paraId="6EE74EE6" w14:textId="77777777" w:rsidTr="00B631EF">
        <w:trPr>
          <w:trHeight w:val="284"/>
        </w:trPr>
        <w:tc>
          <w:tcPr>
            <w:tcW w:w="10281" w:type="dxa"/>
            <w:gridSpan w:val="3"/>
            <w:shd w:val="clear" w:color="auto" w:fill="0054A7"/>
            <w:vAlign w:val="center"/>
          </w:tcPr>
          <w:p w14:paraId="3FF9D82F" w14:textId="77777777" w:rsidR="007F5A51" w:rsidRPr="004E361D" w:rsidRDefault="007F5A51" w:rsidP="00E6512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7F5A51" w:rsidRPr="004E361D" w14:paraId="5AA267A0" w14:textId="77777777" w:rsidTr="00B631EF">
        <w:trPr>
          <w:trHeight w:val="351"/>
        </w:trPr>
        <w:tc>
          <w:tcPr>
            <w:tcW w:w="3903" w:type="dxa"/>
            <w:shd w:val="clear" w:color="auto" w:fill="808080" w:themeFill="background1" w:themeFillShade="80"/>
            <w:vAlign w:val="center"/>
          </w:tcPr>
          <w:p w14:paraId="3ACAC6DD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03BE920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14:paraId="656B261F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808D3" w:rsidRPr="004E361D" w14:paraId="7DC39223" w14:textId="77777777" w:rsidTr="00B631EF">
        <w:trPr>
          <w:trHeight w:val="284"/>
        </w:trPr>
        <w:tc>
          <w:tcPr>
            <w:tcW w:w="3903" w:type="dxa"/>
            <w:vAlign w:val="center"/>
          </w:tcPr>
          <w:p w14:paraId="4C2CFB39" w14:textId="18D4E0DF" w:rsidR="005A1465" w:rsidRPr="00E238ED" w:rsidRDefault="005A1465" w:rsidP="002808D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Paul Montealegre</w:t>
            </w:r>
          </w:p>
        </w:tc>
        <w:tc>
          <w:tcPr>
            <w:tcW w:w="3260" w:type="dxa"/>
            <w:vAlign w:val="center"/>
          </w:tcPr>
          <w:p w14:paraId="74AE9A36" w14:textId="6070AE93" w:rsidR="002808D3" w:rsidRDefault="005A1465" w:rsidP="005A146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695F0805" w14:textId="4559D00D" w:rsidR="002808D3" w:rsidRPr="004E361D" w:rsidRDefault="000E3873" w:rsidP="00E341F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Lider ingeniería </w:t>
            </w:r>
          </w:p>
        </w:tc>
      </w:tr>
      <w:tr w:rsidR="005A1465" w:rsidRPr="004E361D" w14:paraId="4CCC0AE9" w14:textId="77777777" w:rsidTr="00B631EF">
        <w:trPr>
          <w:trHeight w:val="284"/>
        </w:trPr>
        <w:tc>
          <w:tcPr>
            <w:tcW w:w="3903" w:type="dxa"/>
            <w:vAlign w:val="center"/>
          </w:tcPr>
          <w:p w14:paraId="653C7D5B" w14:textId="32B3CF7B" w:rsidR="005A1465" w:rsidRPr="00E238ED" w:rsidRDefault="000E3873" w:rsidP="005A1465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Diana Pulido</w:t>
            </w:r>
          </w:p>
        </w:tc>
        <w:tc>
          <w:tcPr>
            <w:tcW w:w="3260" w:type="dxa"/>
          </w:tcPr>
          <w:p w14:paraId="5CA2025E" w14:textId="5DE6295F" w:rsidR="005A1465" w:rsidRDefault="005A1465" w:rsidP="005A146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 w:rsidRPr="00F66CFB"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4E41C915" w14:textId="3D1295E0" w:rsidR="005A1465" w:rsidRPr="004E361D" w:rsidRDefault="000E3873" w:rsidP="00E341F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Ingeniero </w:t>
            </w:r>
          </w:p>
        </w:tc>
      </w:tr>
      <w:tr w:rsidR="005A1465" w:rsidRPr="004E361D" w14:paraId="304DB53F" w14:textId="77777777" w:rsidTr="00B631EF">
        <w:trPr>
          <w:trHeight w:val="284"/>
        </w:trPr>
        <w:tc>
          <w:tcPr>
            <w:tcW w:w="3903" w:type="dxa"/>
            <w:vAlign w:val="center"/>
          </w:tcPr>
          <w:p w14:paraId="1D7471CC" w14:textId="06E922FF" w:rsidR="005A1465" w:rsidRPr="00E238ED" w:rsidRDefault="000E3873" w:rsidP="005A1465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Sebastian Moreno </w:t>
            </w:r>
            <w:r w:rsidR="005A1465"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</w:tcPr>
          <w:p w14:paraId="173E5908" w14:textId="61CE17E6" w:rsidR="005A1465" w:rsidRDefault="005A1465" w:rsidP="005A146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 w:rsidRPr="00F66CFB"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4DEA4B0B" w14:textId="188708B2" w:rsidR="005A1465" w:rsidRPr="004E361D" w:rsidRDefault="000E3873" w:rsidP="00E341F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Ingeniero </w:t>
            </w:r>
          </w:p>
        </w:tc>
      </w:tr>
      <w:tr w:rsidR="005A1465" w:rsidRPr="004E361D" w14:paraId="6C42B822" w14:textId="77777777" w:rsidTr="00B631EF">
        <w:trPr>
          <w:trHeight w:val="284"/>
        </w:trPr>
        <w:tc>
          <w:tcPr>
            <w:tcW w:w="3903" w:type="dxa"/>
            <w:vAlign w:val="center"/>
          </w:tcPr>
          <w:p w14:paraId="418AB86B" w14:textId="41421356" w:rsidR="005A1465" w:rsidRPr="00E238ED" w:rsidRDefault="000E3873" w:rsidP="005A1465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Julian Naranjo </w:t>
            </w:r>
          </w:p>
        </w:tc>
        <w:tc>
          <w:tcPr>
            <w:tcW w:w="3260" w:type="dxa"/>
          </w:tcPr>
          <w:p w14:paraId="01D1BBD7" w14:textId="3A77AC18" w:rsidR="005A1465" w:rsidRDefault="005A1465" w:rsidP="005A146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 w:rsidRPr="00F66CFB"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661FC7D9" w14:textId="52F6C6B1" w:rsidR="005A1465" w:rsidRPr="004E361D" w:rsidRDefault="000E3873" w:rsidP="00E341F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Ingeniero </w:t>
            </w:r>
          </w:p>
        </w:tc>
      </w:tr>
      <w:tr w:rsidR="005A1465" w:rsidRPr="004E361D" w14:paraId="53E9A416" w14:textId="77777777" w:rsidTr="00B631EF">
        <w:trPr>
          <w:trHeight w:val="284"/>
        </w:trPr>
        <w:tc>
          <w:tcPr>
            <w:tcW w:w="3903" w:type="dxa"/>
            <w:vAlign w:val="center"/>
          </w:tcPr>
          <w:p w14:paraId="30319F60" w14:textId="71BD818C" w:rsidR="005A1465" w:rsidRPr="00E238ED" w:rsidRDefault="000E3873" w:rsidP="005A1465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Daniela Rodriguez </w:t>
            </w:r>
          </w:p>
        </w:tc>
        <w:tc>
          <w:tcPr>
            <w:tcW w:w="3260" w:type="dxa"/>
          </w:tcPr>
          <w:p w14:paraId="7ABBFEA9" w14:textId="1C11F0E2" w:rsidR="005A1465" w:rsidRDefault="005A1465" w:rsidP="005A146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 w:rsidRPr="00F66CFB"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1925A2F7" w14:textId="76671714" w:rsidR="005A1465" w:rsidRPr="004E361D" w:rsidRDefault="000E3873" w:rsidP="00E341F5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Lider proyecto </w:t>
            </w:r>
          </w:p>
        </w:tc>
      </w:tr>
    </w:tbl>
    <w:p w14:paraId="264DCDBA" w14:textId="77777777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11DA1258" w14:textId="77777777" w:rsidR="00366891" w:rsidRPr="004E361D" w:rsidRDefault="0036689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C54004" w:rsidRPr="004E361D" w14:paraId="2467E21A" w14:textId="77777777" w:rsidTr="00550D05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3CEB27EF" w14:textId="77777777" w:rsidR="00C54004" w:rsidRPr="004E361D" w:rsidRDefault="00C54004" w:rsidP="00550D05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54004" w:rsidRPr="009355C7" w14:paraId="61BB3994" w14:textId="77777777" w:rsidTr="00862F85">
        <w:trPr>
          <w:trHeight w:val="2453"/>
        </w:trPr>
        <w:tc>
          <w:tcPr>
            <w:tcW w:w="10348" w:type="dxa"/>
            <w:vAlign w:val="center"/>
          </w:tcPr>
          <w:p w14:paraId="082E4242" w14:textId="77777777" w:rsidR="00C54004" w:rsidRDefault="000E3873" w:rsidP="000E3873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Reglas para asignación, aceptación y revisión  de entregables </w:t>
            </w:r>
          </w:p>
          <w:p w14:paraId="51987B33" w14:textId="2FFCE3C5" w:rsidR="000E3873" w:rsidRPr="000E3873" w:rsidRDefault="000E3873" w:rsidP="000E3873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Revision de entregables – seguimiento </w:t>
            </w:r>
          </w:p>
        </w:tc>
      </w:tr>
      <w:tr w:rsidR="007F5A51" w:rsidRPr="004E361D" w14:paraId="3CFB9D1D" w14:textId="77777777" w:rsidTr="001533A3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75FE6F2A" w14:textId="08AA0946" w:rsidR="007F5A51" w:rsidRPr="004E361D" w:rsidRDefault="00C54004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A6205" w:rsidRPr="009355C7" w14:paraId="4E02BEB2" w14:textId="77777777" w:rsidTr="001533A3">
        <w:trPr>
          <w:trHeight w:val="811"/>
        </w:trPr>
        <w:tc>
          <w:tcPr>
            <w:tcW w:w="10348" w:type="dxa"/>
            <w:vAlign w:val="center"/>
          </w:tcPr>
          <w:p w14:paraId="3D2B0E34" w14:textId="6889FBE5" w:rsidR="00B82CF5" w:rsidRDefault="00B82CF5" w:rsidP="002B38D2">
            <w:pPr>
              <w:ind w:left="720"/>
            </w:pPr>
          </w:p>
          <w:p w14:paraId="686C2A05" w14:textId="77777777" w:rsidR="000E3873" w:rsidRDefault="000E3873" w:rsidP="000E3873"/>
          <w:p w14:paraId="1894F835" w14:textId="77777777" w:rsidR="000E3873" w:rsidRDefault="000E3873" w:rsidP="000E3873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contextualSpacing/>
            </w:pPr>
            <w:r>
              <w:t>Revisión de las tareas asignadas</w:t>
            </w:r>
          </w:p>
          <w:p w14:paraId="2602BC6F" w14:textId="77777777" w:rsidR="000E3873" w:rsidRPr="00C83977" w:rsidRDefault="000E3873" w:rsidP="000E3873">
            <w:pPr>
              <w:pStyle w:val="Prrafodelista"/>
              <w:rPr>
                <w:b/>
              </w:rPr>
            </w:pPr>
          </w:p>
          <w:p w14:paraId="5203A41F" w14:textId="77777777" w:rsidR="000E3873" w:rsidRPr="00C83977" w:rsidRDefault="000E3873" w:rsidP="000E3873">
            <w:pPr>
              <w:pStyle w:val="Prrafodelista"/>
              <w:rPr>
                <w:b/>
              </w:rPr>
            </w:pPr>
            <w:r w:rsidRPr="00C83977">
              <w:rPr>
                <w:b/>
              </w:rPr>
              <w:t>Diana:</w:t>
            </w:r>
          </w:p>
          <w:p w14:paraId="70BC2322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Llenar la bitácora -  21 de febrero -  entrega tarde el 10 de marzo </w:t>
            </w:r>
          </w:p>
          <w:p w14:paraId="7C9CC270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app de una calculadora – 25 de febrero -  entregada </w:t>
            </w:r>
          </w:p>
          <w:p w14:paraId="24DC42E4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 Una app de un juego –  3 de marzo – nueva fecha de entrega (Diana no estaba enterada) 11 de marzo. </w:t>
            </w:r>
          </w:p>
          <w:p w14:paraId="30FEF693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Requerimientos -  6 de marzo – entregado </w:t>
            </w:r>
          </w:p>
          <w:p w14:paraId="404645C3" w14:textId="77777777" w:rsidR="000E3873" w:rsidRDefault="000E3873" w:rsidP="000E3873">
            <w:pPr>
              <w:pStyle w:val="Prrafodelista"/>
              <w:ind w:left="1485"/>
            </w:pPr>
          </w:p>
          <w:p w14:paraId="62EF13F1" w14:textId="77777777" w:rsidR="000E3873" w:rsidRDefault="000E3873" w:rsidP="000E3873">
            <w:pPr>
              <w:pStyle w:val="Prrafodelista"/>
              <w:ind w:left="1485"/>
            </w:pPr>
            <w:r>
              <w:t xml:space="preserve">Al día de hoy solo tiene el juego pendiente </w:t>
            </w:r>
          </w:p>
          <w:p w14:paraId="08DCF70B" w14:textId="77777777" w:rsidR="000E3873" w:rsidRDefault="000E3873" w:rsidP="000E3873"/>
          <w:p w14:paraId="1FFE2974" w14:textId="77777777" w:rsidR="000E3873" w:rsidRPr="00C83977" w:rsidRDefault="000E3873" w:rsidP="000E3873">
            <w:pPr>
              <w:rPr>
                <w:b/>
              </w:rPr>
            </w:pPr>
            <w:r w:rsidRPr="00C83977">
              <w:rPr>
                <w:b/>
              </w:rPr>
              <w:t>Sebastian:</w:t>
            </w:r>
          </w:p>
          <w:p w14:paraId="7489136A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>Llenar la bitácora -  21 de febrero -  entrega 2 dias tarde</w:t>
            </w:r>
          </w:p>
          <w:p w14:paraId="49BAC643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lastRenderedPageBreak/>
              <w:t xml:space="preserve">app de una calculadora – 25 de febrero -  entregada </w:t>
            </w:r>
          </w:p>
          <w:p w14:paraId="1D54E2D1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 Una app de un juego –  3 de marzo entregado  </w:t>
            </w:r>
          </w:p>
          <w:p w14:paraId="5C8E23AC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Requerimientos -  6 de marzo – entregado </w:t>
            </w:r>
          </w:p>
          <w:p w14:paraId="53FB5CB8" w14:textId="77777777" w:rsidR="000E3873" w:rsidRDefault="000E3873" w:rsidP="000E3873">
            <w:pPr>
              <w:pStyle w:val="Prrafodelista"/>
              <w:ind w:left="1485"/>
            </w:pPr>
          </w:p>
          <w:p w14:paraId="6D20D383" w14:textId="77777777" w:rsidR="000E3873" w:rsidRDefault="000E3873" w:rsidP="000E3873">
            <w:pPr>
              <w:pStyle w:val="Prrafodelista"/>
              <w:ind w:left="1485"/>
            </w:pPr>
          </w:p>
          <w:p w14:paraId="1F5F2C2C" w14:textId="77777777" w:rsidR="000E3873" w:rsidRDefault="000E3873" w:rsidP="000E3873">
            <w:r>
              <w:t xml:space="preserve">Al día de hoy está el día </w:t>
            </w:r>
          </w:p>
          <w:p w14:paraId="212E56E6" w14:textId="77777777" w:rsidR="000E3873" w:rsidRDefault="000E3873" w:rsidP="000E3873"/>
          <w:p w14:paraId="09C870E7" w14:textId="77777777" w:rsidR="000E3873" w:rsidRDefault="000E3873" w:rsidP="000E3873">
            <w:r>
              <w:t xml:space="preserve">Julián: </w:t>
            </w:r>
          </w:p>
          <w:p w14:paraId="699FFBFF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>Llenar la bitácora -  21 de febrero -  entrega 2 dias tarde</w:t>
            </w:r>
          </w:p>
          <w:p w14:paraId="39935AAD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app de una calculadora – 25 de febrero -  entregada </w:t>
            </w:r>
          </w:p>
          <w:p w14:paraId="650A6E0C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 Una app de un juego –  3 de marzo entregado  </w:t>
            </w:r>
          </w:p>
          <w:p w14:paraId="5C2C9BF9" w14:textId="77777777" w:rsidR="000E3873" w:rsidRDefault="000E3873" w:rsidP="000E3873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 xml:space="preserve">Requerimientos -  6 de marzo – entregado </w:t>
            </w:r>
          </w:p>
          <w:p w14:paraId="36688297" w14:textId="77777777" w:rsidR="000E3873" w:rsidRDefault="000E3873" w:rsidP="000E3873">
            <w:pPr>
              <w:pStyle w:val="Prrafodelista"/>
            </w:pPr>
          </w:p>
          <w:p w14:paraId="62669A3E" w14:textId="77777777" w:rsidR="000E3873" w:rsidRDefault="000E3873" w:rsidP="000E3873">
            <w:pPr>
              <w:pStyle w:val="Prrafodelista"/>
            </w:pPr>
          </w:p>
          <w:p w14:paraId="15382FFE" w14:textId="77777777" w:rsidR="000E3873" w:rsidRDefault="000E3873" w:rsidP="000E3873">
            <w:pPr>
              <w:pStyle w:val="Prrafodelista"/>
            </w:pPr>
            <w:r>
              <w:t xml:space="preserve">Al dia de hoy esta al dia </w:t>
            </w:r>
          </w:p>
          <w:p w14:paraId="2795D33B" w14:textId="77777777" w:rsidR="000E3873" w:rsidRDefault="000E3873" w:rsidP="000E3873">
            <w:pPr>
              <w:pStyle w:val="Prrafodelista"/>
            </w:pPr>
          </w:p>
          <w:p w14:paraId="39D53B80" w14:textId="77777777" w:rsidR="000E3873" w:rsidRDefault="000E3873" w:rsidP="000E3873">
            <w:pPr>
              <w:pStyle w:val="Prrafodelista"/>
            </w:pPr>
          </w:p>
          <w:p w14:paraId="445878C3" w14:textId="77777777" w:rsidR="000E3873" w:rsidRDefault="000E3873" w:rsidP="000E3873">
            <w:pPr>
              <w:pStyle w:val="Prrafodelista"/>
            </w:pPr>
          </w:p>
          <w:p w14:paraId="111DB3D3" w14:textId="77777777" w:rsidR="000E3873" w:rsidRDefault="000E3873" w:rsidP="000E3873">
            <w:pPr>
              <w:pStyle w:val="Prrafodelista"/>
            </w:pPr>
          </w:p>
          <w:p w14:paraId="3B88571B" w14:textId="77777777" w:rsidR="000E3873" w:rsidRDefault="000E3873" w:rsidP="000E3873">
            <w:pPr>
              <w:pStyle w:val="Prrafodelista"/>
            </w:pPr>
            <w:r>
              <w:t xml:space="preserve">Pual: </w:t>
            </w:r>
          </w:p>
          <w:p w14:paraId="78827C26" w14:textId="77777777" w:rsidR="000E3873" w:rsidRDefault="000E3873" w:rsidP="000E3873">
            <w:pPr>
              <w:pStyle w:val="Prrafodelista"/>
            </w:pPr>
          </w:p>
          <w:p w14:paraId="40E1B9BD" w14:textId="77777777" w:rsidR="000E3873" w:rsidRDefault="000E3873" w:rsidP="000E3873">
            <w:pPr>
              <w:pStyle w:val="Prrafodelista"/>
            </w:pPr>
            <w:r>
              <w:t xml:space="preserve">Diagrama de uso: Entregado </w:t>
            </w:r>
          </w:p>
          <w:p w14:paraId="2E9F4BEC" w14:textId="77777777" w:rsidR="000E3873" w:rsidRDefault="000E3873" w:rsidP="000E3873">
            <w:pPr>
              <w:pStyle w:val="Prrafodelista"/>
            </w:pPr>
            <w:r>
              <w:t xml:space="preserve">Diagrama de casos: Entregado </w:t>
            </w:r>
          </w:p>
          <w:p w14:paraId="3030626B" w14:textId="77777777" w:rsidR="000E3873" w:rsidRDefault="000E3873" w:rsidP="000E3873">
            <w:pPr>
              <w:pStyle w:val="Prrafodelista"/>
            </w:pPr>
            <w:r>
              <w:t xml:space="preserve">Diagrama de casos detallado: Entregado </w:t>
            </w:r>
          </w:p>
          <w:p w14:paraId="4B3C79DD" w14:textId="77777777" w:rsidR="000E3873" w:rsidRDefault="000E3873" w:rsidP="000E3873">
            <w:pPr>
              <w:pStyle w:val="Prrafodelista"/>
            </w:pPr>
            <w:r>
              <w:t xml:space="preserve"> Requerimientos: Entregados </w:t>
            </w:r>
          </w:p>
          <w:p w14:paraId="6A1BE8B3" w14:textId="77777777" w:rsidR="000E3873" w:rsidRDefault="000E3873" w:rsidP="000E3873">
            <w:pPr>
              <w:pStyle w:val="Prrafodelista"/>
              <w:tabs>
                <w:tab w:val="left" w:pos="3420"/>
              </w:tabs>
            </w:pPr>
            <w:r>
              <w:t xml:space="preserve">Bitácora: Entregada </w:t>
            </w:r>
            <w:r>
              <w:tab/>
            </w:r>
          </w:p>
          <w:p w14:paraId="4BBB1DED" w14:textId="77777777" w:rsidR="000E3873" w:rsidRDefault="000E3873" w:rsidP="000E3873">
            <w:pPr>
              <w:pStyle w:val="Prrafodelista"/>
              <w:tabs>
                <w:tab w:val="left" w:pos="3420"/>
              </w:tabs>
            </w:pPr>
          </w:p>
          <w:p w14:paraId="6477F373" w14:textId="77777777" w:rsidR="000E3873" w:rsidRDefault="000E3873" w:rsidP="000E3873">
            <w:pPr>
              <w:pStyle w:val="Prrafodelista"/>
              <w:tabs>
                <w:tab w:val="left" w:pos="3420"/>
              </w:tabs>
            </w:pPr>
            <w:r>
              <w:t xml:space="preserve">App: no falta ningún documento de software </w:t>
            </w:r>
          </w:p>
          <w:p w14:paraId="68C36142" w14:textId="09D110F7" w:rsidR="000E3873" w:rsidRDefault="000E3873" w:rsidP="000E3873">
            <w:pPr>
              <w:pStyle w:val="Prrafodelista"/>
              <w:tabs>
                <w:tab w:val="left" w:pos="3420"/>
              </w:tabs>
            </w:pPr>
            <w:r>
              <w:t xml:space="preserve">Solo faltan los mouckapps </w:t>
            </w:r>
          </w:p>
          <w:p w14:paraId="34848868" w14:textId="5D72F915" w:rsidR="000E3873" w:rsidRDefault="000E3873" w:rsidP="000E3873">
            <w:pPr>
              <w:pStyle w:val="Prrafodelista"/>
              <w:tabs>
                <w:tab w:val="left" w:pos="3420"/>
              </w:tabs>
            </w:pPr>
          </w:p>
          <w:p w14:paraId="1ECA81F5" w14:textId="29BC721D" w:rsidR="000E3873" w:rsidRDefault="000E3873" w:rsidP="000E3873">
            <w:pPr>
              <w:pStyle w:val="Prrafodelista"/>
              <w:tabs>
                <w:tab w:val="left" w:pos="3420"/>
              </w:tabs>
            </w:pPr>
          </w:p>
          <w:p w14:paraId="3D7290C3" w14:textId="0BAB515F" w:rsidR="000E3873" w:rsidRDefault="000E3873" w:rsidP="000E3873">
            <w:pPr>
              <w:pStyle w:val="Prrafodelista"/>
              <w:tabs>
                <w:tab w:val="left" w:pos="3420"/>
              </w:tabs>
            </w:pPr>
            <w:r>
              <w:t xml:space="preserve">Conclusiones. </w:t>
            </w:r>
          </w:p>
          <w:p w14:paraId="465D5771" w14:textId="30BC409F" w:rsidR="000E3873" w:rsidRDefault="000E3873" w:rsidP="000E3873">
            <w:pPr>
              <w:pStyle w:val="Prrafodelista"/>
              <w:tabs>
                <w:tab w:val="left" w:pos="3420"/>
              </w:tabs>
            </w:pPr>
          </w:p>
          <w:p w14:paraId="4107D121" w14:textId="151927AD" w:rsidR="000E3873" w:rsidRDefault="000E3873" w:rsidP="000E3873">
            <w:pPr>
              <w:pStyle w:val="Prrafodelista"/>
              <w:numPr>
                <w:ilvl w:val="0"/>
                <w:numId w:val="40"/>
              </w:numPr>
              <w:tabs>
                <w:tab w:val="left" w:pos="3420"/>
              </w:tabs>
            </w:pPr>
            <w:r>
              <w:t xml:space="preserve">Las tareas se asignan por correo con requerimientos y tiempo de entrega </w:t>
            </w:r>
          </w:p>
          <w:p w14:paraId="0113DB10" w14:textId="4695A3FC" w:rsidR="000E3873" w:rsidRDefault="000E3873" w:rsidP="000E3873">
            <w:pPr>
              <w:pStyle w:val="Prrafodelista"/>
              <w:numPr>
                <w:ilvl w:val="0"/>
                <w:numId w:val="40"/>
              </w:numPr>
              <w:tabs>
                <w:tab w:val="left" w:pos="3420"/>
              </w:tabs>
            </w:pPr>
            <w:r>
              <w:t xml:space="preserve">El ingeniero acepta el entregable </w:t>
            </w:r>
          </w:p>
          <w:p w14:paraId="75C0C519" w14:textId="2A42FD37" w:rsidR="000E3873" w:rsidRDefault="000E3873" w:rsidP="000E3873">
            <w:pPr>
              <w:pStyle w:val="Prrafodelista"/>
              <w:numPr>
                <w:ilvl w:val="0"/>
                <w:numId w:val="40"/>
              </w:numPr>
              <w:tabs>
                <w:tab w:val="left" w:pos="3420"/>
              </w:tabs>
            </w:pPr>
            <w:r>
              <w:t xml:space="preserve">Las evidencia del entregable se envía por corre y el líder acepta la entrega por correo </w:t>
            </w:r>
          </w:p>
          <w:p w14:paraId="66F8DFB3" w14:textId="66DA6CAF" w:rsidR="000E3873" w:rsidRDefault="000E3873" w:rsidP="000E3873">
            <w:pPr>
              <w:pStyle w:val="Prrafodelista"/>
              <w:numPr>
                <w:ilvl w:val="0"/>
                <w:numId w:val="40"/>
              </w:numPr>
              <w:tabs>
                <w:tab w:val="left" w:pos="3420"/>
              </w:tabs>
            </w:pPr>
            <w:r>
              <w:t>Las evidencias se suben al Drive</w:t>
            </w:r>
          </w:p>
          <w:p w14:paraId="6488752D" w14:textId="3F6EE859" w:rsidR="000E3873" w:rsidRDefault="000E3873" w:rsidP="000E3873">
            <w:pPr>
              <w:pStyle w:val="Prrafodelista"/>
              <w:numPr>
                <w:ilvl w:val="0"/>
                <w:numId w:val="40"/>
              </w:numPr>
              <w:tabs>
                <w:tab w:val="left" w:pos="3420"/>
              </w:tabs>
            </w:pPr>
            <w:r>
              <w:t xml:space="preserve">Se harán reuniones de seguimiento todos los lunes </w:t>
            </w:r>
          </w:p>
          <w:p w14:paraId="4D659B47" w14:textId="2BF6B9F8" w:rsidR="00386F68" w:rsidRPr="00D86DDF" w:rsidRDefault="00386F68" w:rsidP="000E3873">
            <w:pPr>
              <w:pStyle w:val="Prrafodelista"/>
              <w:spacing w:after="200" w:line="276" w:lineRule="auto"/>
              <w:ind w:left="72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41F5" w:rsidRPr="009355C7" w14:paraId="4CA62AE4" w14:textId="77777777" w:rsidTr="001533A3">
        <w:trPr>
          <w:trHeight w:val="811"/>
        </w:trPr>
        <w:tc>
          <w:tcPr>
            <w:tcW w:w="10348" w:type="dxa"/>
            <w:vAlign w:val="center"/>
          </w:tcPr>
          <w:p w14:paraId="021BAB9B" w14:textId="77777777" w:rsidR="00E341F5" w:rsidRDefault="00E341F5" w:rsidP="002B38D2">
            <w:pPr>
              <w:ind w:left="720"/>
            </w:pPr>
          </w:p>
          <w:p w14:paraId="64F987DF" w14:textId="77777777" w:rsidR="000E3873" w:rsidRDefault="000E3873" w:rsidP="002B38D2">
            <w:pPr>
              <w:ind w:left="720"/>
            </w:pPr>
          </w:p>
          <w:p w14:paraId="6BBAE002" w14:textId="77777777" w:rsidR="000E3873" w:rsidRDefault="000E3873" w:rsidP="002B38D2">
            <w:pPr>
              <w:ind w:left="720"/>
            </w:pPr>
          </w:p>
          <w:p w14:paraId="5DFCA81B" w14:textId="77777777" w:rsidR="000E3873" w:rsidRDefault="000E3873" w:rsidP="002B38D2">
            <w:pPr>
              <w:ind w:left="720"/>
            </w:pPr>
          </w:p>
          <w:p w14:paraId="481F5A5C" w14:textId="77777777" w:rsidR="000E3873" w:rsidRDefault="000E3873" w:rsidP="002B38D2">
            <w:pPr>
              <w:ind w:left="720"/>
            </w:pPr>
          </w:p>
          <w:p w14:paraId="7712B300" w14:textId="77777777" w:rsidR="000E3873" w:rsidRDefault="000E3873" w:rsidP="002B38D2">
            <w:pPr>
              <w:ind w:left="720"/>
            </w:pPr>
          </w:p>
          <w:p w14:paraId="48BE6E9C" w14:textId="741C270A" w:rsidR="000E3873" w:rsidRDefault="000E3873" w:rsidP="002B38D2">
            <w:pPr>
              <w:ind w:left="720"/>
            </w:pPr>
          </w:p>
        </w:tc>
      </w:tr>
    </w:tbl>
    <w:p w14:paraId="55369871" w14:textId="464BC31A" w:rsidR="007F5A51" w:rsidRDefault="007F5A51" w:rsidP="007F5A5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410"/>
        <w:gridCol w:w="1984"/>
      </w:tblGrid>
      <w:tr w:rsidR="001533A3" w:rsidRPr="009355C7" w14:paraId="2D654A83" w14:textId="77777777" w:rsidTr="001533A3">
        <w:trPr>
          <w:trHeight w:val="371"/>
        </w:trPr>
        <w:tc>
          <w:tcPr>
            <w:tcW w:w="10348" w:type="dxa"/>
            <w:gridSpan w:val="3"/>
            <w:tcBorders>
              <w:top w:val="single" w:sz="4" w:space="0" w:color="auto"/>
            </w:tcBorders>
            <w:shd w:val="clear" w:color="auto" w:fill="0054A7"/>
            <w:vAlign w:val="center"/>
          </w:tcPr>
          <w:p w14:paraId="01FEF763" w14:textId="77777777" w:rsidR="001533A3" w:rsidRPr="009355C7" w:rsidRDefault="001533A3" w:rsidP="009B4E79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9355C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lastRenderedPageBreak/>
              <w:t>2. COMPROMISOS DE ESTA REUNION</w:t>
            </w:r>
          </w:p>
        </w:tc>
      </w:tr>
      <w:tr w:rsidR="00E10DD2" w:rsidRPr="009355C7" w14:paraId="798DBCB2" w14:textId="77777777" w:rsidTr="005448E8">
        <w:trPr>
          <w:trHeight w:val="387"/>
        </w:trPr>
        <w:tc>
          <w:tcPr>
            <w:tcW w:w="5954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D080A6" w14:textId="20213926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0E4325B" w14:textId="359A3C00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FC93A1" w14:textId="77777777" w:rsidR="00E10DD2" w:rsidRPr="004E361D" w:rsidRDefault="00E10DD2" w:rsidP="00E10DD2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FECHA PLANEADA </w:t>
            </w:r>
          </w:p>
          <w:p w14:paraId="4D6C7C90" w14:textId="0CB87A35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 TERMINACION</w:t>
            </w:r>
          </w:p>
        </w:tc>
      </w:tr>
      <w:tr w:rsidR="00E10DD2" w:rsidRPr="009355C7" w14:paraId="1FE02F68" w14:textId="77777777" w:rsidTr="001533A3">
        <w:trPr>
          <w:trHeight w:val="387"/>
        </w:trPr>
        <w:tc>
          <w:tcPr>
            <w:tcW w:w="5954" w:type="dxa"/>
          </w:tcPr>
          <w:p w14:paraId="4D8CF7BE" w14:textId="7827A8DC" w:rsidR="00E10DD2" w:rsidRPr="009355C7" w:rsidRDefault="000E3873" w:rsidP="00D86DD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Asignaciones de la semana por correo </w:t>
            </w:r>
          </w:p>
        </w:tc>
        <w:tc>
          <w:tcPr>
            <w:tcW w:w="2410" w:type="dxa"/>
          </w:tcPr>
          <w:p w14:paraId="34091043" w14:textId="12BA1873" w:rsidR="00E10DD2" w:rsidRPr="009355C7" w:rsidRDefault="000E3873" w:rsidP="00E10DD2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Lider ingeniería </w:t>
            </w:r>
            <w:r w:rsidR="00D86D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5AC1A4D1" w14:textId="78C6038E" w:rsidR="00E10DD2" w:rsidRPr="009355C7" w:rsidRDefault="00386F68" w:rsidP="00E10D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D86DDF">
              <w:rPr>
                <w:rFonts w:asciiTheme="minorHAnsi" w:hAnsiTheme="minorHAnsi" w:cstheme="minorHAnsi"/>
                <w:sz w:val="22"/>
                <w:szCs w:val="22"/>
              </w:rPr>
              <w:t>/10/19</w:t>
            </w:r>
          </w:p>
        </w:tc>
      </w:tr>
      <w:tr w:rsidR="00E10DD2" w:rsidRPr="009355C7" w14:paraId="1EF341EE" w14:textId="77777777" w:rsidTr="001533A3">
        <w:trPr>
          <w:trHeight w:val="387"/>
        </w:trPr>
        <w:tc>
          <w:tcPr>
            <w:tcW w:w="5954" w:type="dxa"/>
          </w:tcPr>
          <w:p w14:paraId="1B7676E4" w14:textId="58A1A11D" w:rsidR="00E10DD2" w:rsidRDefault="00D86DDF" w:rsidP="00E10DD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Todas las reuniones deben contar con un acta y seguido subirlas a la carpeta de one drive </w:t>
            </w:r>
          </w:p>
        </w:tc>
        <w:tc>
          <w:tcPr>
            <w:tcW w:w="2410" w:type="dxa"/>
          </w:tcPr>
          <w:p w14:paraId="2ABBBDCE" w14:textId="3C9787FA" w:rsidR="00E10DD2" w:rsidRDefault="00D86DDF" w:rsidP="00E10DD2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Todos </w:t>
            </w:r>
          </w:p>
        </w:tc>
        <w:tc>
          <w:tcPr>
            <w:tcW w:w="1984" w:type="dxa"/>
          </w:tcPr>
          <w:p w14:paraId="7F6D4B6B" w14:textId="3B20A0C5" w:rsidR="00E10DD2" w:rsidRDefault="00D86DDF" w:rsidP="00E10D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Siempre </w:t>
            </w:r>
          </w:p>
        </w:tc>
      </w:tr>
      <w:tr w:rsidR="00E10DD2" w:rsidRPr="009355C7" w14:paraId="5091E591" w14:textId="77777777" w:rsidTr="001533A3">
        <w:trPr>
          <w:trHeight w:val="387"/>
        </w:trPr>
        <w:tc>
          <w:tcPr>
            <w:tcW w:w="5954" w:type="dxa"/>
          </w:tcPr>
          <w:p w14:paraId="52CF87F1" w14:textId="7BF117B6" w:rsidR="00386F68" w:rsidRDefault="00386F68" w:rsidP="00E10DD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Excel cruzados (personal con el del líder)</w:t>
            </w:r>
          </w:p>
        </w:tc>
        <w:tc>
          <w:tcPr>
            <w:tcW w:w="2410" w:type="dxa"/>
          </w:tcPr>
          <w:p w14:paraId="7E9EF8B8" w14:textId="1376D4A7" w:rsidR="00E10DD2" w:rsidRDefault="00386F68" w:rsidP="00E10DD2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Todos </w:t>
            </w:r>
          </w:p>
        </w:tc>
        <w:tc>
          <w:tcPr>
            <w:tcW w:w="1984" w:type="dxa"/>
          </w:tcPr>
          <w:p w14:paraId="33B8B8AF" w14:textId="6E9A36E5" w:rsidR="00E10DD2" w:rsidRDefault="00386F68" w:rsidP="00E10D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2/10/19</w:t>
            </w:r>
          </w:p>
        </w:tc>
      </w:tr>
    </w:tbl>
    <w:p w14:paraId="4F984D9F" w14:textId="3D0F7C2A" w:rsidR="00B94FCA" w:rsidRPr="004E361D" w:rsidRDefault="00DB37B6" w:rsidP="007F5A51">
      <w:pPr>
        <w:rPr>
          <w:rFonts w:ascii="Gill Sans MT" w:hAnsi="Gill Sans MT" w:cs="Arial"/>
          <w:color w:val="FFFFFF"/>
          <w:sz w:val="18"/>
          <w:szCs w:val="18"/>
        </w:rPr>
      </w:pPr>
      <w:r>
        <w:rPr>
          <w:rFonts w:ascii="Gill Sans MT" w:hAnsi="Gill Sans MT" w:cs="Arial"/>
          <w:color w:val="FFFFFF"/>
          <w:sz w:val="18"/>
          <w:szCs w:val="18"/>
        </w:rPr>
        <w:t>Pro</w:t>
      </w:r>
    </w:p>
    <w:p w14:paraId="5912A847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5812"/>
        <w:gridCol w:w="2268"/>
        <w:gridCol w:w="2268"/>
      </w:tblGrid>
      <w:tr w:rsidR="007F5A51" w:rsidRPr="004E361D" w14:paraId="01057A32" w14:textId="77777777" w:rsidTr="00E65129">
        <w:trPr>
          <w:trHeight w:val="328"/>
        </w:trPr>
        <w:tc>
          <w:tcPr>
            <w:tcW w:w="10348" w:type="dxa"/>
            <w:gridSpan w:val="3"/>
            <w:shd w:val="clear" w:color="auto" w:fill="0054A7"/>
            <w:vAlign w:val="center"/>
          </w:tcPr>
          <w:p w14:paraId="3BCEA10E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5. PROXIMA REUNION</w:t>
            </w:r>
          </w:p>
        </w:tc>
      </w:tr>
      <w:tr w:rsidR="007F5A51" w:rsidRPr="004E361D" w14:paraId="5FB817F3" w14:textId="77777777" w:rsidTr="004E361D">
        <w:trPr>
          <w:trHeight w:val="420"/>
        </w:trPr>
        <w:tc>
          <w:tcPr>
            <w:tcW w:w="5812" w:type="dxa"/>
            <w:shd w:val="clear" w:color="auto" w:fill="808080" w:themeFill="background1" w:themeFillShade="80"/>
            <w:vAlign w:val="center"/>
          </w:tcPr>
          <w:p w14:paraId="4A2D770D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4D3D11FA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3AE78A79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HORA</w:t>
            </w:r>
          </w:p>
        </w:tc>
      </w:tr>
      <w:tr w:rsidR="007F5A51" w:rsidRPr="004E361D" w14:paraId="14201777" w14:textId="77777777" w:rsidTr="004E361D">
        <w:trPr>
          <w:trHeight w:val="420"/>
        </w:trPr>
        <w:tc>
          <w:tcPr>
            <w:tcW w:w="5812" w:type="dxa"/>
            <w:shd w:val="clear" w:color="auto" w:fill="FFFFFF" w:themeFill="background1"/>
            <w:vAlign w:val="center"/>
          </w:tcPr>
          <w:p w14:paraId="347BB6DF" w14:textId="599E25EB" w:rsidR="007F5A51" w:rsidRPr="004E361D" w:rsidRDefault="000E3873" w:rsidP="009B4E79">
            <w:pPr>
              <w:jc w:val="center"/>
              <w:rPr>
                <w:rFonts w:ascii="Gill Sans MT" w:hAnsi="Gill Sans MT" w:cs="Arial"/>
                <w:b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sz w:val="18"/>
                <w:szCs w:val="18"/>
              </w:rPr>
              <w:t xml:space="preserve">Maker lab 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9234A94" w14:textId="5A82ED7C" w:rsidR="007F5A51" w:rsidRPr="004E361D" w:rsidRDefault="000E3873" w:rsidP="00145407">
            <w:pPr>
              <w:rPr>
                <w:rFonts w:ascii="Gill Sans MT" w:hAnsi="Gill Sans MT" w:cs="Arial"/>
                <w:b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sz w:val="18"/>
                <w:szCs w:val="18"/>
              </w:rPr>
              <w:t>16-03-2020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F0C0C5" w14:textId="47331D62" w:rsidR="007F5A51" w:rsidRPr="004E361D" w:rsidRDefault="000E3873" w:rsidP="00C31C92">
            <w:pPr>
              <w:rPr>
                <w:rFonts w:ascii="Gill Sans MT" w:hAnsi="Gill Sans MT" w:cs="Arial"/>
                <w:b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sz w:val="18"/>
                <w:szCs w:val="18"/>
              </w:rPr>
              <w:t>10:30</w:t>
            </w:r>
          </w:p>
        </w:tc>
      </w:tr>
    </w:tbl>
    <w:p w14:paraId="2FC25454" w14:textId="23719C95" w:rsidR="003C7DF9" w:rsidRDefault="003C7DF9" w:rsidP="00012BE0">
      <w:pPr>
        <w:rPr>
          <w:rFonts w:ascii="Gill Sans MT" w:hAnsi="Gill Sans MT" w:cs="Arial"/>
          <w:sz w:val="18"/>
          <w:szCs w:val="18"/>
        </w:rPr>
      </w:pPr>
      <w:bookmarkStart w:id="0" w:name="_GoBack"/>
      <w:bookmarkEnd w:id="0"/>
    </w:p>
    <w:sectPr w:rsidR="003C7DF9" w:rsidSect="004E361D">
      <w:footerReference w:type="default" r:id="rId12"/>
      <w:pgSz w:w="12240" w:h="15840" w:code="1"/>
      <w:pgMar w:top="1418" w:right="1134" w:bottom="567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D1E8B" w14:textId="77777777" w:rsidR="00C07CB3" w:rsidRDefault="00C07CB3">
      <w:r>
        <w:separator/>
      </w:r>
    </w:p>
  </w:endnote>
  <w:endnote w:type="continuationSeparator" w:id="0">
    <w:p w14:paraId="593F3DD4" w14:textId="77777777" w:rsidR="00C07CB3" w:rsidRDefault="00C0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D2835" w14:textId="6DC9C12D" w:rsidR="00DB37B6" w:rsidRPr="0061414B" w:rsidRDefault="00DB37B6">
    <w:pPr>
      <w:pStyle w:val="Piedepgina"/>
      <w:jc w:val="right"/>
      <w:rPr>
        <w:rFonts w:ascii="Gill Sans MT" w:hAnsi="Gill Sans MT" w:cs="Arial"/>
        <w:sz w:val="16"/>
        <w:szCs w:val="16"/>
      </w:rPr>
    </w:pPr>
    <w:r w:rsidRPr="0061414B">
      <w:rPr>
        <w:rFonts w:ascii="Gill Sans MT" w:hAnsi="Gill Sans MT" w:cs="Arial"/>
        <w:sz w:val="16"/>
        <w:szCs w:val="16"/>
      </w:rPr>
      <w:t xml:space="preserve">Página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PAGE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0E3873">
      <w:rPr>
        <w:rFonts w:ascii="Gill Sans MT" w:hAnsi="Gill Sans MT" w:cs="Arial"/>
        <w:bCs/>
        <w:noProof/>
        <w:sz w:val="16"/>
        <w:szCs w:val="16"/>
      </w:rPr>
      <w:t>1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  <w:r w:rsidRPr="0061414B">
      <w:rPr>
        <w:rFonts w:ascii="Gill Sans MT" w:hAnsi="Gill Sans MT" w:cs="Arial"/>
        <w:sz w:val="16"/>
        <w:szCs w:val="16"/>
      </w:rPr>
      <w:t xml:space="preserve"> de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NUMPAGES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0E3873">
      <w:rPr>
        <w:rFonts w:ascii="Gill Sans MT" w:hAnsi="Gill Sans MT" w:cs="Arial"/>
        <w:bCs/>
        <w:noProof/>
        <w:sz w:val="16"/>
        <w:szCs w:val="16"/>
      </w:rPr>
      <w:t>3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</w:p>
  <w:p w14:paraId="72EC4DD8" w14:textId="77777777" w:rsidR="00DB37B6" w:rsidRPr="00CE27E6" w:rsidRDefault="00DB37B6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59428" w14:textId="77777777" w:rsidR="00C07CB3" w:rsidRDefault="00C07CB3">
      <w:r>
        <w:separator/>
      </w:r>
    </w:p>
  </w:footnote>
  <w:footnote w:type="continuationSeparator" w:id="0">
    <w:p w14:paraId="53F424DC" w14:textId="77777777" w:rsidR="00C07CB3" w:rsidRDefault="00C07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6ED"/>
    <w:multiLevelType w:val="hybridMultilevel"/>
    <w:tmpl w:val="B010C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5C9"/>
    <w:multiLevelType w:val="multilevel"/>
    <w:tmpl w:val="039A94A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6D49A2"/>
    <w:multiLevelType w:val="hybridMultilevel"/>
    <w:tmpl w:val="914A69BE"/>
    <w:lvl w:ilvl="0" w:tplc="0BC25F0A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1" w:hanging="360"/>
      </w:pPr>
    </w:lvl>
    <w:lvl w:ilvl="2" w:tplc="240A001B" w:tentative="1">
      <w:start w:val="1"/>
      <w:numFmt w:val="lowerRoman"/>
      <w:lvlText w:val="%3."/>
      <w:lvlJc w:val="right"/>
      <w:pPr>
        <w:ind w:left="2151" w:hanging="180"/>
      </w:pPr>
    </w:lvl>
    <w:lvl w:ilvl="3" w:tplc="240A000F" w:tentative="1">
      <w:start w:val="1"/>
      <w:numFmt w:val="decimal"/>
      <w:lvlText w:val="%4."/>
      <w:lvlJc w:val="left"/>
      <w:pPr>
        <w:ind w:left="2871" w:hanging="360"/>
      </w:pPr>
    </w:lvl>
    <w:lvl w:ilvl="4" w:tplc="240A0019" w:tentative="1">
      <w:start w:val="1"/>
      <w:numFmt w:val="lowerLetter"/>
      <w:lvlText w:val="%5."/>
      <w:lvlJc w:val="left"/>
      <w:pPr>
        <w:ind w:left="3591" w:hanging="360"/>
      </w:pPr>
    </w:lvl>
    <w:lvl w:ilvl="5" w:tplc="240A001B" w:tentative="1">
      <w:start w:val="1"/>
      <w:numFmt w:val="lowerRoman"/>
      <w:lvlText w:val="%6."/>
      <w:lvlJc w:val="right"/>
      <w:pPr>
        <w:ind w:left="4311" w:hanging="180"/>
      </w:pPr>
    </w:lvl>
    <w:lvl w:ilvl="6" w:tplc="240A000F" w:tentative="1">
      <w:start w:val="1"/>
      <w:numFmt w:val="decimal"/>
      <w:lvlText w:val="%7."/>
      <w:lvlJc w:val="left"/>
      <w:pPr>
        <w:ind w:left="5031" w:hanging="360"/>
      </w:pPr>
    </w:lvl>
    <w:lvl w:ilvl="7" w:tplc="240A0019" w:tentative="1">
      <w:start w:val="1"/>
      <w:numFmt w:val="lowerLetter"/>
      <w:lvlText w:val="%8."/>
      <w:lvlJc w:val="left"/>
      <w:pPr>
        <w:ind w:left="5751" w:hanging="360"/>
      </w:pPr>
    </w:lvl>
    <w:lvl w:ilvl="8" w:tplc="240A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" w15:restartNumberingAfterBreak="0">
    <w:nsid w:val="168234ED"/>
    <w:multiLevelType w:val="hybridMultilevel"/>
    <w:tmpl w:val="B38EFF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936AA"/>
    <w:multiLevelType w:val="hybridMultilevel"/>
    <w:tmpl w:val="87A092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56976"/>
    <w:multiLevelType w:val="hybridMultilevel"/>
    <w:tmpl w:val="23F26D38"/>
    <w:lvl w:ilvl="0" w:tplc="85A48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3F1A"/>
    <w:multiLevelType w:val="hybridMultilevel"/>
    <w:tmpl w:val="A0C4F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6D48"/>
    <w:multiLevelType w:val="hybridMultilevel"/>
    <w:tmpl w:val="254423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1572"/>
    <w:multiLevelType w:val="hybridMultilevel"/>
    <w:tmpl w:val="F704F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C4ABF"/>
    <w:multiLevelType w:val="hybridMultilevel"/>
    <w:tmpl w:val="9D7634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5F6D52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9415E"/>
    <w:multiLevelType w:val="hybridMultilevel"/>
    <w:tmpl w:val="06A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73F7D"/>
    <w:multiLevelType w:val="hybridMultilevel"/>
    <w:tmpl w:val="269ECC92"/>
    <w:lvl w:ilvl="0" w:tplc="27B0D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A26FF2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17FFE"/>
    <w:multiLevelType w:val="hybridMultilevel"/>
    <w:tmpl w:val="EEA84C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014C1F"/>
    <w:multiLevelType w:val="hybridMultilevel"/>
    <w:tmpl w:val="C46CF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C045A8"/>
    <w:multiLevelType w:val="hybridMultilevel"/>
    <w:tmpl w:val="1924CFDE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3D383BAE"/>
    <w:multiLevelType w:val="hybridMultilevel"/>
    <w:tmpl w:val="C6123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B454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071E40"/>
    <w:multiLevelType w:val="hybridMultilevel"/>
    <w:tmpl w:val="CA026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84A22"/>
    <w:multiLevelType w:val="hybridMultilevel"/>
    <w:tmpl w:val="7550DED8"/>
    <w:lvl w:ilvl="0" w:tplc="93C6BC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676D9"/>
    <w:multiLevelType w:val="hybridMultilevel"/>
    <w:tmpl w:val="D6E80B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6262F"/>
    <w:multiLevelType w:val="hybridMultilevel"/>
    <w:tmpl w:val="2D9061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31096D"/>
    <w:multiLevelType w:val="hybridMultilevel"/>
    <w:tmpl w:val="FEE09772"/>
    <w:lvl w:ilvl="0" w:tplc="85F23A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D051E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C429AE"/>
    <w:multiLevelType w:val="hybridMultilevel"/>
    <w:tmpl w:val="3BAEE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B4E82"/>
    <w:multiLevelType w:val="hybridMultilevel"/>
    <w:tmpl w:val="FDECDD42"/>
    <w:lvl w:ilvl="0" w:tplc="AA6C86C6">
      <w:start w:val="1"/>
      <w:numFmt w:val="decimal"/>
      <w:lvlText w:val="%1."/>
      <w:lvlJc w:val="left"/>
      <w:pPr>
        <w:ind w:left="10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7F635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72F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57966"/>
    <w:multiLevelType w:val="hybridMultilevel"/>
    <w:tmpl w:val="6F3247D6"/>
    <w:lvl w:ilvl="0" w:tplc="545CD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73D80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394894"/>
    <w:multiLevelType w:val="hybridMultilevel"/>
    <w:tmpl w:val="1AA47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D6D75"/>
    <w:multiLevelType w:val="hybridMultilevel"/>
    <w:tmpl w:val="2A6E1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67D24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F3D4D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E5BDC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90142"/>
    <w:multiLevelType w:val="hybridMultilevel"/>
    <w:tmpl w:val="7F566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64453"/>
    <w:multiLevelType w:val="hybridMultilevel"/>
    <w:tmpl w:val="59349E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15842"/>
    <w:multiLevelType w:val="hybridMultilevel"/>
    <w:tmpl w:val="4320798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F2D2883"/>
    <w:multiLevelType w:val="hybridMultilevel"/>
    <w:tmpl w:val="512EA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26"/>
  </w:num>
  <w:num w:numId="4">
    <w:abstractNumId w:val="25"/>
  </w:num>
  <w:num w:numId="5">
    <w:abstractNumId w:val="31"/>
  </w:num>
  <w:num w:numId="6">
    <w:abstractNumId w:val="20"/>
  </w:num>
  <w:num w:numId="7">
    <w:abstractNumId w:val="33"/>
  </w:num>
  <w:num w:numId="8">
    <w:abstractNumId w:val="29"/>
  </w:num>
  <w:num w:numId="9">
    <w:abstractNumId w:val="13"/>
  </w:num>
  <w:num w:numId="10">
    <w:abstractNumId w:val="38"/>
  </w:num>
  <w:num w:numId="11">
    <w:abstractNumId w:val="24"/>
  </w:num>
  <w:num w:numId="12">
    <w:abstractNumId w:val="35"/>
  </w:num>
  <w:num w:numId="13">
    <w:abstractNumId w:val="23"/>
  </w:num>
  <w:num w:numId="14">
    <w:abstractNumId w:val="2"/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9"/>
  </w:num>
  <w:num w:numId="19">
    <w:abstractNumId w:val="8"/>
  </w:num>
  <w:num w:numId="20">
    <w:abstractNumId w:val="14"/>
  </w:num>
  <w:num w:numId="21">
    <w:abstractNumId w:val="22"/>
  </w:num>
  <w:num w:numId="22">
    <w:abstractNumId w:val="10"/>
  </w:num>
  <w:num w:numId="23">
    <w:abstractNumId w:val="30"/>
  </w:num>
  <w:num w:numId="24">
    <w:abstractNumId w:val="3"/>
  </w:num>
  <w:num w:numId="25">
    <w:abstractNumId w:val="17"/>
  </w:num>
  <w:num w:numId="26">
    <w:abstractNumId w:val="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27"/>
  </w:num>
  <w:num w:numId="30">
    <w:abstractNumId w:val="28"/>
  </w:num>
  <w:num w:numId="31">
    <w:abstractNumId w:val="11"/>
  </w:num>
  <w:num w:numId="32">
    <w:abstractNumId w:val="39"/>
  </w:num>
  <w:num w:numId="33">
    <w:abstractNumId w:val="21"/>
  </w:num>
  <w:num w:numId="34">
    <w:abstractNumId w:val="18"/>
  </w:num>
  <w:num w:numId="35">
    <w:abstractNumId w:val="1"/>
  </w:num>
  <w:num w:numId="36">
    <w:abstractNumId w:val="32"/>
  </w:num>
  <w:num w:numId="37">
    <w:abstractNumId w:val="36"/>
  </w:num>
  <w:num w:numId="38">
    <w:abstractNumId w:val="6"/>
  </w:num>
  <w:num w:numId="39">
    <w:abstractNumId w:val="16"/>
  </w:num>
  <w:num w:numId="40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67"/>
    <w:rsid w:val="00001F6C"/>
    <w:rsid w:val="000049BC"/>
    <w:rsid w:val="0000510D"/>
    <w:rsid w:val="00012BE0"/>
    <w:rsid w:val="00015B24"/>
    <w:rsid w:val="000310ED"/>
    <w:rsid w:val="000332AF"/>
    <w:rsid w:val="000342B1"/>
    <w:rsid w:val="00035AAE"/>
    <w:rsid w:val="000360BE"/>
    <w:rsid w:val="00053FA0"/>
    <w:rsid w:val="00055394"/>
    <w:rsid w:val="00061F04"/>
    <w:rsid w:val="00062F7B"/>
    <w:rsid w:val="00065633"/>
    <w:rsid w:val="000658E6"/>
    <w:rsid w:val="00065FED"/>
    <w:rsid w:val="00067B97"/>
    <w:rsid w:val="00072B7E"/>
    <w:rsid w:val="00073A01"/>
    <w:rsid w:val="000744F0"/>
    <w:rsid w:val="00077AE0"/>
    <w:rsid w:val="00086D7F"/>
    <w:rsid w:val="0009361E"/>
    <w:rsid w:val="000975E6"/>
    <w:rsid w:val="00097837"/>
    <w:rsid w:val="000A3CEB"/>
    <w:rsid w:val="000A40F6"/>
    <w:rsid w:val="000A5A28"/>
    <w:rsid w:val="000A774C"/>
    <w:rsid w:val="000B1697"/>
    <w:rsid w:val="000B288C"/>
    <w:rsid w:val="000B462E"/>
    <w:rsid w:val="000B60E2"/>
    <w:rsid w:val="000B7226"/>
    <w:rsid w:val="000B7A01"/>
    <w:rsid w:val="000C1C84"/>
    <w:rsid w:val="000C6A87"/>
    <w:rsid w:val="000D05DB"/>
    <w:rsid w:val="000D2C84"/>
    <w:rsid w:val="000D2F70"/>
    <w:rsid w:val="000D3026"/>
    <w:rsid w:val="000D6A6E"/>
    <w:rsid w:val="000D74BB"/>
    <w:rsid w:val="000E0CF6"/>
    <w:rsid w:val="000E1309"/>
    <w:rsid w:val="000E1C16"/>
    <w:rsid w:val="000E3873"/>
    <w:rsid w:val="000E3C96"/>
    <w:rsid w:val="000E4211"/>
    <w:rsid w:val="000E4324"/>
    <w:rsid w:val="000E6DF7"/>
    <w:rsid w:val="000F3CF4"/>
    <w:rsid w:val="000F4039"/>
    <w:rsid w:val="000F5169"/>
    <w:rsid w:val="000F5858"/>
    <w:rsid w:val="000F6530"/>
    <w:rsid w:val="000F6C40"/>
    <w:rsid w:val="000F6EA7"/>
    <w:rsid w:val="00101E9B"/>
    <w:rsid w:val="0010309C"/>
    <w:rsid w:val="001051CB"/>
    <w:rsid w:val="00105841"/>
    <w:rsid w:val="00110D74"/>
    <w:rsid w:val="0011341E"/>
    <w:rsid w:val="0011423E"/>
    <w:rsid w:val="001201ED"/>
    <w:rsid w:val="00124D4D"/>
    <w:rsid w:val="001314D3"/>
    <w:rsid w:val="00131726"/>
    <w:rsid w:val="00132038"/>
    <w:rsid w:val="00133AC5"/>
    <w:rsid w:val="0013468D"/>
    <w:rsid w:val="0013481C"/>
    <w:rsid w:val="00135C18"/>
    <w:rsid w:val="00145407"/>
    <w:rsid w:val="00145E25"/>
    <w:rsid w:val="00147A64"/>
    <w:rsid w:val="00151D67"/>
    <w:rsid w:val="001533A3"/>
    <w:rsid w:val="00153B44"/>
    <w:rsid w:val="0017169D"/>
    <w:rsid w:val="00171B61"/>
    <w:rsid w:val="00172E02"/>
    <w:rsid w:val="00176655"/>
    <w:rsid w:val="0018016B"/>
    <w:rsid w:val="00181426"/>
    <w:rsid w:val="001848E8"/>
    <w:rsid w:val="0018586F"/>
    <w:rsid w:val="0019260E"/>
    <w:rsid w:val="001966EA"/>
    <w:rsid w:val="00196FA5"/>
    <w:rsid w:val="001979AC"/>
    <w:rsid w:val="001A1812"/>
    <w:rsid w:val="001A2F5B"/>
    <w:rsid w:val="001A6767"/>
    <w:rsid w:val="001B7658"/>
    <w:rsid w:val="001C1412"/>
    <w:rsid w:val="001C450E"/>
    <w:rsid w:val="001C7924"/>
    <w:rsid w:val="001D1A95"/>
    <w:rsid w:val="001D338A"/>
    <w:rsid w:val="001D346D"/>
    <w:rsid w:val="001D4E35"/>
    <w:rsid w:val="001E17DC"/>
    <w:rsid w:val="001E1FF0"/>
    <w:rsid w:val="001E3D8A"/>
    <w:rsid w:val="001F0330"/>
    <w:rsid w:val="001F36A2"/>
    <w:rsid w:val="001F50D6"/>
    <w:rsid w:val="001F6123"/>
    <w:rsid w:val="00201280"/>
    <w:rsid w:val="002012F5"/>
    <w:rsid w:val="00202FB5"/>
    <w:rsid w:val="002034F1"/>
    <w:rsid w:val="00204120"/>
    <w:rsid w:val="00210C3B"/>
    <w:rsid w:val="00213C60"/>
    <w:rsid w:val="00214688"/>
    <w:rsid w:val="00221D9A"/>
    <w:rsid w:val="00222DB5"/>
    <w:rsid w:val="00230687"/>
    <w:rsid w:val="00230A02"/>
    <w:rsid w:val="00232C7A"/>
    <w:rsid w:val="00232F1C"/>
    <w:rsid w:val="00233EB2"/>
    <w:rsid w:val="00237407"/>
    <w:rsid w:val="00241831"/>
    <w:rsid w:val="0024245E"/>
    <w:rsid w:val="00244D4C"/>
    <w:rsid w:val="0024561C"/>
    <w:rsid w:val="00247706"/>
    <w:rsid w:val="00251DD6"/>
    <w:rsid w:val="0025277D"/>
    <w:rsid w:val="00252CB8"/>
    <w:rsid w:val="00254B50"/>
    <w:rsid w:val="00264A91"/>
    <w:rsid w:val="002738BE"/>
    <w:rsid w:val="00274031"/>
    <w:rsid w:val="00275AE2"/>
    <w:rsid w:val="002808D3"/>
    <w:rsid w:val="0028642D"/>
    <w:rsid w:val="00286ADC"/>
    <w:rsid w:val="00290298"/>
    <w:rsid w:val="00291ED1"/>
    <w:rsid w:val="00292549"/>
    <w:rsid w:val="00294F63"/>
    <w:rsid w:val="00295625"/>
    <w:rsid w:val="00296F56"/>
    <w:rsid w:val="002A389C"/>
    <w:rsid w:val="002A46F4"/>
    <w:rsid w:val="002A5D95"/>
    <w:rsid w:val="002B1853"/>
    <w:rsid w:val="002B2BEE"/>
    <w:rsid w:val="002B35CE"/>
    <w:rsid w:val="002B38D2"/>
    <w:rsid w:val="002B4CB1"/>
    <w:rsid w:val="002C2178"/>
    <w:rsid w:val="002C43CA"/>
    <w:rsid w:val="002C460A"/>
    <w:rsid w:val="002D16EE"/>
    <w:rsid w:val="002D4753"/>
    <w:rsid w:val="002E0AED"/>
    <w:rsid w:val="002E3147"/>
    <w:rsid w:val="002E3BEC"/>
    <w:rsid w:val="002E51F3"/>
    <w:rsid w:val="002E5A40"/>
    <w:rsid w:val="002E64AA"/>
    <w:rsid w:val="002E7BD2"/>
    <w:rsid w:val="002F19F7"/>
    <w:rsid w:val="002F2414"/>
    <w:rsid w:val="00301368"/>
    <w:rsid w:val="00301B50"/>
    <w:rsid w:val="003035ED"/>
    <w:rsid w:val="00312ADE"/>
    <w:rsid w:val="00313553"/>
    <w:rsid w:val="00320685"/>
    <w:rsid w:val="00320FEC"/>
    <w:rsid w:val="00323FA5"/>
    <w:rsid w:val="003247F3"/>
    <w:rsid w:val="003336D1"/>
    <w:rsid w:val="003344D6"/>
    <w:rsid w:val="003361A0"/>
    <w:rsid w:val="00336A2E"/>
    <w:rsid w:val="0033776A"/>
    <w:rsid w:val="00340D01"/>
    <w:rsid w:val="0034119D"/>
    <w:rsid w:val="00343E8E"/>
    <w:rsid w:val="003443E9"/>
    <w:rsid w:val="0035008F"/>
    <w:rsid w:val="003512C5"/>
    <w:rsid w:val="0035270C"/>
    <w:rsid w:val="003534C4"/>
    <w:rsid w:val="00353685"/>
    <w:rsid w:val="0035653A"/>
    <w:rsid w:val="00362D45"/>
    <w:rsid w:val="00362EC4"/>
    <w:rsid w:val="00366631"/>
    <w:rsid w:val="00366891"/>
    <w:rsid w:val="0037110A"/>
    <w:rsid w:val="00372ACC"/>
    <w:rsid w:val="00374DD6"/>
    <w:rsid w:val="00381C2C"/>
    <w:rsid w:val="00385A94"/>
    <w:rsid w:val="003865ED"/>
    <w:rsid w:val="00386F68"/>
    <w:rsid w:val="00393849"/>
    <w:rsid w:val="00393D86"/>
    <w:rsid w:val="0039783D"/>
    <w:rsid w:val="003A6BC0"/>
    <w:rsid w:val="003A768E"/>
    <w:rsid w:val="003A7D96"/>
    <w:rsid w:val="003B11E1"/>
    <w:rsid w:val="003B1FA0"/>
    <w:rsid w:val="003B585B"/>
    <w:rsid w:val="003B76DB"/>
    <w:rsid w:val="003C1B45"/>
    <w:rsid w:val="003C2A99"/>
    <w:rsid w:val="003C3AF9"/>
    <w:rsid w:val="003C7DF9"/>
    <w:rsid w:val="003D089D"/>
    <w:rsid w:val="003D3139"/>
    <w:rsid w:val="003D3FC0"/>
    <w:rsid w:val="003D7D99"/>
    <w:rsid w:val="003E00C1"/>
    <w:rsid w:val="003E0613"/>
    <w:rsid w:val="003E3898"/>
    <w:rsid w:val="003E43EA"/>
    <w:rsid w:val="003E6AA3"/>
    <w:rsid w:val="003E795D"/>
    <w:rsid w:val="003F0994"/>
    <w:rsid w:val="003F58EC"/>
    <w:rsid w:val="003F5B95"/>
    <w:rsid w:val="00401DF6"/>
    <w:rsid w:val="004232CC"/>
    <w:rsid w:val="004331EF"/>
    <w:rsid w:val="00433F1D"/>
    <w:rsid w:val="00435030"/>
    <w:rsid w:val="00435727"/>
    <w:rsid w:val="00440946"/>
    <w:rsid w:val="00440ED1"/>
    <w:rsid w:val="0044128F"/>
    <w:rsid w:val="004443FE"/>
    <w:rsid w:val="0045340E"/>
    <w:rsid w:val="00453542"/>
    <w:rsid w:val="00456789"/>
    <w:rsid w:val="004572BB"/>
    <w:rsid w:val="00457D69"/>
    <w:rsid w:val="00460C7C"/>
    <w:rsid w:val="00462C3E"/>
    <w:rsid w:val="004669E4"/>
    <w:rsid w:val="00466D00"/>
    <w:rsid w:val="00472CA8"/>
    <w:rsid w:val="00490E39"/>
    <w:rsid w:val="0049214B"/>
    <w:rsid w:val="00492264"/>
    <w:rsid w:val="00494058"/>
    <w:rsid w:val="00494250"/>
    <w:rsid w:val="00494603"/>
    <w:rsid w:val="00494B5F"/>
    <w:rsid w:val="00496D94"/>
    <w:rsid w:val="004A188A"/>
    <w:rsid w:val="004A18A3"/>
    <w:rsid w:val="004A6205"/>
    <w:rsid w:val="004A7079"/>
    <w:rsid w:val="004B161E"/>
    <w:rsid w:val="004B3807"/>
    <w:rsid w:val="004C23E3"/>
    <w:rsid w:val="004C4B77"/>
    <w:rsid w:val="004C79A1"/>
    <w:rsid w:val="004C7AA3"/>
    <w:rsid w:val="004D04D2"/>
    <w:rsid w:val="004D107A"/>
    <w:rsid w:val="004D3298"/>
    <w:rsid w:val="004D650C"/>
    <w:rsid w:val="004D6EE0"/>
    <w:rsid w:val="004E35F1"/>
    <w:rsid w:val="004E361D"/>
    <w:rsid w:val="004E57AA"/>
    <w:rsid w:val="004F06CE"/>
    <w:rsid w:val="004F152F"/>
    <w:rsid w:val="004F2E38"/>
    <w:rsid w:val="004F352B"/>
    <w:rsid w:val="00500995"/>
    <w:rsid w:val="005017DA"/>
    <w:rsid w:val="00502230"/>
    <w:rsid w:val="00507464"/>
    <w:rsid w:val="00511603"/>
    <w:rsid w:val="00524B82"/>
    <w:rsid w:val="00526021"/>
    <w:rsid w:val="00537007"/>
    <w:rsid w:val="00542745"/>
    <w:rsid w:val="00542AA1"/>
    <w:rsid w:val="005432B1"/>
    <w:rsid w:val="005433F0"/>
    <w:rsid w:val="00547F90"/>
    <w:rsid w:val="005505B6"/>
    <w:rsid w:val="005509DC"/>
    <w:rsid w:val="00551254"/>
    <w:rsid w:val="005609AA"/>
    <w:rsid w:val="005618F1"/>
    <w:rsid w:val="00565168"/>
    <w:rsid w:val="005670DF"/>
    <w:rsid w:val="00567B89"/>
    <w:rsid w:val="00573F83"/>
    <w:rsid w:val="00575049"/>
    <w:rsid w:val="00576F3C"/>
    <w:rsid w:val="0057728E"/>
    <w:rsid w:val="00581E07"/>
    <w:rsid w:val="00581EC4"/>
    <w:rsid w:val="00596574"/>
    <w:rsid w:val="005A1465"/>
    <w:rsid w:val="005A152E"/>
    <w:rsid w:val="005A2AB2"/>
    <w:rsid w:val="005A7C2A"/>
    <w:rsid w:val="005A7EFF"/>
    <w:rsid w:val="005B000F"/>
    <w:rsid w:val="005B04F4"/>
    <w:rsid w:val="005B1775"/>
    <w:rsid w:val="005B3858"/>
    <w:rsid w:val="005B3CB1"/>
    <w:rsid w:val="005B5BE2"/>
    <w:rsid w:val="005B71A6"/>
    <w:rsid w:val="005B7A98"/>
    <w:rsid w:val="005C059B"/>
    <w:rsid w:val="005C0DE7"/>
    <w:rsid w:val="005C182F"/>
    <w:rsid w:val="005C34C7"/>
    <w:rsid w:val="005C4613"/>
    <w:rsid w:val="005C5EA1"/>
    <w:rsid w:val="005E1171"/>
    <w:rsid w:val="005E7CEF"/>
    <w:rsid w:val="005E7D84"/>
    <w:rsid w:val="005F4C6E"/>
    <w:rsid w:val="005F58E7"/>
    <w:rsid w:val="00600C16"/>
    <w:rsid w:val="006064F4"/>
    <w:rsid w:val="00610933"/>
    <w:rsid w:val="00610ADD"/>
    <w:rsid w:val="00611753"/>
    <w:rsid w:val="0061414B"/>
    <w:rsid w:val="0062471F"/>
    <w:rsid w:val="00626C95"/>
    <w:rsid w:val="00626D99"/>
    <w:rsid w:val="00630435"/>
    <w:rsid w:val="00630E6D"/>
    <w:rsid w:val="0063351A"/>
    <w:rsid w:val="00633645"/>
    <w:rsid w:val="00633B60"/>
    <w:rsid w:val="00634E2C"/>
    <w:rsid w:val="006354E9"/>
    <w:rsid w:val="0063631D"/>
    <w:rsid w:val="00637723"/>
    <w:rsid w:val="0064072D"/>
    <w:rsid w:val="00643526"/>
    <w:rsid w:val="00644E25"/>
    <w:rsid w:val="0065113F"/>
    <w:rsid w:val="006553E8"/>
    <w:rsid w:val="0065695B"/>
    <w:rsid w:val="006611EE"/>
    <w:rsid w:val="006626EC"/>
    <w:rsid w:val="0066341B"/>
    <w:rsid w:val="00664FD8"/>
    <w:rsid w:val="00670B09"/>
    <w:rsid w:val="006721DB"/>
    <w:rsid w:val="0067230F"/>
    <w:rsid w:val="006754C0"/>
    <w:rsid w:val="0067650B"/>
    <w:rsid w:val="00693CE1"/>
    <w:rsid w:val="006A6EA1"/>
    <w:rsid w:val="006B0DAB"/>
    <w:rsid w:val="006B143B"/>
    <w:rsid w:val="006B2249"/>
    <w:rsid w:val="006B5BB4"/>
    <w:rsid w:val="006C3222"/>
    <w:rsid w:val="006C33AE"/>
    <w:rsid w:val="006D07F7"/>
    <w:rsid w:val="006D2DD4"/>
    <w:rsid w:val="006D41F5"/>
    <w:rsid w:val="006D5200"/>
    <w:rsid w:val="006D53A0"/>
    <w:rsid w:val="006F7984"/>
    <w:rsid w:val="00701D05"/>
    <w:rsid w:val="00704476"/>
    <w:rsid w:val="00705E88"/>
    <w:rsid w:val="007133F2"/>
    <w:rsid w:val="00715282"/>
    <w:rsid w:val="0071603D"/>
    <w:rsid w:val="007201D0"/>
    <w:rsid w:val="00720526"/>
    <w:rsid w:val="00721508"/>
    <w:rsid w:val="007217B5"/>
    <w:rsid w:val="00735304"/>
    <w:rsid w:val="007354A3"/>
    <w:rsid w:val="007405C8"/>
    <w:rsid w:val="00741911"/>
    <w:rsid w:val="00742507"/>
    <w:rsid w:val="00742D7A"/>
    <w:rsid w:val="0075346B"/>
    <w:rsid w:val="00754A97"/>
    <w:rsid w:val="0075584B"/>
    <w:rsid w:val="00757F9E"/>
    <w:rsid w:val="0076229B"/>
    <w:rsid w:val="007637E8"/>
    <w:rsid w:val="00765BA0"/>
    <w:rsid w:val="00765EED"/>
    <w:rsid w:val="007706C7"/>
    <w:rsid w:val="007747C9"/>
    <w:rsid w:val="0078191B"/>
    <w:rsid w:val="00784A12"/>
    <w:rsid w:val="00784F9A"/>
    <w:rsid w:val="007857D9"/>
    <w:rsid w:val="00793081"/>
    <w:rsid w:val="00794027"/>
    <w:rsid w:val="00796C41"/>
    <w:rsid w:val="00796D4A"/>
    <w:rsid w:val="00797941"/>
    <w:rsid w:val="007B15C9"/>
    <w:rsid w:val="007B495B"/>
    <w:rsid w:val="007B51C2"/>
    <w:rsid w:val="007C05B7"/>
    <w:rsid w:val="007C1DAA"/>
    <w:rsid w:val="007C2B42"/>
    <w:rsid w:val="007C4842"/>
    <w:rsid w:val="007C5BD8"/>
    <w:rsid w:val="007D2D0D"/>
    <w:rsid w:val="007D6E3B"/>
    <w:rsid w:val="007D790D"/>
    <w:rsid w:val="007E1192"/>
    <w:rsid w:val="007E1D48"/>
    <w:rsid w:val="007E2F70"/>
    <w:rsid w:val="007E3316"/>
    <w:rsid w:val="007E40DE"/>
    <w:rsid w:val="007E723B"/>
    <w:rsid w:val="007F06CC"/>
    <w:rsid w:val="007F18B2"/>
    <w:rsid w:val="007F31DE"/>
    <w:rsid w:val="007F5A51"/>
    <w:rsid w:val="007F618A"/>
    <w:rsid w:val="007F66FC"/>
    <w:rsid w:val="007F6F12"/>
    <w:rsid w:val="007F795A"/>
    <w:rsid w:val="007F7BC1"/>
    <w:rsid w:val="00801071"/>
    <w:rsid w:val="00802FD3"/>
    <w:rsid w:val="00806355"/>
    <w:rsid w:val="008102DF"/>
    <w:rsid w:val="00810515"/>
    <w:rsid w:val="00815EB4"/>
    <w:rsid w:val="008164BA"/>
    <w:rsid w:val="00816A77"/>
    <w:rsid w:val="00817817"/>
    <w:rsid w:val="00820507"/>
    <w:rsid w:val="0082116F"/>
    <w:rsid w:val="008227AA"/>
    <w:rsid w:val="00823194"/>
    <w:rsid w:val="00826201"/>
    <w:rsid w:val="00826D37"/>
    <w:rsid w:val="008271B8"/>
    <w:rsid w:val="00830772"/>
    <w:rsid w:val="0083091C"/>
    <w:rsid w:val="0083107D"/>
    <w:rsid w:val="0083231E"/>
    <w:rsid w:val="008324D6"/>
    <w:rsid w:val="008330E7"/>
    <w:rsid w:val="00833E3D"/>
    <w:rsid w:val="00836559"/>
    <w:rsid w:val="00842081"/>
    <w:rsid w:val="00842781"/>
    <w:rsid w:val="00845AC7"/>
    <w:rsid w:val="00847C99"/>
    <w:rsid w:val="00861C26"/>
    <w:rsid w:val="008626E3"/>
    <w:rsid w:val="00865397"/>
    <w:rsid w:val="00870DFB"/>
    <w:rsid w:val="0087698E"/>
    <w:rsid w:val="00876F6E"/>
    <w:rsid w:val="00880ADB"/>
    <w:rsid w:val="008835C8"/>
    <w:rsid w:val="00884B65"/>
    <w:rsid w:val="00892199"/>
    <w:rsid w:val="008951A2"/>
    <w:rsid w:val="008A2F25"/>
    <w:rsid w:val="008A41E3"/>
    <w:rsid w:val="008B650B"/>
    <w:rsid w:val="008B772C"/>
    <w:rsid w:val="008B7FA9"/>
    <w:rsid w:val="008C042D"/>
    <w:rsid w:val="008C0A83"/>
    <w:rsid w:val="008C14BA"/>
    <w:rsid w:val="008C25EF"/>
    <w:rsid w:val="008C3E18"/>
    <w:rsid w:val="008D2173"/>
    <w:rsid w:val="008D6BBC"/>
    <w:rsid w:val="008E12E9"/>
    <w:rsid w:val="008E33E0"/>
    <w:rsid w:val="008E3577"/>
    <w:rsid w:val="008E39E3"/>
    <w:rsid w:val="008E43E6"/>
    <w:rsid w:val="008F2445"/>
    <w:rsid w:val="008F2F7A"/>
    <w:rsid w:val="008F5528"/>
    <w:rsid w:val="008F5862"/>
    <w:rsid w:val="008F6092"/>
    <w:rsid w:val="00900F4E"/>
    <w:rsid w:val="00904B53"/>
    <w:rsid w:val="00906697"/>
    <w:rsid w:val="00906C0F"/>
    <w:rsid w:val="00907FA4"/>
    <w:rsid w:val="009114AA"/>
    <w:rsid w:val="00916F3A"/>
    <w:rsid w:val="00925F1B"/>
    <w:rsid w:val="00930EC2"/>
    <w:rsid w:val="0093131C"/>
    <w:rsid w:val="00932D88"/>
    <w:rsid w:val="009355C7"/>
    <w:rsid w:val="00935C2A"/>
    <w:rsid w:val="009374A1"/>
    <w:rsid w:val="009374B4"/>
    <w:rsid w:val="00937762"/>
    <w:rsid w:val="009378A0"/>
    <w:rsid w:val="009552AA"/>
    <w:rsid w:val="009613E3"/>
    <w:rsid w:val="00971EA6"/>
    <w:rsid w:val="0097567B"/>
    <w:rsid w:val="009769B9"/>
    <w:rsid w:val="009801A5"/>
    <w:rsid w:val="009806ED"/>
    <w:rsid w:val="00981DC6"/>
    <w:rsid w:val="00981E42"/>
    <w:rsid w:val="00983850"/>
    <w:rsid w:val="00984BEC"/>
    <w:rsid w:val="0098727F"/>
    <w:rsid w:val="0099087D"/>
    <w:rsid w:val="00991354"/>
    <w:rsid w:val="00991EB9"/>
    <w:rsid w:val="009969C0"/>
    <w:rsid w:val="00997948"/>
    <w:rsid w:val="009A7166"/>
    <w:rsid w:val="009B0996"/>
    <w:rsid w:val="009B1C45"/>
    <w:rsid w:val="009B4864"/>
    <w:rsid w:val="009B4E79"/>
    <w:rsid w:val="009B6D89"/>
    <w:rsid w:val="009C0EC0"/>
    <w:rsid w:val="009C6416"/>
    <w:rsid w:val="009D056B"/>
    <w:rsid w:val="009D3B0F"/>
    <w:rsid w:val="009D5499"/>
    <w:rsid w:val="009E12E6"/>
    <w:rsid w:val="009E1FCC"/>
    <w:rsid w:val="009E5C56"/>
    <w:rsid w:val="009E718A"/>
    <w:rsid w:val="009F0432"/>
    <w:rsid w:val="009F096E"/>
    <w:rsid w:val="009F47B8"/>
    <w:rsid w:val="009F6E2B"/>
    <w:rsid w:val="00A00F11"/>
    <w:rsid w:val="00A01914"/>
    <w:rsid w:val="00A0236B"/>
    <w:rsid w:val="00A02D10"/>
    <w:rsid w:val="00A03D6D"/>
    <w:rsid w:val="00A062AA"/>
    <w:rsid w:val="00A10635"/>
    <w:rsid w:val="00A10EB2"/>
    <w:rsid w:val="00A12957"/>
    <w:rsid w:val="00A201A0"/>
    <w:rsid w:val="00A24F8A"/>
    <w:rsid w:val="00A25D08"/>
    <w:rsid w:val="00A27A46"/>
    <w:rsid w:val="00A323C5"/>
    <w:rsid w:val="00A41C29"/>
    <w:rsid w:val="00A41D61"/>
    <w:rsid w:val="00A4221E"/>
    <w:rsid w:val="00A4248F"/>
    <w:rsid w:val="00A44798"/>
    <w:rsid w:val="00A45501"/>
    <w:rsid w:val="00A461C8"/>
    <w:rsid w:val="00A5147C"/>
    <w:rsid w:val="00A57679"/>
    <w:rsid w:val="00A57B3F"/>
    <w:rsid w:val="00A61C84"/>
    <w:rsid w:val="00A706E8"/>
    <w:rsid w:val="00A76BA5"/>
    <w:rsid w:val="00A82776"/>
    <w:rsid w:val="00A82C28"/>
    <w:rsid w:val="00A8381C"/>
    <w:rsid w:val="00A841CF"/>
    <w:rsid w:val="00A84FA9"/>
    <w:rsid w:val="00A86569"/>
    <w:rsid w:val="00A92736"/>
    <w:rsid w:val="00AA0B18"/>
    <w:rsid w:val="00AA1913"/>
    <w:rsid w:val="00AA5EC1"/>
    <w:rsid w:val="00AA62F9"/>
    <w:rsid w:val="00AC309E"/>
    <w:rsid w:val="00AC4988"/>
    <w:rsid w:val="00AC573B"/>
    <w:rsid w:val="00AC6EB0"/>
    <w:rsid w:val="00AD5C4A"/>
    <w:rsid w:val="00AE1793"/>
    <w:rsid w:val="00AE214D"/>
    <w:rsid w:val="00AE6DFD"/>
    <w:rsid w:val="00AF2B95"/>
    <w:rsid w:val="00AF5397"/>
    <w:rsid w:val="00B02EF9"/>
    <w:rsid w:val="00B03749"/>
    <w:rsid w:val="00B1331F"/>
    <w:rsid w:val="00B139BB"/>
    <w:rsid w:val="00B13E13"/>
    <w:rsid w:val="00B17BB0"/>
    <w:rsid w:val="00B22F33"/>
    <w:rsid w:val="00B256E2"/>
    <w:rsid w:val="00B26044"/>
    <w:rsid w:val="00B26EC8"/>
    <w:rsid w:val="00B32E9D"/>
    <w:rsid w:val="00B3705C"/>
    <w:rsid w:val="00B437F9"/>
    <w:rsid w:val="00B47C1C"/>
    <w:rsid w:val="00B55F17"/>
    <w:rsid w:val="00B56C8D"/>
    <w:rsid w:val="00B571CB"/>
    <w:rsid w:val="00B631EF"/>
    <w:rsid w:val="00B65010"/>
    <w:rsid w:val="00B75AFE"/>
    <w:rsid w:val="00B75B2B"/>
    <w:rsid w:val="00B75D5C"/>
    <w:rsid w:val="00B803EC"/>
    <w:rsid w:val="00B82CF5"/>
    <w:rsid w:val="00B86CDA"/>
    <w:rsid w:val="00B87B31"/>
    <w:rsid w:val="00B911F1"/>
    <w:rsid w:val="00B94B0A"/>
    <w:rsid w:val="00B94FCA"/>
    <w:rsid w:val="00BA0961"/>
    <w:rsid w:val="00BA303C"/>
    <w:rsid w:val="00BA319B"/>
    <w:rsid w:val="00BA37ED"/>
    <w:rsid w:val="00BA508D"/>
    <w:rsid w:val="00BA5637"/>
    <w:rsid w:val="00BA62A9"/>
    <w:rsid w:val="00BB0F85"/>
    <w:rsid w:val="00BB29EC"/>
    <w:rsid w:val="00BB30F6"/>
    <w:rsid w:val="00BB4481"/>
    <w:rsid w:val="00BB6DCA"/>
    <w:rsid w:val="00BC0703"/>
    <w:rsid w:val="00BC18E1"/>
    <w:rsid w:val="00BC1DDE"/>
    <w:rsid w:val="00BC1F1C"/>
    <w:rsid w:val="00BD197A"/>
    <w:rsid w:val="00BD4CB7"/>
    <w:rsid w:val="00BD5C64"/>
    <w:rsid w:val="00BD62E8"/>
    <w:rsid w:val="00BE1AC8"/>
    <w:rsid w:val="00BE3098"/>
    <w:rsid w:val="00BE3CC9"/>
    <w:rsid w:val="00BE6DBE"/>
    <w:rsid w:val="00BF2D48"/>
    <w:rsid w:val="00BF32B3"/>
    <w:rsid w:val="00C009B8"/>
    <w:rsid w:val="00C00C44"/>
    <w:rsid w:val="00C07CB3"/>
    <w:rsid w:val="00C11BBD"/>
    <w:rsid w:val="00C15288"/>
    <w:rsid w:val="00C154F0"/>
    <w:rsid w:val="00C15B73"/>
    <w:rsid w:val="00C16142"/>
    <w:rsid w:val="00C21FCF"/>
    <w:rsid w:val="00C23593"/>
    <w:rsid w:val="00C23E87"/>
    <w:rsid w:val="00C252B9"/>
    <w:rsid w:val="00C2783B"/>
    <w:rsid w:val="00C27953"/>
    <w:rsid w:val="00C31495"/>
    <w:rsid w:val="00C31C92"/>
    <w:rsid w:val="00C3207F"/>
    <w:rsid w:val="00C329D6"/>
    <w:rsid w:val="00C3457D"/>
    <w:rsid w:val="00C34B53"/>
    <w:rsid w:val="00C35477"/>
    <w:rsid w:val="00C356D6"/>
    <w:rsid w:val="00C36621"/>
    <w:rsid w:val="00C42FAD"/>
    <w:rsid w:val="00C44968"/>
    <w:rsid w:val="00C46868"/>
    <w:rsid w:val="00C51EAB"/>
    <w:rsid w:val="00C523E0"/>
    <w:rsid w:val="00C54004"/>
    <w:rsid w:val="00C60469"/>
    <w:rsid w:val="00C6276F"/>
    <w:rsid w:val="00C63CD8"/>
    <w:rsid w:val="00C64275"/>
    <w:rsid w:val="00C70F84"/>
    <w:rsid w:val="00C75D26"/>
    <w:rsid w:val="00C779D2"/>
    <w:rsid w:val="00C77E3E"/>
    <w:rsid w:val="00C817D2"/>
    <w:rsid w:val="00C976F2"/>
    <w:rsid w:val="00CA02B1"/>
    <w:rsid w:val="00CA3690"/>
    <w:rsid w:val="00CA3BF1"/>
    <w:rsid w:val="00CA6E57"/>
    <w:rsid w:val="00CB07E9"/>
    <w:rsid w:val="00CB603C"/>
    <w:rsid w:val="00CB6728"/>
    <w:rsid w:val="00CB785B"/>
    <w:rsid w:val="00CC07E6"/>
    <w:rsid w:val="00CC377A"/>
    <w:rsid w:val="00CC6CC3"/>
    <w:rsid w:val="00CD3B97"/>
    <w:rsid w:val="00CD7FFD"/>
    <w:rsid w:val="00CE27E6"/>
    <w:rsid w:val="00CF1F0D"/>
    <w:rsid w:val="00CF457C"/>
    <w:rsid w:val="00CF594B"/>
    <w:rsid w:val="00D009EE"/>
    <w:rsid w:val="00D02729"/>
    <w:rsid w:val="00D04D34"/>
    <w:rsid w:val="00D050B6"/>
    <w:rsid w:val="00D060CC"/>
    <w:rsid w:val="00D12DB9"/>
    <w:rsid w:val="00D1386B"/>
    <w:rsid w:val="00D142EA"/>
    <w:rsid w:val="00D153E2"/>
    <w:rsid w:val="00D1592F"/>
    <w:rsid w:val="00D159B1"/>
    <w:rsid w:val="00D15B8D"/>
    <w:rsid w:val="00D163DA"/>
    <w:rsid w:val="00D16C82"/>
    <w:rsid w:val="00D2083F"/>
    <w:rsid w:val="00D34AA2"/>
    <w:rsid w:val="00D43435"/>
    <w:rsid w:val="00D445AF"/>
    <w:rsid w:val="00D51AAA"/>
    <w:rsid w:val="00D54C18"/>
    <w:rsid w:val="00D56515"/>
    <w:rsid w:val="00D5799E"/>
    <w:rsid w:val="00D620B6"/>
    <w:rsid w:val="00D62C30"/>
    <w:rsid w:val="00D634FB"/>
    <w:rsid w:val="00D71866"/>
    <w:rsid w:val="00D729D7"/>
    <w:rsid w:val="00D72FF4"/>
    <w:rsid w:val="00D82FFB"/>
    <w:rsid w:val="00D85CF8"/>
    <w:rsid w:val="00D86DDF"/>
    <w:rsid w:val="00D87F64"/>
    <w:rsid w:val="00D90A08"/>
    <w:rsid w:val="00D950CB"/>
    <w:rsid w:val="00DA4ED2"/>
    <w:rsid w:val="00DA5806"/>
    <w:rsid w:val="00DA5F3A"/>
    <w:rsid w:val="00DB37B6"/>
    <w:rsid w:val="00DB6329"/>
    <w:rsid w:val="00DC6704"/>
    <w:rsid w:val="00DC712D"/>
    <w:rsid w:val="00DD1B01"/>
    <w:rsid w:val="00DD24AA"/>
    <w:rsid w:val="00DD2C97"/>
    <w:rsid w:val="00DD38A7"/>
    <w:rsid w:val="00DD520B"/>
    <w:rsid w:val="00DD5E96"/>
    <w:rsid w:val="00DD6C41"/>
    <w:rsid w:val="00DE3884"/>
    <w:rsid w:val="00DE6653"/>
    <w:rsid w:val="00DE75E1"/>
    <w:rsid w:val="00DF071E"/>
    <w:rsid w:val="00DF18BF"/>
    <w:rsid w:val="00DF6B8E"/>
    <w:rsid w:val="00DF795F"/>
    <w:rsid w:val="00E0054F"/>
    <w:rsid w:val="00E05016"/>
    <w:rsid w:val="00E069D5"/>
    <w:rsid w:val="00E10DD2"/>
    <w:rsid w:val="00E1106C"/>
    <w:rsid w:val="00E221D8"/>
    <w:rsid w:val="00E222AB"/>
    <w:rsid w:val="00E238ED"/>
    <w:rsid w:val="00E25D8E"/>
    <w:rsid w:val="00E305AB"/>
    <w:rsid w:val="00E3228B"/>
    <w:rsid w:val="00E32D3A"/>
    <w:rsid w:val="00E33113"/>
    <w:rsid w:val="00E341F5"/>
    <w:rsid w:val="00E352E5"/>
    <w:rsid w:val="00E35677"/>
    <w:rsid w:val="00E35F2B"/>
    <w:rsid w:val="00E36347"/>
    <w:rsid w:val="00E40A4C"/>
    <w:rsid w:val="00E42E90"/>
    <w:rsid w:val="00E4703D"/>
    <w:rsid w:val="00E47D9D"/>
    <w:rsid w:val="00E568DC"/>
    <w:rsid w:val="00E571B3"/>
    <w:rsid w:val="00E57C4F"/>
    <w:rsid w:val="00E60591"/>
    <w:rsid w:val="00E6094D"/>
    <w:rsid w:val="00E6316E"/>
    <w:rsid w:val="00E63739"/>
    <w:rsid w:val="00E65129"/>
    <w:rsid w:val="00E71D46"/>
    <w:rsid w:val="00E74751"/>
    <w:rsid w:val="00E77082"/>
    <w:rsid w:val="00E83578"/>
    <w:rsid w:val="00E84E34"/>
    <w:rsid w:val="00E9662C"/>
    <w:rsid w:val="00E96B12"/>
    <w:rsid w:val="00EA130F"/>
    <w:rsid w:val="00EA2582"/>
    <w:rsid w:val="00EA31C0"/>
    <w:rsid w:val="00EA75C7"/>
    <w:rsid w:val="00EB2016"/>
    <w:rsid w:val="00EB42DD"/>
    <w:rsid w:val="00EC1B3E"/>
    <w:rsid w:val="00EC7644"/>
    <w:rsid w:val="00ED3363"/>
    <w:rsid w:val="00EE1528"/>
    <w:rsid w:val="00EE42F7"/>
    <w:rsid w:val="00EE4650"/>
    <w:rsid w:val="00EE6F55"/>
    <w:rsid w:val="00EF7220"/>
    <w:rsid w:val="00EF77B0"/>
    <w:rsid w:val="00F01B2F"/>
    <w:rsid w:val="00F020A0"/>
    <w:rsid w:val="00F03C95"/>
    <w:rsid w:val="00F063A6"/>
    <w:rsid w:val="00F07DA3"/>
    <w:rsid w:val="00F14086"/>
    <w:rsid w:val="00F2133E"/>
    <w:rsid w:val="00F25698"/>
    <w:rsid w:val="00F309F1"/>
    <w:rsid w:val="00F33B88"/>
    <w:rsid w:val="00F3455E"/>
    <w:rsid w:val="00F35F7B"/>
    <w:rsid w:val="00F43B51"/>
    <w:rsid w:val="00F443A1"/>
    <w:rsid w:val="00F45202"/>
    <w:rsid w:val="00F47825"/>
    <w:rsid w:val="00F51284"/>
    <w:rsid w:val="00F51C77"/>
    <w:rsid w:val="00F53981"/>
    <w:rsid w:val="00F63CFC"/>
    <w:rsid w:val="00F66737"/>
    <w:rsid w:val="00F67526"/>
    <w:rsid w:val="00F67592"/>
    <w:rsid w:val="00F724F1"/>
    <w:rsid w:val="00F7269B"/>
    <w:rsid w:val="00F72FE9"/>
    <w:rsid w:val="00F7515C"/>
    <w:rsid w:val="00F77E29"/>
    <w:rsid w:val="00F81809"/>
    <w:rsid w:val="00F90A32"/>
    <w:rsid w:val="00F911B7"/>
    <w:rsid w:val="00F95A1B"/>
    <w:rsid w:val="00FA1FDE"/>
    <w:rsid w:val="00FA4C35"/>
    <w:rsid w:val="00FA70D4"/>
    <w:rsid w:val="00FB02A8"/>
    <w:rsid w:val="00FB27D8"/>
    <w:rsid w:val="00FB4A30"/>
    <w:rsid w:val="00FB5B56"/>
    <w:rsid w:val="00FC0605"/>
    <w:rsid w:val="00FC53BF"/>
    <w:rsid w:val="00FD1DD4"/>
    <w:rsid w:val="00FD1E5E"/>
    <w:rsid w:val="00FD5C72"/>
    <w:rsid w:val="00FE21E2"/>
    <w:rsid w:val="00FE2B4E"/>
    <w:rsid w:val="00FE50B7"/>
    <w:rsid w:val="00FE5242"/>
    <w:rsid w:val="00FF1D20"/>
    <w:rsid w:val="00FF2F0B"/>
    <w:rsid w:val="00FF4B74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882ABA"/>
  <w15:docId w15:val="{097F2622-C234-413A-8A7A-14BC033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28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F5128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1284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E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1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6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12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51284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F51284"/>
    <w:pPr>
      <w:jc w:val="both"/>
    </w:pPr>
    <w:rPr>
      <w:rFonts w:ascii="Arial" w:hAnsi="Arial" w:cs="Arial"/>
      <w:i/>
      <w:iCs/>
      <w:sz w:val="18"/>
    </w:rPr>
  </w:style>
  <w:style w:type="table" w:styleId="Tablaconcuadrcula">
    <w:name w:val="Table Grid"/>
    <w:basedOn w:val="Tablanormal"/>
    <w:rsid w:val="0071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B11E1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11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04F4"/>
    <w:pPr>
      <w:ind w:left="708"/>
    </w:pPr>
  </w:style>
  <w:style w:type="character" w:customStyle="1" w:styleId="Ttulo3Car">
    <w:name w:val="Título 3 Car"/>
    <w:link w:val="Ttulo3"/>
    <w:uiPriority w:val="9"/>
    <w:semiHidden/>
    <w:rsid w:val="00CA6E5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sid w:val="00CA6E5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8D2173"/>
    <w:rPr>
      <w:rFonts w:ascii="Calibri" w:eastAsia="Times New Roman" w:hAnsi="Calibri" w:cs="Times New Roman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8D2173"/>
    <w:pPr>
      <w:jc w:val="both"/>
    </w:pPr>
    <w:rPr>
      <w:rFonts w:ascii="Arial" w:hAnsi="Arial"/>
      <w:sz w:val="20"/>
      <w:szCs w:val="20"/>
      <w:lang w:eastAsia="es-CO"/>
    </w:rPr>
  </w:style>
  <w:style w:type="character" w:customStyle="1" w:styleId="TextoindependienteCar">
    <w:name w:val="Texto independiente Car"/>
    <w:link w:val="Textoindependiente"/>
    <w:semiHidden/>
    <w:rsid w:val="008D2173"/>
    <w:rPr>
      <w:rFonts w:ascii="Arial" w:hAnsi="Arial"/>
      <w:lang w:eastAsia="es-CO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E43E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sid w:val="003E43EA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B94B0A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534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E9B"/>
    <w:rPr>
      <w:rFonts w:eastAsiaTheme="minorHAnsi"/>
      <w:lang w:val="es-ES"/>
    </w:rPr>
  </w:style>
  <w:style w:type="paragraph" w:customStyle="1" w:styleId="xmsonormal">
    <w:name w:val="x_msonormal"/>
    <w:basedOn w:val="Normal"/>
    <w:rsid w:val="009355C7"/>
    <w:pPr>
      <w:spacing w:before="100" w:beforeAutospacing="1" w:after="100" w:afterAutospacing="1"/>
    </w:pPr>
    <w:rPr>
      <w:lang w:val="es-ES"/>
    </w:rPr>
  </w:style>
  <w:style w:type="paragraph" w:customStyle="1" w:styleId="xmsolistparagraph">
    <w:name w:val="x_msolistparagraph"/>
    <w:basedOn w:val="Normal"/>
    <w:rsid w:val="009355C7"/>
    <w:pPr>
      <w:spacing w:before="100" w:beforeAutospacing="1" w:after="100" w:afterAutospacing="1"/>
    </w:pPr>
    <w:rPr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921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PIA_BACKUP\PM-PI-RG-002-V1_Acta_de_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Proceso xmlns="e7e632cb-3b95-4b1f-8e2f-9042426fcc57">Habilitadores</Tipo_x0020_de_x0020_Proceso>
    <Macroproceso xmlns="e7e632cb-3b95-4b1f-8e2f-9042426fcc57">10</Macroproces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B3ACE887B6048AAB6D66099D7308C" ma:contentTypeVersion="3" ma:contentTypeDescription="Crear nuevo documento." ma:contentTypeScope="" ma:versionID="38af0a3eca98a5144699acd7775dc846">
  <xsd:schema xmlns:xsd="http://www.w3.org/2001/XMLSchema" xmlns:xs="http://www.w3.org/2001/XMLSchema" xmlns:p="http://schemas.microsoft.com/office/2006/metadata/properties" xmlns:ns2="e7e632cb-3b95-4b1f-8e2f-9042426fcc57" targetNamespace="http://schemas.microsoft.com/office/2006/metadata/properties" ma:root="true" ma:fieldsID="bf62c0d2d65704ba6deac9d6f496bfe9" ns2:_="">
    <xsd:import namespace="e7e632cb-3b95-4b1f-8e2f-9042426fcc57"/>
    <xsd:element name="properties">
      <xsd:complexType>
        <xsd:sequence>
          <xsd:element name="documentManagement">
            <xsd:complexType>
              <xsd:all>
                <xsd:element ref="ns2:Tipo_x0020_de_x0020_Proceso" minOccurs="0"/>
                <xsd:element ref="ns2:Macroproce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632cb-3b95-4b1f-8e2f-9042426fcc57" elementFormDefault="qualified">
    <xsd:import namespace="http://schemas.microsoft.com/office/2006/documentManagement/types"/>
    <xsd:import namespace="http://schemas.microsoft.com/office/infopath/2007/PartnerControls"/>
    <xsd:element name="Tipo_x0020_de_x0020_Proceso" ma:index="2" nillable="true" ma:displayName="Tipo de Proceso" ma:format="Dropdown" ma:internalName="Tipo_x0020_de_x0020_Proceso">
      <xsd:simpleType>
        <xsd:restriction base="dms:Choice">
          <xsd:enumeration value="Estratégicos"/>
          <xsd:enumeration value="Misionales"/>
          <xsd:enumeration value="Habilitadores"/>
        </xsd:restriction>
      </xsd:simpleType>
    </xsd:element>
    <xsd:element name="Macroproceso" ma:index="9" nillable="true" ma:displayName="Macroproceso" ma:list="{33097472-7c93-4511-b51f-9478bb16becd}" ma:internalName="Macroproces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0" ma:displayName="Códig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7144F-FF71-43C8-B349-0D14D877A5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F8A03-74D2-4BB1-9B39-76678E72303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2C9728-407C-4415-9846-6BE7678CCF32}">
  <ds:schemaRefs>
    <ds:schemaRef ds:uri="http://schemas.microsoft.com/office/2006/metadata/properties"/>
    <ds:schemaRef ds:uri="http://schemas.microsoft.com/office/infopath/2007/PartnerControls"/>
    <ds:schemaRef ds:uri="e7e632cb-3b95-4b1f-8e2f-9042426fcc57"/>
  </ds:schemaRefs>
</ds:datastoreItem>
</file>

<file path=customXml/itemProps4.xml><?xml version="1.0" encoding="utf-8"?>
<ds:datastoreItem xmlns:ds="http://schemas.openxmlformats.org/officeDocument/2006/customXml" ds:itemID="{6A0243EE-091D-4AD6-A0EC-6E83BBF9E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632cb-3b95-4b1f-8e2f-9042426fc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6DBB2C-6163-4287-91BA-3A8CB4F7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PM-PI-RG-002-V1_Acta_de_Reunión</Template>
  <TotalTime>0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PM-PI-RG-002-V1</vt:lpstr>
      <vt:lpstr>PM-PI-RG-002-V1</vt:lpstr>
    </vt:vector>
  </TitlesOfParts>
  <Company>POLITECNICO GRANCOLOMBIANO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PM-PI-RG-002-V1</dc:title>
  <dc:creator>Luz Angela Rodriguez Quiroga</dc:creator>
  <cp:lastModifiedBy>LAURA DANIELA RODRIGUEZ CHAPARRO</cp:lastModifiedBy>
  <cp:revision>2</cp:revision>
  <cp:lastPrinted>2014-03-18T15:00:00Z</cp:lastPrinted>
  <dcterms:created xsi:type="dcterms:W3CDTF">2020-03-11T17:49:00Z</dcterms:created>
  <dcterms:modified xsi:type="dcterms:W3CDTF">2020-03-11T17:49:00Z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Order">
    <vt:lpwstr>1700.00000000000</vt:lpwstr>
  </property>
  <property fmtid="{D5CDD505-2E9C-101B-9397-08002B2CF9AE}" pid="4" name="ContentTypeId">
    <vt:lpwstr>0x010100B7CB3ACE887B6048AAB6D66099D7308C</vt:lpwstr>
  </property>
</Properties>
</file>