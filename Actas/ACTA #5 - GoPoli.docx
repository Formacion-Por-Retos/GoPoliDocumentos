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2C19" w14:textId="0ECB2CD3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238340A5" w14:textId="77777777" w:rsidR="009613E3" w:rsidRPr="004E361D" w:rsidRDefault="009613E3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="007F5A51" w:rsidRPr="004E361D" w14:paraId="38359E0B" w14:textId="77777777" w:rsidTr="004E361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A6B8C88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MACROPROCESO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5AFB01E4" w14:textId="24057A7D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0054A7"/>
            <w:vAlign w:val="center"/>
          </w:tcPr>
          <w:p w14:paraId="6A84626A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ACTA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No.</w:t>
            </w:r>
          </w:p>
        </w:tc>
        <w:tc>
          <w:tcPr>
            <w:tcW w:w="1629" w:type="dxa"/>
            <w:vAlign w:val="center"/>
          </w:tcPr>
          <w:p w14:paraId="73C06D7F" w14:textId="57D5FA83" w:rsidR="007F5A51" w:rsidRPr="004E361D" w:rsidRDefault="00753048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3</w:t>
            </w:r>
          </w:p>
        </w:tc>
      </w:tr>
    </w:tbl>
    <w:p w14:paraId="7BFCDE0A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="007F5A51" w:rsidRPr="004E361D" w14:paraId="4122FB6B" w14:textId="77777777" w:rsidTr="00E65129">
        <w:trPr>
          <w:trHeight w:val="257"/>
        </w:trPr>
        <w:tc>
          <w:tcPr>
            <w:tcW w:w="10276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2EDF21DE" w14:textId="77777777" w:rsidR="007F5A51" w:rsidRPr="004E361D" w:rsidRDefault="007F5A51" w:rsidP="004E361D">
            <w:pPr>
              <w:pStyle w:val="Ttulo3"/>
              <w:jc w:val="both"/>
              <w:rPr>
                <w:rFonts w:ascii="Gill Sans MT" w:hAnsi="Gill Sans MT"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/>
                <w:color w:val="FFFFFF"/>
                <w:sz w:val="18"/>
                <w:szCs w:val="18"/>
              </w:rPr>
              <w:t>DATOS BASICOS</w:t>
            </w:r>
          </w:p>
        </w:tc>
      </w:tr>
      <w:tr w:rsidR="007F5A51" w:rsidRPr="004E361D" w14:paraId="09C75656" w14:textId="77777777" w:rsidTr="004E361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14136E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A61D0" w14:textId="27EA61F3" w:rsidR="007F5A51" w:rsidRPr="004E361D" w:rsidRDefault="00055D6F" w:rsidP="00B256E2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sz w:val="18"/>
                <w:szCs w:val="18"/>
              </w:rPr>
              <w:t xml:space="preserve">Seguimiento a los entregables semanal </w:t>
            </w:r>
          </w:p>
        </w:tc>
      </w:tr>
      <w:tr w:rsidR="007F5A51" w:rsidRPr="004E361D" w14:paraId="497C6ED8" w14:textId="77777777" w:rsidTr="004E361D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47D8C4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959" w:type="dxa"/>
            <w:vAlign w:val="center"/>
          </w:tcPr>
          <w:p w14:paraId="4253A188" w14:textId="34EC91DF" w:rsidR="007F5A51" w:rsidRPr="004E361D" w:rsidRDefault="00055D6F" w:rsidP="007637E8">
            <w:pPr>
              <w:rPr>
                <w:rFonts w:ascii="Gill Sans MT" w:hAnsi="Gill Sans MT" w:cs="Arial"/>
                <w:sz w:val="18"/>
                <w:szCs w:val="18"/>
              </w:rPr>
            </w:pPr>
            <w:proofErr w:type="spellStart"/>
            <w:r>
              <w:rPr>
                <w:rFonts w:ascii="Gill Sans MT" w:hAnsi="Gill Sans MT" w:cs="Arial"/>
                <w:sz w:val="18"/>
                <w:szCs w:val="18"/>
              </w:rPr>
              <w:t>Teams</w:t>
            </w:r>
            <w:proofErr w:type="spellEnd"/>
            <w:r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D68BF71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FECHA REUNION</w:t>
            </w:r>
          </w:p>
        </w:tc>
        <w:tc>
          <w:tcPr>
            <w:tcW w:w="3316" w:type="dxa"/>
            <w:tcBorders>
              <w:bottom w:val="single" w:sz="4" w:space="0" w:color="auto"/>
              <w:right w:val="single" w:sz="4" w:space="0" w:color="auto"/>
            </w:tcBorders>
          </w:tcPr>
          <w:p w14:paraId="56850E24" w14:textId="3F7FDDF8" w:rsidR="007F5A51" w:rsidRPr="004E361D" w:rsidRDefault="000D0357" w:rsidP="0049425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2</w:t>
            </w:r>
            <w:r w:rsidR="00753048">
              <w:rPr>
                <w:rFonts w:ascii="Gill Sans MT" w:hAnsi="Gill Sans MT" w:cs="Arial"/>
                <w:sz w:val="18"/>
                <w:szCs w:val="18"/>
              </w:rPr>
              <w:t>7</w:t>
            </w:r>
            <w:r>
              <w:rPr>
                <w:rFonts w:ascii="Gill Sans MT" w:hAnsi="Gill Sans MT" w:cs="Arial"/>
                <w:sz w:val="18"/>
                <w:szCs w:val="18"/>
              </w:rPr>
              <w:t>/03/2020</w:t>
            </w:r>
          </w:p>
        </w:tc>
      </w:tr>
      <w:tr w:rsidR="007F5A51" w:rsidRPr="004E361D" w14:paraId="70C39430" w14:textId="77777777" w:rsidTr="004E361D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5B5204C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0A4D68E" w14:textId="3DBA49DB" w:rsidR="007F5A51" w:rsidRPr="004E361D" w:rsidRDefault="00753048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proofErr w:type="spellStart"/>
            <w:r>
              <w:rPr>
                <w:rFonts w:ascii="Gill Sans MT" w:hAnsi="Gill Sans MT" w:cs="Arial"/>
                <w:sz w:val="18"/>
                <w:szCs w:val="18"/>
              </w:rPr>
              <w:t>Julian</w:t>
            </w:r>
            <w:proofErr w:type="spellEnd"/>
            <w:r>
              <w:rPr>
                <w:rFonts w:ascii="Gill Sans MT" w:hAnsi="Gill Sans MT" w:cs="Arial"/>
                <w:sz w:val="18"/>
                <w:szCs w:val="18"/>
              </w:rPr>
              <w:t xml:space="preserve"> Naranjo</w:t>
            </w:r>
            <w:r w:rsidR="000D0357"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EC7E258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INICIO</w:t>
            </w:r>
          </w:p>
        </w:tc>
        <w:tc>
          <w:tcPr>
            <w:tcW w:w="3316" w:type="dxa"/>
            <w:tcBorders>
              <w:top w:val="single" w:sz="4" w:space="0" w:color="auto"/>
            </w:tcBorders>
          </w:tcPr>
          <w:p w14:paraId="3543453A" w14:textId="6DB71F46" w:rsidR="007F5A51" w:rsidRPr="004E361D" w:rsidRDefault="00691F06" w:rsidP="000310E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4:00 pm</w:t>
            </w:r>
          </w:p>
        </w:tc>
      </w:tr>
      <w:tr w:rsidR="007F5A51" w:rsidRPr="004E361D" w14:paraId="6C77CCA0" w14:textId="77777777" w:rsidTr="004E361D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A18F8A4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59" w:type="dxa"/>
            <w:vMerge/>
            <w:vAlign w:val="center"/>
          </w:tcPr>
          <w:p w14:paraId="4B076127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526EA22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FIN</w:t>
            </w:r>
          </w:p>
        </w:tc>
        <w:tc>
          <w:tcPr>
            <w:tcW w:w="3316" w:type="dxa"/>
          </w:tcPr>
          <w:p w14:paraId="70F119CD" w14:textId="07AE5875" w:rsidR="007F5A51" w:rsidRPr="004E361D" w:rsidRDefault="00691F06" w:rsidP="000310ED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4:20 pm</w:t>
            </w:r>
          </w:p>
        </w:tc>
      </w:tr>
    </w:tbl>
    <w:p w14:paraId="4AF1F968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3118"/>
      </w:tblGrid>
      <w:tr w:rsidR="007F5A51" w:rsidRPr="004E361D" w14:paraId="6EE74EE6" w14:textId="77777777" w:rsidTr="0083107D">
        <w:trPr>
          <w:trHeight w:val="284"/>
        </w:trPr>
        <w:tc>
          <w:tcPr>
            <w:tcW w:w="10276" w:type="dxa"/>
            <w:gridSpan w:val="3"/>
            <w:shd w:val="clear" w:color="auto" w:fill="0054A7"/>
            <w:vAlign w:val="center"/>
          </w:tcPr>
          <w:p w14:paraId="3FF9D82F" w14:textId="77777777" w:rsidR="007F5A51" w:rsidRPr="004E361D" w:rsidRDefault="007F5A51" w:rsidP="00E6512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7F5A51" w:rsidRPr="004E361D" w14:paraId="5AA267A0" w14:textId="77777777" w:rsidTr="0083107D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ACAC6DD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03BE920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14:paraId="656B261F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808D3" w:rsidRPr="004E361D" w14:paraId="7DC39223" w14:textId="77777777" w:rsidTr="007F639A">
        <w:trPr>
          <w:trHeight w:val="284"/>
        </w:trPr>
        <w:tc>
          <w:tcPr>
            <w:tcW w:w="3898" w:type="dxa"/>
            <w:vAlign w:val="center"/>
          </w:tcPr>
          <w:p w14:paraId="7861CFA6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Daniela Rodríguez</w:t>
            </w:r>
          </w:p>
          <w:p w14:paraId="4C2CFB39" w14:textId="3C0D4DD6" w:rsidR="00344EC7" w:rsidRPr="00E238ED" w:rsidRDefault="00344EC7" w:rsidP="002808D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4AE9A36" w14:textId="69F18EB8" w:rsidR="002808D3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695F0805" w14:textId="3B3AB544" w:rsidR="002808D3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proofErr w:type="spellStart"/>
            <w:r>
              <w:rPr>
                <w:rFonts w:ascii="Gill Sans MT" w:hAnsi="Gill Sans MT" w:cs="Arial"/>
                <w:sz w:val="18"/>
                <w:szCs w:val="18"/>
              </w:rPr>
              <w:t>Lider</w:t>
            </w:r>
            <w:proofErr w:type="spellEnd"/>
            <w:r>
              <w:rPr>
                <w:rFonts w:ascii="Gill Sans MT" w:hAnsi="Gill Sans MT" w:cs="Arial"/>
                <w:sz w:val="18"/>
                <w:szCs w:val="18"/>
              </w:rPr>
              <w:t xml:space="preserve"> de proyecto</w:t>
            </w:r>
          </w:p>
        </w:tc>
      </w:tr>
      <w:tr w:rsidR="002808D3" w:rsidRPr="004E361D" w14:paraId="4CCC0AE9" w14:textId="77777777" w:rsidTr="007F639A">
        <w:trPr>
          <w:trHeight w:val="284"/>
        </w:trPr>
        <w:tc>
          <w:tcPr>
            <w:tcW w:w="3898" w:type="dxa"/>
            <w:vAlign w:val="center"/>
          </w:tcPr>
          <w:p w14:paraId="67C67591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proofErr w:type="spellStart"/>
            <w:r w:rsidRPr="000D0357">
              <w:rPr>
                <w:rFonts w:ascii="Arial" w:hAnsi="Arial" w:cs="Arial"/>
              </w:rPr>
              <w:t>Sebastian</w:t>
            </w:r>
            <w:proofErr w:type="spellEnd"/>
            <w:r w:rsidRPr="000D0357">
              <w:rPr>
                <w:rFonts w:ascii="Arial" w:hAnsi="Arial" w:cs="Arial"/>
              </w:rPr>
              <w:t xml:space="preserve"> Moreno</w:t>
            </w:r>
          </w:p>
          <w:p w14:paraId="653C7D5B" w14:textId="059E08B5" w:rsidR="002808D3" w:rsidRPr="00E238ED" w:rsidRDefault="002808D3" w:rsidP="002808D3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5CA2025E" w14:textId="3DF159DF" w:rsidR="002808D3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4E41C915" w14:textId="53C26CF4" w:rsidR="002808D3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Ingeniero</w:t>
            </w:r>
          </w:p>
        </w:tc>
      </w:tr>
      <w:tr w:rsidR="00D2083F" w:rsidRPr="004E361D" w14:paraId="304DB53F" w14:textId="77777777" w:rsidTr="003A02A8">
        <w:trPr>
          <w:trHeight w:val="284"/>
        </w:trPr>
        <w:tc>
          <w:tcPr>
            <w:tcW w:w="3898" w:type="dxa"/>
            <w:vAlign w:val="center"/>
          </w:tcPr>
          <w:p w14:paraId="3F0AE1C2" w14:textId="77777777" w:rsidR="00D2083F" w:rsidRDefault="00753048" w:rsidP="0075304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753048">
              <w:rPr>
                <w:rFonts w:ascii="Arial" w:hAnsi="Arial" w:cs="Arial"/>
              </w:rPr>
              <w:t xml:space="preserve">Valentina </w:t>
            </w:r>
            <w:proofErr w:type="spellStart"/>
            <w:r w:rsidRPr="00753048">
              <w:rPr>
                <w:rFonts w:ascii="Arial" w:hAnsi="Arial" w:cs="Arial"/>
              </w:rPr>
              <w:t>Alvarez</w:t>
            </w:r>
            <w:proofErr w:type="spellEnd"/>
          </w:p>
          <w:p w14:paraId="1D7471CC" w14:textId="4110DD69" w:rsidR="00753048" w:rsidRPr="00753048" w:rsidRDefault="00753048" w:rsidP="00753048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73E5908" w14:textId="5B8E833E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4DEA4B0B" w14:textId="10FEEA73" w:rsidR="00D2083F" w:rsidRPr="004E361D" w:rsidRDefault="00753048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Publicidad</w:t>
            </w:r>
          </w:p>
        </w:tc>
      </w:tr>
      <w:tr w:rsidR="00D2083F" w:rsidRPr="004E361D" w14:paraId="6C42B822" w14:textId="77777777" w:rsidTr="003A02A8">
        <w:trPr>
          <w:trHeight w:val="284"/>
        </w:trPr>
        <w:tc>
          <w:tcPr>
            <w:tcW w:w="3898" w:type="dxa"/>
            <w:vAlign w:val="center"/>
          </w:tcPr>
          <w:p w14:paraId="4EAF9A94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0D0357">
              <w:rPr>
                <w:rFonts w:ascii="Arial" w:hAnsi="Arial" w:cs="Arial"/>
              </w:rPr>
              <w:t>Diana Pulido</w:t>
            </w:r>
          </w:p>
          <w:p w14:paraId="418AB86B" w14:textId="700C4A65" w:rsidR="00D2083F" w:rsidRPr="00E238ED" w:rsidRDefault="00D2083F" w:rsidP="00D20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1D1BBD7" w14:textId="56A3CA64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661FC7D9" w14:textId="6996F6C8" w:rsidR="00D2083F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Ingeniero</w:t>
            </w:r>
          </w:p>
        </w:tc>
      </w:tr>
      <w:tr w:rsidR="00D2083F" w:rsidRPr="004E361D" w14:paraId="53E9A416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7557D348" w14:textId="77777777" w:rsidR="000D0357" w:rsidRPr="000D0357" w:rsidRDefault="000D0357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proofErr w:type="spellStart"/>
            <w:r w:rsidRPr="000D0357">
              <w:rPr>
                <w:rFonts w:ascii="Arial" w:hAnsi="Arial" w:cs="Arial"/>
              </w:rPr>
              <w:t>Julian</w:t>
            </w:r>
            <w:proofErr w:type="spellEnd"/>
            <w:r w:rsidRPr="000D0357">
              <w:rPr>
                <w:rFonts w:ascii="Arial" w:hAnsi="Arial" w:cs="Arial"/>
              </w:rPr>
              <w:t xml:space="preserve"> Naranjo</w:t>
            </w:r>
          </w:p>
          <w:p w14:paraId="30319F60" w14:textId="228EF59C" w:rsidR="00D2083F" w:rsidRPr="00E238ED" w:rsidRDefault="00D2083F" w:rsidP="00D20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ABBFEA9" w14:textId="2A4FC7B5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1925A2F7" w14:textId="343E895E" w:rsidR="00D2083F" w:rsidRPr="004E361D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Ingeniero</w:t>
            </w:r>
          </w:p>
        </w:tc>
      </w:tr>
      <w:tr w:rsidR="00D2083F" w:rsidRPr="004E361D" w14:paraId="5AE42EF4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799D1A2D" w14:textId="0B3A9C1C" w:rsidR="000D0357" w:rsidRDefault="00753048" w:rsidP="000D0357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Arenas</w:t>
            </w:r>
          </w:p>
          <w:p w14:paraId="4548CF56" w14:textId="61713152" w:rsidR="00D2083F" w:rsidRPr="00E238ED" w:rsidRDefault="00D2083F" w:rsidP="00D2083F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546ECF0" w14:textId="1DDC98BC" w:rsidR="00D2083F" w:rsidRDefault="001438FF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5CFC6CBB" w14:textId="691E872A" w:rsidR="00D2083F" w:rsidRPr="004E361D" w:rsidRDefault="00753048" w:rsidP="001438FF">
            <w:pPr>
              <w:jc w:val="center"/>
              <w:rPr>
                <w:rFonts w:ascii="Gill Sans MT" w:hAnsi="Gill Sans MT" w:cs="Arial"/>
                <w:sz w:val="18"/>
                <w:szCs w:val="18"/>
              </w:rPr>
            </w:pPr>
            <w:proofErr w:type="spellStart"/>
            <w:r>
              <w:rPr>
                <w:rFonts w:ascii="Gill Sans MT" w:hAnsi="Gill Sans MT" w:cs="Arial"/>
                <w:sz w:val="18"/>
                <w:szCs w:val="18"/>
              </w:rPr>
              <w:t>Comunicacíón</w:t>
            </w:r>
            <w:proofErr w:type="spellEnd"/>
          </w:p>
        </w:tc>
      </w:tr>
    </w:tbl>
    <w:p w14:paraId="264DCDBA" w14:textId="77777777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11DA1258" w14:textId="77777777" w:rsidR="00366891" w:rsidRPr="004E361D" w:rsidRDefault="0036689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C54004" w:rsidRPr="004E361D" w14:paraId="2467E21A" w14:textId="77777777" w:rsidTr="00550D05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3CEB27EF" w14:textId="77777777" w:rsidR="00C54004" w:rsidRPr="004E361D" w:rsidRDefault="00C54004" w:rsidP="00550D05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54004" w:rsidRPr="009355C7" w14:paraId="61BB3994" w14:textId="77777777" w:rsidTr="00862F85">
        <w:trPr>
          <w:trHeight w:val="2453"/>
        </w:trPr>
        <w:tc>
          <w:tcPr>
            <w:tcW w:w="10348" w:type="dxa"/>
            <w:vAlign w:val="center"/>
          </w:tcPr>
          <w:p w14:paraId="567D1BFD" w14:textId="77777777" w:rsidR="001438FF" w:rsidRDefault="001438FF" w:rsidP="001438F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62C7FA" w14:textId="77777777" w:rsidR="001438FF" w:rsidRDefault="001438FF" w:rsidP="001438F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393972" w14:textId="77777777" w:rsidR="001438FF" w:rsidRDefault="001438FF" w:rsidP="001438F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3D3AFA" w14:textId="46843E2B" w:rsidR="003D572C" w:rsidRDefault="001438FF" w:rsidP="001438FF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438FF">
              <w:rPr>
                <w:rFonts w:asciiTheme="minorHAnsi" w:hAnsiTheme="minorHAnsi" w:cstheme="minorHAnsi"/>
                <w:sz w:val="22"/>
                <w:szCs w:val="22"/>
              </w:rPr>
              <w:t>Revision</w:t>
            </w:r>
            <w:proofErr w:type="spellEnd"/>
            <w:r w:rsidRPr="001438FF">
              <w:rPr>
                <w:rFonts w:asciiTheme="minorHAnsi" w:hAnsiTheme="minorHAnsi" w:cstheme="minorHAnsi"/>
                <w:sz w:val="22"/>
                <w:szCs w:val="22"/>
              </w:rPr>
              <w:t xml:space="preserve"> de entregables </w:t>
            </w:r>
          </w:p>
          <w:p w14:paraId="5A51E444" w14:textId="0F02DBEB" w:rsidR="00691F06" w:rsidRPr="00691F06" w:rsidRDefault="00691F06" w:rsidP="00691F06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Asignació</w:t>
            </w:r>
            <w:r w:rsidRPr="00691F06">
              <w:rPr>
                <w:rFonts w:asciiTheme="minorHAnsi" w:hAnsiTheme="minorHAnsi" w:cstheme="minorHAnsi"/>
                <w:sz w:val="22"/>
                <w:szCs w:val="22"/>
              </w:rPr>
              <w:t>n de tareas</w:t>
            </w:r>
          </w:p>
          <w:p w14:paraId="052C35BC" w14:textId="77777777" w:rsidR="00702385" w:rsidRDefault="00702385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171B99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206CEB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E729DB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7A4AD3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C8CE65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0C24F6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B6BE67" w14:textId="77777777" w:rsidR="001438FF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987B33" w14:textId="38AEE950" w:rsidR="001438FF" w:rsidRPr="003D572C" w:rsidRDefault="001438FF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5A51" w:rsidRPr="004E361D" w14:paraId="3CFB9D1D" w14:textId="77777777" w:rsidTr="001533A3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75FE6F2A" w14:textId="08AA0946" w:rsidR="007F5A51" w:rsidRPr="004E361D" w:rsidRDefault="00C54004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A6205" w:rsidRPr="009355C7" w14:paraId="4E02BEB2" w14:textId="77777777" w:rsidTr="001533A3">
        <w:trPr>
          <w:trHeight w:val="811"/>
        </w:trPr>
        <w:tc>
          <w:tcPr>
            <w:tcW w:w="10348" w:type="dxa"/>
            <w:vAlign w:val="center"/>
          </w:tcPr>
          <w:p w14:paraId="3D2B0E34" w14:textId="6889FBE5" w:rsidR="00B82CF5" w:rsidRDefault="00B82CF5" w:rsidP="002B38D2">
            <w:pPr>
              <w:ind w:left="720"/>
            </w:pPr>
          </w:p>
          <w:p w14:paraId="5E400240" w14:textId="77777777" w:rsidR="001438FF" w:rsidRDefault="001438FF" w:rsidP="00143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Entregables:</w:t>
            </w:r>
          </w:p>
          <w:p w14:paraId="3F49C7E0" w14:textId="64F8CC13" w:rsidR="000F5169" w:rsidRPr="00753048" w:rsidRDefault="00753048" w:rsidP="00753048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</w:rPr>
              <w:t>S</w:t>
            </w:r>
            <w:r w:rsidR="00691F06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bado, los ingenieros harán la base de datos para entregar </w:t>
            </w:r>
            <w:r w:rsidR="00691F06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>resolver errores y dudas antes de la fecha de entrega</w:t>
            </w:r>
          </w:p>
          <w:p w14:paraId="0FB4CAEC" w14:textId="144728DE" w:rsidR="00753048" w:rsidRPr="00753048" w:rsidRDefault="00753048" w:rsidP="00753048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</w:rPr>
              <w:t>Inicio estrategia de descargas</w:t>
            </w:r>
          </w:p>
          <w:p w14:paraId="4D659B47" w14:textId="45FD8659" w:rsidR="00753048" w:rsidRPr="00C54004" w:rsidRDefault="00691F06" w:rsidP="00753048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Lider</w:t>
            </w:r>
            <w:proofErr w:type="spellEnd"/>
            <w:r>
              <w:rPr>
                <w:rFonts w:ascii="Arial" w:hAnsi="Arial" w:cs="Arial"/>
              </w:rPr>
              <w:t xml:space="preserve"> de cada área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enviara correos con los entregables a realizar la siguiente semana</w:t>
            </w:r>
          </w:p>
        </w:tc>
      </w:tr>
    </w:tbl>
    <w:p w14:paraId="55369871" w14:textId="464BC31A" w:rsidR="007F5A51" w:rsidRDefault="007F5A51" w:rsidP="007F5A5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410"/>
        <w:gridCol w:w="1984"/>
      </w:tblGrid>
      <w:tr w:rsidR="001533A3" w:rsidRPr="009355C7" w14:paraId="2D654A83" w14:textId="77777777" w:rsidTr="001533A3">
        <w:trPr>
          <w:trHeight w:val="371"/>
        </w:trPr>
        <w:tc>
          <w:tcPr>
            <w:tcW w:w="10348" w:type="dxa"/>
            <w:gridSpan w:val="3"/>
            <w:tcBorders>
              <w:top w:val="single" w:sz="4" w:space="0" w:color="auto"/>
            </w:tcBorders>
            <w:shd w:val="clear" w:color="auto" w:fill="0054A7"/>
            <w:vAlign w:val="center"/>
          </w:tcPr>
          <w:p w14:paraId="01FEF763" w14:textId="77777777" w:rsidR="001533A3" w:rsidRPr="009355C7" w:rsidRDefault="001533A3" w:rsidP="009B4E79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9355C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2. COMPROMISOS DE ESTA REUNION</w:t>
            </w:r>
          </w:p>
        </w:tc>
      </w:tr>
      <w:tr w:rsidR="00E10DD2" w:rsidRPr="009355C7" w14:paraId="798DBCB2" w14:textId="77777777" w:rsidTr="005448E8">
        <w:trPr>
          <w:trHeight w:val="387"/>
        </w:trPr>
        <w:tc>
          <w:tcPr>
            <w:tcW w:w="5954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D080A6" w14:textId="20213926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0E4325B" w14:textId="359A3C00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FC93A1" w14:textId="77777777" w:rsidR="00E10DD2" w:rsidRPr="004E361D" w:rsidRDefault="00E10DD2" w:rsidP="00E10DD2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FECHA PLANEADA </w:t>
            </w:r>
          </w:p>
          <w:p w14:paraId="4D6C7C90" w14:textId="0CB87A35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 TERMINACION</w:t>
            </w:r>
          </w:p>
        </w:tc>
      </w:tr>
      <w:tr w:rsidR="00E10DD2" w:rsidRPr="009355C7" w14:paraId="1FE02F68" w14:textId="77777777" w:rsidTr="001533A3">
        <w:trPr>
          <w:trHeight w:val="387"/>
        </w:trPr>
        <w:tc>
          <w:tcPr>
            <w:tcW w:w="5954" w:type="dxa"/>
          </w:tcPr>
          <w:p w14:paraId="4D8CF7BE" w14:textId="1EDA2E6D" w:rsidR="00E10DD2" w:rsidRPr="009355C7" w:rsidRDefault="001438FF" w:rsidP="004860B0">
            <w:pPr>
              <w:tabs>
                <w:tab w:val="left" w:pos="1995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Enviar acta </w:t>
            </w:r>
          </w:p>
        </w:tc>
        <w:tc>
          <w:tcPr>
            <w:tcW w:w="2410" w:type="dxa"/>
          </w:tcPr>
          <w:p w14:paraId="34091043" w14:textId="00D4E66E" w:rsidR="00E10DD2" w:rsidRPr="009355C7" w:rsidRDefault="00753048" w:rsidP="00E10DD2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Naranjo</w:t>
            </w:r>
            <w:r w:rsidR="001438F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5AC1A4D1" w14:textId="1C230478" w:rsidR="00E10DD2" w:rsidRPr="009355C7" w:rsidRDefault="001438FF" w:rsidP="00E10D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  <w:r w:rsidR="00753048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marzo </w:t>
            </w:r>
          </w:p>
        </w:tc>
      </w:tr>
      <w:tr w:rsidR="00E10DD2" w:rsidRPr="009355C7" w14:paraId="1EF341EE" w14:textId="77777777" w:rsidTr="001533A3">
        <w:trPr>
          <w:trHeight w:val="387"/>
        </w:trPr>
        <w:tc>
          <w:tcPr>
            <w:tcW w:w="5954" w:type="dxa"/>
          </w:tcPr>
          <w:p w14:paraId="1B7676E4" w14:textId="6541CD17" w:rsidR="00E10DD2" w:rsidRDefault="001438FF" w:rsidP="00E10DD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Terminar curos de base de datos</w:t>
            </w:r>
          </w:p>
        </w:tc>
        <w:tc>
          <w:tcPr>
            <w:tcW w:w="2410" w:type="dxa"/>
          </w:tcPr>
          <w:p w14:paraId="2ABBBDCE" w14:textId="7C3F4E67" w:rsidR="00E10DD2" w:rsidRDefault="001438FF" w:rsidP="00702385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Ingenieros </w:t>
            </w:r>
          </w:p>
        </w:tc>
        <w:tc>
          <w:tcPr>
            <w:tcW w:w="1984" w:type="dxa"/>
          </w:tcPr>
          <w:p w14:paraId="7F6D4B6B" w14:textId="6F0740BD" w:rsidR="00E10DD2" w:rsidRDefault="00753048" w:rsidP="00702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1438FF">
              <w:rPr>
                <w:rFonts w:asciiTheme="minorHAnsi" w:hAnsiTheme="minorHAnsi" w:cstheme="minorHAnsi"/>
                <w:sz w:val="22"/>
                <w:szCs w:val="22"/>
              </w:rPr>
              <w:t xml:space="preserve"> de marzo</w:t>
            </w:r>
          </w:p>
        </w:tc>
      </w:tr>
      <w:tr w:rsidR="004860B0" w:rsidRPr="009355C7" w14:paraId="5091E591" w14:textId="77777777" w:rsidTr="001533A3">
        <w:trPr>
          <w:trHeight w:val="387"/>
        </w:trPr>
        <w:tc>
          <w:tcPr>
            <w:tcW w:w="5954" w:type="dxa"/>
          </w:tcPr>
          <w:p w14:paraId="52CF87F1" w14:textId="04B72D7A" w:rsidR="004860B0" w:rsidRDefault="001438FF" w:rsidP="0070238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Enviar correos con entregables a la fecha </w:t>
            </w:r>
          </w:p>
        </w:tc>
        <w:tc>
          <w:tcPr>
            <w:tcW w:w="2410" w:type="dxa"/>
          </w:tcPr>
          <w:p w14:paraId="7E9EF8B8" w14:textId="6018D89C" w:rsidR="004860B0" w:rsidRDefault="001438FF" w:rsidP="00702385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Todos</w:t>
            </w:r>
          </w:p>
        </w:tc>
        <w:tc>
          <w:tcPr>
            <w:tcW w:w="1984" w:type="dxa"/>
          </w:tcPr>
          <w:p w14:paraId="33B8B8AF" w14:textId="7A8F3BD3" w:rsidR="004860B0" w:rsidRDefault="001438FF" w:rsidP="0070238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1F06"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691F06">
              <w:rPr>
                <w:rFonts w:asciiTheme="minorHAnsi" w:hAnsiTheme="minorHAnsi" w:cstheme="minorHAnsi"/>
                <w:sz w:val="22"/>
                <w:szCs w:val="22"/>
              </w:rPr>
              <w:t>abril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F984D9F" w14:textId="3D0F7C2A" w:rsidR="00B94FCA" w:rsidRPr="004E361D" w:rsidRDefault="00DB37B6" w:rsidP="007F5A51">
      <w:pPr>
        <w:rPr>
          <w:rFonts w:ascii="Gill Sans MT" w:hAnsi="Gill Sans MT" w:cs="Arial"/>
          <w:color w:val="FFFFFF"/>
          <w:sz w:val="18"/>
          <w:szCs w:val="18"/>
        </w:rPr>
      </w:pPr>
      <w:r>
        <w:rPr>
          <w:rFonts w:ascii="Gill Sans MT" w:hAnsi="Gill Sans MT" w:cs="Arial"/>
          <w:color w:val="FFFFFF"/>
          <w:sz w:val="18"/>
          <w:szCs w:val="18"/>
        </w:rPr>
        <w:t>Pro</w:t>
      </w:r>
    </w:p>
    <w:p w14:paraId="01A66BB5" w14:textId="77777777" w:rsidR="007F5A51" w:rsidRPr="004E361D" w:rsidRDefault="007F5A51" w:rsidP="007F5A51">
      <w:pPr>
        <w:rPr>
          <w:rFonts w:ascii="Gill Sans MT" w:hAnsi="Gill Sans MT" w:cs="Arial"/>
          <w:color w:val="FFFFFF"/>
          <w:sz w:val="18"/>
          <w:szCs w:val="18"/>
        </w:rPr>
      </w:pPr>
    </w:p>
    <w:p w14:paraId="687EA81D" w14:textId="77777777" w:rsidR="007F5A51" w:rsidRPr="004E361D" w:rsidRDefault="007F5A51" w:rsidP="007F5A51">
      <w:pPr>
        <w:rPr>
          <w:rFonts w:ascii="Gill Sans MT" w:hAnsi="Gill Sans MT" w:cs="Arial"/>
          <w:color w:val="FFFFFF"/>
          <w:sz w:val="18"/>
          <w:szCs w:val="18"/>
        </w:rPr>
      </w:pPr>
    </w:p>
    <w:p w14:paraId="5912A847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2FC25454" w14:textId="23719C95" w:rsidR="003C7DF9" w:rsidRDefault="003C7DF9" w:rsidP="00012BE0">
      <w:pPr>
        <w:rPr>
          <w:rFonts w:ascii="Gill Sans MT" w:hAnsi="Gill Sans MT" w:cs="Arial"/>
          <w:sz w:val="18"/>
          <w:szCs w:val="18"/>
        </w:rPr>
      </w:pPr>
    </w:p>
    <w:sectPr w:rsidR="003C7DF9" w:rsidSect="004E361D">
      <w:headerReference w:type="default" r:id="rId12"/>
      <w:footerReference w:type="default" r:id="rId13"/>
      <w:pgSz w:w="12240" w:h="15840" w:code="1"/>
      <w:pgMar w:top="1418" w:right="1134" w:bottom="567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01386" w14:textId="77777777" w:rsidR="009F3E56" w:rsidRDefault="009F3E56">
      <w:r>
        <w:separator/>
      </w:r>
    </w:p>
  </w:endnote>
  <w:endnote w:type="continuationSeparator" w:id="0">
    <w:p w14:paraId="0C18E70E" w14:textId="77777777" w:rsidR="009F3E56" w:rsidRDefault="009F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2835" w14:textId="65766B76" w:rsidR="00DB37B6" w:rsidRPr="0061414B" w:rsidRDefault="00DB37B6">
    <w:pPr>
      <w:pStyle w:val="Piedepgina"/>
      <w:jc w:val="right"/>
      <w:rPr>
        <w:rFonts w:ascii="Gill Sans MT" w:hAnsi="Gill Sans MT" w:cs="Arial"/>
        <w:sz w:val="16"/>
        <w:szCs w:val="16"/>
      </w:rPr>
    </w:pPr>
    <w:r w:rsidRPr="0061414B">
      <w:rPr>
        <w:rFonts w:ascii="Gill Sans MT" w:hAnsi="Gill Sans MT" w:cs="Arial"/>
        <w:sz w:val="16"/>
        <w:szCs w:val="16"/>
      </w:rPr>
      <w:t xml:space="preserve">Página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PAGE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244855">
      <w:rPr>
        <w:rFonts w:ascii="Gill Sans MT" w:hAnsi="Gill Sans MT" w:cs="Arial"/>
        <w:bCs/>
        <w:noProof/>
        <w:sz w:val="16"/>
        <w:szCs w:val="16"/>
      </w:rPr>
      <w:t>1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  <w:r w:rsidRPr="0061414B">
      <w:rPr>
        <w:rFonts w:ascii="Gill Sans MT" w:hAnsi="Gill Sans MT" w:cs="Arial"/>
        <w:sz w:val="16"/>
        <w:szCs w:val="16"/>
      </w:rPr>
      <w:t xml:space="preserve"> de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NUMPAGES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244855">
      <w:rPr>
        <w:rFonts w:ascii="Gill Sans MT" w:hAnsi="Gill Sans MT" w:cs="Arial"/>
        <w:bCs/>
        <w:noProof/>
        <w:sz w:val="16"/>
        <w:szCs w:val="16"/>
      </w:rPr>
      <w:t>2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</w:p>
  <w:p w14:paraId="72EC4DD8" w14:textId="77777777" w:rsidR="00DB37B6" w:rsidRPr="00CE27E6" w:rsidRDefault="00DB37B6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10944" w14:textId="77777777" w:rsidR="009F3E56" w:rsidRDefault="009F3E56">
      <w:r>
        <w:separator/>
      </w:r>
    </w:p>
  </w:footnote>
  <w:footnote w:type="continuationSeparator" w:id="0">
    <w:p w14:paraId="359DE1F7" w14:textId="77777777" w:rsidR="009F3E56" w:rsidRDefault="009F3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03EAD" w14:textId="77777777" w:rsidR="00DB37B6" w:rsidRDefault="00DB37B6">
    <w:pPr>
      <w:pStyle w:val="Encabezado"/>
    </w:pPr>
    <w:r>
      <w:rPr>
        <w:rFonts w:ascii="Gill Sans MT" w:hAnsi="Gill Sans MT"/>
        <w:bCs/>
        <w:noProof/>
        <w:sz w:val="20"/>
        <w:lang w:val="es-CO" w:eastAsia="es-CO"/>
      </w:rPr>
      <w:drawing>
        <wp:anchor distT="0" distB="0" distL="114300" distR="114300" simplePos="0" relativeHeight="251661312" behindDoc="0" locked="0" layoutInCell="1" allowOverlap="1" wp14:anchorId="6B9FACF3" wp14:editId="67BAC955">
          <wp:simplePos x="0" y="0"/>
          <wp:positionH relativeFrom="column">
            <wp:posOffset>1175385</wp:posOffset>
          </wp:positionH>
          <wp:positionV relativeFrom="paragraph">
            <wp:posOffset>-182245</wp:posOffset>
          </wp:positionV>
          <wp:extent cx="4140200" cy="677545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8" t="30612" r="5354" b="31633"/>
                  <a:stretch>
                    <a:fillRect/>
                  </a:stretch>
                </pic:blipFill>
                <pic:spPr bwMode="auto">
                  <a:xfrm>
                    <a:off x="0" y="0"/>
                    <a:ext cx="41402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15515" w14:textId="77777777" w:rsidR="00DB37B6" w:rsidRDefault="00DB37B6">
    <w:pPr>
      <w:pStyle w:val="Encabezado"/>
    </w:pPr>
  </w:p>
  <w:p w14:paraId="27E9BF20" w14:textId="77777777" w:rsidR="00DB37B6" w:rsidRDefault="00DB37B6">
    <w:pPr>
      <w:pStyle w:val="Encabezado"/>
    </w:pPr>
  </w:p>
  <w:tbl>
    <w:tblPr>
      <w:tblW w:w="10314" w:type="dxa"/>
      <w:tblLook w:val="0000" w:firstRow="0" w:lastRow="0" w:firstColumn="0" w:lastColumn="0" w:noHBand="0" w:noVBand="0"/>
    </w:tblPr>
    <w:tblGrid>
      <w:gridCol w:w="3510"/>
      <w:gridCol w:w="3969"/>
      <w:gridCol w:w="2835"/>
    </w:tblGrid>
    <w:tr w:rsidR="00DB37B6" w:rsidRPr="00065FED" w14:paraId="4189769A" w14:textId="77777777" w:rsidTr="00232C7A">
      <w:trPr>
        <w:cantSplit/>
        <w:trHeight w:val="479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606D1" w14:textId="77777777" w:rsidR="00DB37B6" w:rsidRPr="00D5799E" w:rsidRDefault="00DB37B6" w:rsidP="009B4E79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MACROPROCESO:</w:t>
          </w:r>
        </w:p>
        <w:p w14:paraId="785051BF" w14:textId="424BF3D1" w:rsidR="00DB37B6" w:rsidRPr="00D5799E" w:rsidRDefault="00DB37B6" w:rsidP="009B4E79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A41C29">
            <w:rPr>
              <w:rFonts w:ascii="Gill Sans MT" w:hAnsi="Gill Sans MT"/>
              <w:b w:val="0"/>
              <w:sz w:val="20"/>
              <w:szCs w:val="18"/>
            </w:rPr>
            <w:t>Productividad y Mejoramiento de la Operación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5CF3B7" w14:textId="77777777" w:rsidR="00DB37B6" w:rsidRPr="00D5799E" w:rsidRDefault="00DB37B6" w:rsidP="009B4E79">
          <w:pPr>
            <w:pStyle w:val="Ttulo1"/>
            <w:rPr>
              <w:rFonts w:ascii="Gill Sans MT" w:hAnsi="Gill Sans MT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FORMATO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FE798A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 xml:space="preserve">Código: </w:t>
          </w:r>
          <w:r>
            <w:rPr>
              <w:rFonts w:ascii="Gill Sans MT" w:hAnsi="Gill Sans MT" w:cs="Arial"/>
              <w:sz w:val="20"/>
              <w:szCs w:val="18"/>
            </w:rPr>
            <w:t>PM</w:t>
          </w:r>
          <w:r w:rsidRPr="00D5799E">
            <w:rPr>
              <w:rFonts w:ascii="Gill Sans MT" w:hAnsi="Gill Sans MT" w:cs="Arial"/>
              <w:sz w:val="20"/>
              <w:szCs w:val="18"/>
            </w:rPr>
            <w:t>-</w:t>
          </w:r>
          <w:r>
            <w:rPr>
              <w:rFonts w:ascii="Gill Sans MT" w:hAnsi="Gill Sans MT" w:cs="Arial"/>
              <w:sz w:val="20"/>
              <w:szCs w:val="18"/>
            </w:rPr>
            <w:t>PI</w:t>
          </w:r>
          <w:r w:rsidRPr="00D5799E">
            <w:rPr>
              <w:rFonts w:ascii="Gill Sans MT" w:hAnsi="Gill Sans MT" w:cs="Arial"/>
              <w:sz w:val="20"/>
              <w:szCs w:val="18"/>
            </w:rPr>
            <w:t>-RG-</w:t>
          </w:r>
          <w:r>
            <w:rPr>
              <w:rFonts w:ascii="Gill Sans MT" w:hAnsi="Gill Sans MT" w:cs="Arial"/>
              <w:sz w:val="20"/>
              <w:szCs w:val="18"/>
            </w:rPr>
            <w:t>002-</w:t>
          </w:r>
          <w:r w:rsidRPr="00D5799E">
            <w:rPr>
              <w:rFonts w:ascii="Gill Sans MT" w:hAnsi="Gill Sans MT" w:cs="Arial"/>
              <w:sz w:val="20"/>
              <w:szCs w:val="18"/>
            </w:rPr>
            <w:t>V</w:t>
          </w:r>
          <w:r>
            <w:rPr>
              <w:rFonts w:ascii="Gill Sans MT" w:hAnsi="Gill Sans MT" w:cs="Arial"/>
              <w:sz w:val="20"/>
              <w:szCs w:val="18"/>
            </w:rPr>
            <w:t>1</w:t>
          </w:r>
        </w:p>
      </w:tc>
    </w:tr>
    <w:tr w:rsidR="00DB37B6" w:rsidRPr="00065FED" w14:paraId="21B54C7B" w14:textId="77777777" w:rsidTr="00232C7A">
      <w:trPr>
        <w:cantSplit/>
        <w:trHeight w:val="415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97D91F" w14:textId="77777777" w:rsidR="00DB37B6" w:rsidRPr="00D5799E" w:rsidRDefault="00DB37B6" w:rsidP="009B4E79">
          <w:pPr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PROCESO:</w:t>
          </w:r>
        </w:p>
        <w:p w14:paraId="497158AC" w14:textId="77777777" w:rsidR="00DB37B6" w:rsidRPr="00D5799E" w:rsidRDefault="00DB37B6" w:rsidP="009B4E79">
          <w:pPr>
            <w:rPr>
              <w:rFonts w:ascii="Gill Sans MT" w:hAnsi="Gill Sans MT" w:cs="Arial"/>
              <w:noProof/>
              <w:sz w:val="20"/>
              <w:szCs w:val="18"/>
              <w:lang w:val="es-CO"/>
            </w:rPr>
          </w:pPr>
          <w:r w:rsidRPr="00F53981">
            <w:rPr>
              <w:rFonts w:ascii="Gill Sans MT" w:hAnsi="Gill Sans MT" w:cs="Arial"/>
              <w:sz w:val="20"/>
              <w:szCs w:val="18"/>
            </w:rPr>
            <w:t>Productividad e Ingeniería Organizacional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63933B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b/>
              <w:color w:val="FF0000"/>
              <w:sz w:val="20"/>
              <w:szCs w:val="18"/>
            </w:rPr>
          </w:pPr>
          <w:r>
            <w:rPr>
              <w:rFonts w:ascii="Gill Sans MT" w:hAnsi="Gill Sans MT" w:cs="Arial"/>
              <w:b/>
              <w:sz w:val="20"/>
              <w:szCs w:val="18"/>
            </w:rPr>
            <w:t>ACTA DE REUNION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14029F" w14:textId="0D32B327" w:rsidR="00DB37B6" w:rsidRPr="00D5799E" w:rsidRDefault="00DB37B6" w:rsidP="009B4E79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Vigente desde</w:t>
          </w:r>
          <w:r w:rsidRPr="00D5799E">
            <w:rPr>
              <w:rFonts w:ascii="Gill Sans MT" w:hAnsi="Gill Sans MT" w:cs="Arial"/>
              <w:sz w:val="20"/>
              <w:szCs w:val="18"/>
            </w:rPr>
            <w:t xml:space="preserve">: </w:t>
          </w:r>
          <w:r w:rsidR="00691F06">
            <w:rPr>
              <w:rFonts w:ascii="Gill Sans MT" w:hAnsi="Gill Sans MT" w:cs="Arial"/>
              <w:sz w:val="20"/>
              <w:szCs w:val="18"/>
            </w:rPr>
            <w:t>27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0</w:t>
          </w:r>
          <w:r w:rsidR="00691F06">
            <w:rPr>
              <w:rFonts w:ascii="Gill Sans MT" w:hAnsi="Gill Sans MT" w:cs="Arial"/>
              <w:sz w:val="20"/>
              <w:szCs w:val="18"/>
            </w:rPr>
            <w:t>3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20</w:t>
          </w:r>
          <w:r w:rsidR="00691F06">
            <w:rPr>
              <w:rFonts w:ascii="Gill Sans MT" w:hAnsi="Gill Sans MT" w:cs="Arial"/>
              <w:sz w:val="20"/>
              <w:szCs w:val="18"/>
            </w:rPr>
            <w:t>20</w:t>
          </w:r>
        </w:p>
      </w:tc>
    </w:tr>
  </w:tbl>
  <w:p w14:paraId="4343BF6F" w14:textId="77777777" w:rsidR="00DB37B6" w:rsidRDefault="00DB37B6" w:rsidP="007F5A51">
    <w:pPr>
      <w:jc w:val="both"/>
      <w:rPr>
        <w:rFonts w:ascii="Gill Sans MT" w:hAnsi="Gill Sans MT" w:cs="Arial"/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66ED"/>
    <w:multiLevelType w:val="hybridMultilevel"/>
    <w:tmpl w:val="B010C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5C9"/>
    <w:multiLevelType w:val="multilevel"/>
    <w:tmpl w:val="039A94A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6D49A2"/>
    <w:multiLevelType w:val="hybridMultilevel"/>
    <w:tmpl w:val="914A69BE"/>
    <w:lvl w:ilvl="0" w:tplc="0BC25F0A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1" w:hanging="360"/>
      </w:pPr>
    </w:lvl>
    <w:lvl w:ilvl="2" w:tplc="240A001B" w:tentative="1">
      <w:start w:val="1"/>
      <w:numFmt w:val="lowerRoman"/>
      <w:lvlText w:val="%3."/>
      <w:lvlJc w:val="right"/>
      <w:pPr>
        <w:ind w:left="2151" w:hanging="180"/>
      </w:pPr>
    </w:lvl>
    <w:lvl w:ilvl="3" w:tplc="240A000F" w:tentative="1">
      <w:start w:val="1"/>
      <w:numFmt w:val="decimal"/>
      <w:lvlText w:val="%4."/>
      <w:lvlJc w:val="left"/>
      <w:pPr>
        <w:ind w:left="2871" w:hanging="360"/>
      </w:pPr>
    </w:lvl>
    <w:lvl w:ilvl="4" w:tplc="240A0019" w:tentative="1">
      <w:start w:val="1"/>
      <w:numFmt w:val="lowerLetter"/>
      <w:lvlText w:val="%5."/>
      <w:lvlJc w:val="left"/>
      <w:pPr>
        <w:ind w:left="3591" w:hanging="360"/>
      </w:pPr>
    </w:lvl>
    <w:lvl w:ilvl="5" w:tplc="240A001B" w:tentative="1">
      <w:start w:val="1"/>
      <w:numFmt w:val="lowerRoman"/>
      <w:lvlText w:val="%6."/>
      <w:lvlJc w:val="right"/>
      <w:pPr>
        <w:ind w:left="4311" w:hanging="180"/>
      </w:pPr>
    </w:lvl>
    <w:lvl w:ilvl="6" w:tplc="240A000F" w:tentative="1">
      <w:start w:val="1"/>
      <w:numFmt w:val="decimal"/>
      <w:lvlText w:val="%7."/>
      <w:lvlJc w:val="left"/>
      <w:pPr>
        <w:ind w:left="5031" w:hanging="360"/>
      </w:pPr>
    </w:lvl>
    <w:lvl w:ilvl="7" w:tplc="240A0019" w:tentative="1">
      <w:start w:val="1"/>
      <w:numFmt w:val="lowerLetter"/>
      <w:lvlText w:val="%8."/>
      <w:lvlJc w:val="left"/>
      <w:pPr>
        <w:ind w:left="5751" w:hanging="360"/>
      </w:pPr>
    </w:lvl>
    <w:lvl w:ilvl="8" w:tplc="240A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" w15:restartNumberingAfterBreak="0">
    <w:nsid w:val="168234ED"/>
    <w:multiLevelType w:val="hybridMultilevel"/>
    <w:tmpl w:val="B38EFF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936AA"/>
    <w:multiLevelType w:val="hybridMultilevel"/>
    <w:tmpl w:val="87A092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56976"/>
    <w:multiLevelType w:val="hybridMultilevel"/>
    <w:tmpl w:val="23F26D38"/>
    <w:lvl w:ilvl="0" w:tplc="85A48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B6D48"/>
    <w:multiLevelType w:val="hybridMultilevel"/>
    <w:tmpl w:val="254423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31572"/>
    <w:multiLevelType w:val="hybridMultilevel"/>
    <w:tmpl w:val="F704F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B39EC"/>
    <w:multiLevelType w:val="hybridMultilevel"/>
    <w:tmpl w:val="68249D28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EEC4ABF"/>
    <w:multiLevelType w:val="hybridMultilevel"/>
    <w:tmpl w:val="9D7634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5F6D52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9415E"/>
    <w:multiLevelType w:val="hybridMultilevel"/>
    <w:tmpl w:val="06A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26FF2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17FFE"/>
    <w:multiLevelType w:val="hybridMultilevel"/>
    <w:tmpl w:val="EEA84C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014C1F"/>
    <w:multiLevelType w:val="hybridMultilevel"/>
    <w:tmpl w:val="C46CF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383BAE"/>
    <w:multiLevelType w:val="hybridMultilevel"/>
    <w:tmpl w:val="C6123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454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071E40"/>
    <w:multiLevelType w:val="hybridMultilevel"/>
    <w:tmpl w:val="CA026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84A22"/>
    <w:multiLevelType w:val="hybridMultilevel"/>
    <w:tmpl w:val="7550DED8"/>
    <w:lvl w:ilvl="0" w:tplc="93C6BC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76D9"/>
    <w:multiLevelType w:val="hybridMultilevel"/>
    <w:tmpl w:val="D6E80B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6262F"/>
    <w:multiLevelType w:val="hybridMultilevel"/>
    <w:tmpl w:val="2D9061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31096D"/>
    <w:multiLevelType w:val="hybridMultilevel"/>
    <w:tmpl w:val="FEE09772"/>
    <w:lvl w:ilvl="0" w:tplc="85F23A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D051E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429AE"/>
    <w:multiLevelType w:val="hybridMultilevel"/>
    <w:tmpl w:val="3BAEE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B4E82"/>
    <w:multiLevelType w:val="hybridMultilevel"/>
    <w:tmpl w:val="FDECDD42"/>
    <w:lvl w:ilvl="0" w:tplc="AA6C86C6">
      <w:start w:val="1"/>
      <w:numFmt w:val="decimal"/>
      <w:lvlText w:val="%1."/>
      <w:lvlJc w:val="left"/>
      <w:pPr>
        <w:ind w:left="10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7F635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F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966"/>
    <w:multiLevelType w:val="hybridMultilevel"/>
    <w:tmpl w:val="6F3247D6"/>
    <w:lvl w:ilvl="0" w:tplc="545CD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73D80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94894"/>
    <w:multiLevelType w:val="hybridMultilevel"/>
    <w:tmpl w:val="1AA47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05B11"/>
    <w:multiLevelType w:val="hybridMultilevel"/>
    <w:tmpl w:val="D046C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B7B53"/>
    <w:multiLevelType w:val="hybridMultilevel"/>
    <w:tmpl w:val="C80A9AD2"/>
    <w:lvl w:ilvl="0" w:tplc="E84C633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67D24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F3D4D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AE5BDC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F3AD2"/>
    <w:multiLevelType w:val="hybridMultilevel"/>
    <w:tmpl w:val="00226CE6"/>
    <w:lvl w:ilvl="0" w:tplc="521A10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F64453"/>
    <w:multiLevelType w:val="hybridMultilevel"/>
    <w:tmpl w:val="59349E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15842"/>
    <w:multiLevelType w:val="hybridMultilevel"/>
    <w:tmpl w:val="4320798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8" w15:restartNumberingAfterBreak="0">
    <w:nsid w:val="7F2D2883"/>
    <w:multiLevelType w:val="hybridMultilevel"/>
    <w:tmpl w:val="512EA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4"/>
  </w:num>
  <w:num w:numId="4">
    <w:abstractNumId w:val="23"/>
  </w:num>
  <w:num w:numId="5">
    <w:abstractNumId w:val="29"/>
  </w:num>
  <w:num w:numId="6">
    <w:abstractNumId w:val="18"/>
  </w:num>
  <w:num w:numId="7">
    <w:abstractNumId w:val="32"/>
  </w:num>
  <w:num w:numId="8">
    <w:abstractNumId w:val="27"/>
  </w:num>
  <w:num w:numId="9">
    <w:abstractNumId w:val="12"/>
  </w:num>
  <w:num w:numId="10">
    <w:abstractNumId w:val="37"/>
  </w:num>
  <w:num w:numId="11">
    <w:abstractNumId w:val="22"/>
  </w:num>
  <w:num w:numId="12">
    <w:abstractNumId w:val="34"/>
  </w:num>
  <w:num w:numId="13">
    <w:abstractNumId w:val="21"/>
  </w:num>
  <w:num w:numId="14">
    <w:abstractNumId w:val="2"/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4"/>
  </w:num>
  <w:num w:numId="18">
    <w:abstractNumId w:val="9"/>
  </w:num>
  <w:num w:numId="19">
    <w:abstractNumId w:val="7"/>
  </w:num>
  <w:num w:numId="20">
    <w:abstractNumId w:val="13"/>
  </w:num>
  <w:num w:numId="21">
    <w:abstractNumId w:val="20"/>
  </w:num>
  <w:num w:numId="22">
    <w:abstractNumId w:val="10"/>
  </w:num>
  <w:num w:numId="23">
    <w:abstractNumId w:val="28"/>
  </w:num>
  <w:num w:numId="24">
    <w:abstractNumId w:val="3"/>
  </w:num>
  <w:num w:numId="25">
    <w:abstractNumId w:val="15"/>
  </w:num>
  <w:num w:numId="26">
    <w:abstractNumId w:val="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</w:num>
  <w:num w:numId="29">
    <w:abstractNumId w:val="25"/>
  </w:num>
  <w:num w:numId="30">
    <w:abstractNumId w:val="26"/>
  </w:num>
  <w:num w:numId="31">
    <w:abstractNumId w:val="11"/>
  </w:num>
  <w:num w:numId="32">
    <w:abstractNumId w:val="38"/>
  </w:num>
  <w:num w:numId="33">
    <w:abstractNumId w:val="19"/>
  </w:num>
  <w:num w:numId="34">
    <w:abstractNumId w:val="16"/>
  </w:num>
  <w:num w:numId="35">
    <w:abstractNumId w:val="1"/>
  </w:num>
  <w:num w:numId="36">
    <w:abstractNumId w:val="35"/>
  </w:num>
  <w:num w:numId="37">
    <w:abstractNumId w:val="8"/>
  </w:num>
  <w:num w:numId="38">
    <w:abstractNumId w:val="31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67"/>
    <w:rsid w:val="00001F6C"/>
    <w:rsid w:val="000049BC"/>
    <w:rsid w:val="0000510D"/>
    <w:rsid w:val="00012BE0"/>
    <w:rsid w:val="00015B24"/>
    <w:rsid w:val="000310ED"/>
    <w:rsid w:val="000332AF"/>
    <w:rsid w:val="000342B1"/>
    <w:rsid w:val="000360BE"/>
    <w:rsid w:val="00053FA0"/>
    <w:rsid w:val="00055394"/>
    <w:rsid w:val="00055D6F"/>
    <w:rsid w:val="00061F04"/>
    <w:rsid w:val="00062F7B"/>
    <w:rsid w:val="00065633"/>
    <w:rsid w:val="000658E6"/>
    <w:rsid w:val="00065FED"/>
    <w:rsid w:val="00067B97"/>
    <w:rsid w:val="00072B7E"/>
    <w:rsid w:val="00073A01"/>
    <w:rsid w:val="000744F0"/>
    <w:rsid w:val="00077AE0"/>
    <w:rsid w:val="00086D7F"/>
    <w:rsid w:val="0009361E"/>
    <w:rsid w:val="000975E6"/>
    <w:rsid w:val="00097837"/>
    <w:rsid w:val="000A3CEB"/>
    <w:rsid w:val="000A40F6"/>
    <w:rsid w:val="000A5A28"/>
    <w:rsid w:val="000A774C"/>
    <w:rsid w:val="000B1697"/>
    <w:rsid w:val="000B288C"/>
    <w:rsid w:val="000B462E"/>
    <w:rsid w:val="000B60E2"/>
    <w:rsid w:val="000B7226"/>
    <w:rsid w:val="000B7A01"/>
    <w:rsid w:val="000C1C84"/>
    <w:rsid w:val="000C6A87"/>
    <w:rsid w:val="000D0357"/>
    <w:rsid w:val="000D05DB"/>
    <w:rsid w:val="000D2C84"/>
    <w:rsid w:val="000D2F70"/>
    <w:rsid w:val="000D3026"/>
    <w:rsid w:val="000D6A6E"/>
    <w:rsid w:val="000D74BB"/>
    <w:rsid w:val="000E0CF6"/>
    <w:rsid w:val="000E1309"/>
    <w:rsid w:val="000E1C16"/>
    <w:rsid w:val="000E3C96"/>
    <w:rsid w:val="000E4211"/>
    <w:rsid w:val="000E4324"/>
    <w:rsid w:val="000E6DF7"/>
    <w:rsid w:val="000F3CF4"/>
    <w:rsid w:val="000F4039"/>
    <w:rsid w:val="000F5169"/>
    <w:rsid w:val="000F5858"/>
    <w:rsid w:val="000F6530"/>
    <w:rsid w:val="000F6C40"/>
    <w:rsid w:val="000F6EA7"/>
    <w:rsid w:val="00101E9B"/>
    <w:rsid w:val="0010309C"/>
    <w:rsid w:val="001051CB"/>
    <w:rsid w:val="00105841"/>
    <w:rsid w:val="00110D74"/>
    <w:rsid w:val="0011341E"/>
    <w:rsid w:val="0011423E"/>
    <w:rsid w:val="001201ED"/>
    <w:rsid w:val="00124D4D"/>
    <w:rsid w:val="001314D3"/>
    <w:rsid w:val="00131726"/>
    <w:rsid w:val="00132038"/>
    <w:rsid w:val="00133AC5"/>
    <w:rsid w:val="0013468D"/>
    <w:rsid w:val="0013481C"/>
    <w:rsid w:val="00135C18"/>
    <w:rsid w:val="001438FF"/>
    <w:rsid w:val="00145407"/>
    <w:rsid w:val="00145E25"/>
    <w:rsid w:val="00147A64"/>
    <w:rsid w:val="00151D67"/>
    <w:rsid w:val="001533A3"/>
    <w:rsid w:val="00153B44"/>
    <w:rsid w:val="0017169D"/>
    <w:rsid w:val="00171B61"/>
    <w:rsid w:val="00172E02"/>
    <w:rsid w:val="00176655"/>
    <w:rsid w:val="0018016B"/>
    <w:rsid w:val="00181426"/>
    <w:rsid w:val="001848E8"/>
    <w:rsid w:val="0018586F"/>
    <w:rsid w:val="0019260E"/>
    <w:rsid w:val="001966EA"/>
    <w:rsid w:val="00196FA5"/>
    <w:rsid w:val="001979AC"/>
    <w:rsid w:val="001A1812"/>
    <w:rsid w:val="001A2F5B"/>
    <w:rsid w:val="001A6767"/>
    <w:rsid w:val="001B7658"/>
    <w:rsid w:val="001C1412"/>
    <w:rsid w:val="001C450E"/>
    <w:rsid w:val="001C7924"/>
    <w:rsid w:val="001D1A95"/>
    <w:rsid w:val="001D338A"/>
    <w:rsid w:val="001D346D"/>
    <w:rsid w:val="001D4E35"/>
    <w:rsid w:val="001E17DC"/>
    <w:rsid w:val="001E1FF0"/>
    <w:rsid w:val="001E3D8A"/>
    <w:rsid w:val="001F0330"/>
    <w:rsid w:val="001F36A2"/>
    <w:rsid w:val="001F50D6"/>
    <w:rsid w:val="001F6123"/>
    <w:rsid w:val="00201280"/>
    <w:rsid w:val="002012F5"/>
    <w:rsid w:val="00202FB5"/>
    <w:rsid w:val="002034F1"/>
    <w:rsid w:val="00204120"/>
    <w:rsid w:val="00210C3B"/>
    <w:rsid w:val="00213C60"/>
    <w:rsid w:val="00214688"/>
    <w:rsid w:val="00221D9A"/>
    <w:rsid w:val="00222DB5"/>
    <w:rsid w:val="00230687"/>
    <w:rsid w:val="00230A02"/>
    <w:rsid w:val="00232C7A"/>
    <w:rsid w:val="00232F1C"/>
    <w:rsid w:val="00233EB2"/>
    <w:rsid w:val="00237407"/>
    <w:rsid w:val="00241831"/>
    <w:rsid w:val="0024245E"/>
    <w:rsid w:val="00244855"/>
    <w:rsid w:val="00244D4C"/>
    <w:rsid w:val="0024561C"/>
    <w:rsid w:val="00247706"/>
    <w:rsid w:val="00251DD6"/>
    <w:rsid w:val="0025277D"/>
    <w:rsid w:val="00252CB8"/>
    <w:rsid w:val="00254B50"/>
    <w:rsid w:val="00264A91"/>
    <w:rsid w:val="002738BE"/>
    <w:rsid w:val="00274031"/>
    <w:rsid w:val="00275AE2"/>
    <w:rsid w:val="002808D3"/>
    <w:rsid w:val="0028642D"/>
    <w:rsid w:val="00286ADC"/>
    <w:rsid w:val="00290298"/>
    <w:rsid w:val="00291ED1"/>
    <w:rsid w:val="00292549"/>
    <w:rsid w:val="00294F63"/>
    <w:rsid w:val="00295573"/>
    <w:rsid w:val="00295625"/>
    <w:rsid w:val="00296F56"/>
    <w:rsid w:val="002A389C"/>
    <w:rsid w:val="002A46F4"/>
    <w:rsid w:val="002A5D95"/>
    <w:rsid w:val="002B1853"/>
    <w:rsid w:val="002B2BEE"/>
    <w:rsid w:val="002B35CE"/>
    <w:rsid w:val="002B38D2"/>
    <w:rsid w:val="002B4CB1"/>
    <w:rsid w:val="002C2178"/>
    <w:rsid w:val="002C43CA"/>
    <w:rsid w:val="002C460A"/>
    <w:rsid w:val="002D16EE"/>
    <w:rsid w:val="002D4753"/>
    <w:rsid w:val="002E0AED"/>
    <w:rsid w:val="002E3147"/>
    <w:rsid w:val="002E3BEC"/>
    <w:rsid w:val="002E51F3"/>
    <w:rsid w:val="002E5A40"/>
    <w:rsid w:val="002E64AA"/>
    <w:rsid w:val="002E7BD2"/>
    <w:rsid w:val="002F19F7"/>
    <w:rsid w:val="002F2414"/>
    <w:rsid w:val="00301368"/>
    <w:rsid w:val="00301B50"/>
    <w:rsid w:val="003035ED"/>
    <w:rsid w:val="00312ADE"/>
    <w:rsid w:val="00313553"/>
    <w:rsid w:val="00320685"/>
    <w:rsid w:val="00320FEC"/>
    <w:rsid w:val="00323FA5"/>
    <w:rsid w:val="003247F3"/>
    <w:rsid w:val="003344D6"/>
    <w:rsid w:val="003361A0"/>
    <w:rsid w:val="00336A2E"/>
    <w:rsid w:val="0033776A"/>
    <w:rsid w:val="00340D01"/>
    <w:rsid w:val="0034119D"/>
    <w:rsid w:val="00343E8E"/>
    <w:rsid w:val="003443E9"/>
    <w:rsid w:val="00344EC7"/>
    <w:rsid w:val="0035008F"/>
    <w:rsid w:val="003512C5"/>
    <w:rsid w:val="0035270C"/>
    <w:rsid w:val="003534C4"/>
    <w:rsid w:val="00353685"/>
    <w:rsid w:val="0035653A"/>
    <w:rsid w:val="00362D45"/>
    <w:rsid w:val="00362EC4"/>
    <w:rsid w:val="00366631"/>
    <w:rsid w:val="00366891"/>
    <w:rsid w:val="0037110A"/>
    <w:rsid w:val="00372ACC"/>
    <w:rsid w:val="00374DD6"/>
    <w:rsid w:val="00381C2C"/>
    <w:rsid w:val="00385A94"/>
    <w:rsid w:val="003865ED"/>
    <w:rsid w:val="00393849"/>
    <w:rsid w:val="00393D86"/>
    <w:rsid w:val="0039783D"/>
    <w:rsid w:val="003A6BC0"/>
    <w:rsid w:val="003A768E"/>
    <w:rsid w:val="003A7D96"/>
    <w:rsid w:val="003B11E1"/>
    <w:rsid w:val="003B1FA0"/>
    <w:rsid w:val="003B585B"/>
    <w:rsid w:val="003B76DB"/>
    <w:rsid w:val="003C1B45"/>
    <w:rsid w:val="003C2A99"/>
    <w:rsid w:val="003C3AF9"/>
    <w:rsid w:val="003C7DF9"/>
    <w:rsid w:val="003D089D"/>
    <w:rsid w:val="003D3139"/>
    <w:rsid w:val="003D3FC0"/>
    <w:rsid w:val="003D572C"/>
    <w:rsid w:val="003D7D99"/>
    <w:rsid w:val="003E00C1"/>
    <w:rsid w:val="003E0613"/>
    <w:rsid w:val="003E3898"/>
    <w:rsid w:val="003E43EA"/>
    <w:rsid w:val="003E6AA3"/>
    <w:rsid w:val="003E795D"/>
    <w:rsid w:val="003F0994"/>
    <w:rsid w:val="003F31BD"/>
    <w:rsid w:val="003F58EC"/>
    <w:rsid w:val="003F5B95"/>
    <w:rsid w:val="00401DF6"/>
    <w:rsid w:val="004232CC"/>
    <w:rsid w:val="004331EF"/>
    <w:rsid w:val="00433F1D"/>
    <w:rsid w:val="00435030"/>
    <w:rsid w:val="00435727"/>
    <w:rsid w:val="00440946"/>
    <w:rsid w:val="00440ED1"/>
    <w:rsid w:val="0044128F"/>
    <w:rsid w:val="004443FE"/>
    <w:rsid w:val="0045340E"/>
    <w:rsid w:val="00453542"/>
    <w:rsid w:val="00456789"/>
    <w:rsid w:val="004572BB"/>
    <w:rsid w:val="00457D69"/>
    <w:rsid w:val="00460C7C"/>
    <w:rsid w:val="00462C3E"/>
    <w:rsid w:val="004669E4"/>
    <w:rsid w:val="00466D00"/>
    <w:rsid w:val="00472CA8"/>
    <w:rsid w:val="004860B0"/>
    <w:rsid w:val="00490E39"/>
    <w:rsid w:val="00491022"/>
    <w:rsid w:val="0049214B"/>
    <w:rsid w:val="00492264"/>
    <w:rsid w:val="00494058"/>
    <w:rsid w:val="00494250"/>
    <w:rsid w:val="00494603"/>
    <w:rsid w:val="00494B5F"/>
    <w:rsid w:val="00496D94"/>
    <w:rsid w:val="004A188A"/>
    <w:rsid w:val="004A18A3"/>
    <w:rsid w:val="004A6205"/>
    <w:rsid w:val="004A7079"/>
    <w:rsid w:val="004B161E"/>
    <w:rsid w:val="004B3807"/>
    <w:rsid w:val="004C23E3"/>
    <w:rsid w:val="004C4B77"/>
    <w:rsid w:val="004C79A1"/>
    <w:rsid w:val="004C7AA3"/>
    <w:rsid w:val="004D04D2"/>
    <w:rsid w:val="004D107A"/>
    <w:rsid w:val="004D3298"/>
    <w:rsid w:val="004D650C"/>
    <w:rsid w:val="004D6EE0"/>
    <w:rsid w:val="004E35F1"/>
    <w:rsid w:val="004E361D"/>
    <w:rsid w:val="004E57AA"/>
    <w:rsid w:val="004F06CE"/>
    <w:rsid w:val="004F152F"/>
    <w:rsid w:val="004F2E38"/>
    <w:rsid w:val="004F352B"/>
    <w:rsid w:val="00500995"/>
    <w:rsid w:val="005017DA"/>
    <w:rsid w:val="00502230"/>
    <w:rsid w:val="00507464"/>
    <w:rsid w:val="00511603"/>
    <w:rsid w:val="00524B82"/>
    <w:rsid w:val="00526021"/>
    <w:rsid w:val="00537007"/>
    <w:rsid w:val="00542745"/>
    <w:rsid w:val="00542AA1"/>
    <w:rsid w:val="005432B1"/>
    <w:rsid w:val="005433F0"/>
    <w:rsid w:val="00546353"/>
    <w:rsid w:val="00547F90"/>
    <w:rsid w:val="005505B6"/>
    <w:rsid w:val="005509DC"/>
    <w:rsid w:val="00551254"/>
    <w:rsid w:val="005609AA"/>
    <w:rsid w:val="005618F1"/>
    <w:rsid w:val="00565168"/>
    <w:rsid w:val="005670DF"/>
    <w:rsid w:val="00567B89"/>
    <w:rsid w:val="00573F83"/>
    <w:rsid w:val="00575049"/>
    <w:rsid w:val="00576F3C"/>
    <w:rsid w:val="0057728E"/>
    <w:rsid w:val="00581E07"/>
    <w:rsid w:val="00581EC4"/>
    <w:rsid w:val="00596574"/>
    <w:rsid w:val="005A152E"/>
    <w:rsid w:val="005A2AB2"/>
    <w:rsid w:val="005A7C2A"/>
    <w:rsid w:val="005A7EFF"/>
    <w:rsid w:val="005B000F"/>
    <w:rsid w:val="005B04F4"/>
    <w:rsid w:val="005B1775"/>
    <w:rsid w:val="005B3858"/>
    <w:rsid w:val="005B3CB1"/>
    <w:rsid w:val="005B5BE2"/>
    <w:rsid w:val="005B71A6"/>
    <w:rsid w:val="005B7A98"/>
    <w:rsid w:val="005C059B"/>
    <w:rsid w:val="005C0DE7"/>
    <w:rsid w:val="005C182F"/>
    <w:rsid w:val="005C34C7"/>
    <w:rsid w:val="005C4613"/>
    <w:rsid w:val="005C5EA1"/>
    <w:rsid w:val="005D6383"/>
    <w:rsid w:val="005E1171"/>
    <w:rsid w:val="005E7CEF"/>
    <w:rsid w:val="005E7D84"/>
    <w:rsid w:val="005F4C6E"/>
    <w:rsid w:val="005F58E7"/>
    <w:rsid w:val="00600C16"/>
    <w:rsid w:val="006064F4"/>
    <w:rsid w:val="00610933"/>
    <w:rsid w:val="00610ADD"/>
    <w:rsid w:val="00611753"/>
    <w:rsid w:val="0061414B"/>
    <w:rsid w:val="0062471F"/>
    <w:rsid w:val="00626C95"/>
    <w:rsid w:val="00626D99"/>
    <w:rsid w:val="00630435"/>
    <w:rsid w:val="00630E6D"/>
    <w:rsid w:val="00631E3B"/>
    <w:rsid w:val="0063351A"/>
    <w:rsid w:val="00633645"/>
    <w:rsid w:val="00633B60"/>
    <w:rsid w:val="00634E2C"/>
    <w:rsid w:val="006354E9"/>
    <w:rsid w:val="0063631D"/>
    <w:rsid w:val="00637723"/>
    <w:rsid w:val="0064072D"/>
    <w:rsid w:val="00643526"/>
    <w:rsid w:val="00644E25"/>
    <w:rsid w:val="0065113F"/>
    <w:rsid w:val="006553E8"/>
    <w:rsid w:val="0065695B"/>
    <w:rsid w:val="006611EE"/>
    <w:rsid w:val="006626EC"/>
    <w:rsid w:val="0066341B"/>
    <w:rsid w:val="00664FD8"/>
    <w:rsid w:val="00670B09"/>
    <w:rsid w:val="006721DB"/>
    <w:rsid w:val="0067230F"/>
    <w:rsid w:val="006754C0"/>
    <w:rsid w:val="0067650B"/>
    <w:rsid w:val="00691F06"/>
    <w:rsid w:val="00693455"/>
    <w:rsid w:val="00693CE1"/>
    <w:rsid w:val="006A6EA1"/>
    <w:rsid w:val="006B0DAB"/>
    <w:rsid w:val="006B143B"/>
    <w:rsid w:val="006B2249"/>
    <w:rsid w:val="006B5BB4"/>
    <w:rsid w:val="006C3222"/>
    <w:rsid w:val="006C33AE"/>
    <w:rsid w:val="006D07F7"/>
    <w:rsid w:val="006D2DD4"/>
    <w:rsid w:val="006D41F5"/>
    <w:rsid w:val="006D5200"/>
    <w:rsid w:val="006D53A0"/>
    <w:rsid w:val="006F7984"/>
    <w:rsid w:val="00701D05"/>
    <w:rsid w:val="00702385"/>
    <w:rsid w:val="00704476"/>
    <w:rsid w:val="00705E88"/>
    <w:rsid w:val="007133F2"/>
    <w:rsid w:val="00715282"/>
    <w:rsid w:val="0071603D"/>
    <w:rsid w:val="007201D0"/>
    <w:rsid w:val="00720526"/>
    <w:rsid w:val="00721508"/>
    <w:rsid w:val="007217B5"/>
    <w:rsid w:val="00735304"/>
    <w:rsid w:val="007354A3"/>
    <w:rsid w:val="007405C8"/>
    <w:rsid w:val="00741911"/>
    <w:rsid w:val="00742507"/>
    <w:rsid w:val="00742D7A"/>
    <w:rsid w:val="00753048"/>
    <w:rsid w:val="0075346B"/>
    <w:rsid w:val="00754A97"/>
    <w:rsid w:val="0075584B"/>
    <w:rsid w:val="00757F9E"/>
    <w:rsid w:val="0076229B"/>
    <w:rsid w:val="007637E8"/>
    <w:rsid w:val="00765BA0"/>
    <w:rsid w:val="00765EED"/>
    <w:rsid w:val="007706C7"/>
    <w:rsid w:val="007747C9"/>
    <w:rsid w:val="0078191B"/>
    <w:rsid w:val="00784A12"/>
    <w:rsid w:val="00784F9A"/>
    <w:rsid w:val="007857D9"/>
    <w:rsid w:val="00793081"/>
    <w:rsid w:val="00794027"/>
    <w:rsid w:val="00796C41"/>
    <w:rsid w:val="00796D4A"/>
    <w:rsid w:val="00797941"/>
    <w:rsid w:val="007B15C9"/>
    <w:rsid w:val="007B495B"/>
    <w:rsid w:val="007B51C2"/>
    <w:rsid w:val="007C05B7"/>
    <w:rsid w:val="007C1DAA"/>
    <w:rsid w:val="007C2B42"/>
    <w:rsid w:val="007C4842"/>
    <w:rsid w:val="007C5BD8"/>
    <w:rsid w:val="007D2D0D"/>
    <w:rsid w:val="007D6E3B"/>
    <w:rsid w:val="007D790D"/>
    <w:rsid w:val="007E1192"/>
    <w:rsid w:val="007E1D48"/>
    <w:rsid w:val="007E2F70"/>
    <w:rsid w:val="007E3316"/>
    <w:rsid w:val="007E40DE"/>
    <w:rsid w:val="007E723B"/>
    <w:rsid w:val="007F06CC"/>
    <w:rsid w:val="007F18B2"/>
    <w:rsid w:val="007F31DE"/>
    <w:rsid w:val="007F5A51"/>
    <w:rsid w:val="007F618A"/>
    <w:rsid w:val="007F66FC"/>
    <w:rsid w:val="007F6F12"/>
    <w:rsid w:val="007F795A"/>
    <w:rsid w:val="007F7BC1"/>
    <w:rsid w:val="00801071"/>
    <w:rsid w:val="00802FD3"/>
    <w:rsid w:val="00806355"/>
    <w:rsid w:val="008102DF"/>
    <w:rsid w:val="00810515"/>
    <w:rsid w:val="00815EB4"/>
    <w:rsid w:val="008164BA"/>
    <w:rsid w:val="00816A77"/>
    <w:rsid w:val="00817817"/>
    <w:rsid w:val="00820507"/>
    <w:rsid w:val="0082116F"/>
    <w:rsid w:val="008227AA"/>
    <w:rsid w:val="00823194"/>
    <w:rsid w:val="00826201"/>
    <w:rsid w:val="00826D37"/>
    <w:rsid w:val="008271B8"/>
    <w:rsid w:val="00830772"/>
    <w:rsid w:val="0083091C"/>
    <w:rsid w:val="0083107D"/>
    <w:rsid w:val="0083231E"/>
    <w:rsid w:val="008324D6"/>
    <w:rsid w:val="008330E7"/>
    <w:rsid w:val="00833E3D"/>
    <w:rsid w:val="00836559"/>
    <w:rsid w:val="00842081"/>
    <w:rsid w:val="00842781"/>
    <w:rsid w:val="00845AC7"/>
    <w:rsid w:val="00847C99"/>
    <w:rsid w:val="00861C26"/>
    <w:rsid w:val="008626E3"/>
    <w:rsid w:val="00865397"/>
    <w:rsid w:val="00870DFB"/>
    <w:rsid w:val="0087698E"/>
    <w:rsid w:val="00876F6E"/>
    <w:rsid w:val="00880ADB"/>
    <w:rsid w:val="008835C8"/>
    <w:rsid w:val="00884B65"/>
    <w:rsid w:val="00892199"/>
    <w:rsid w:val="008951A2"/>
    <w:rsid w:val="008A2F25"/>
    <w:rsid w:val="008A41E3"/>
    <w:rsid w:val="008B650B"/>
    <w:rsid w:val="008B772C"/>
    <w:rsid w:val="008B7FA9"/>
    <w:rsid w:val="008C042D"/>
    <w:rsid w:val="008C0A83"/>
    <w:rsid w:val="008C14BA"/>
    <w:rsid w:val="008C25EF"/>
    <w:rsid w:val="008C3E18"/>
    <w:rsid w:val="008D2173"/>
    <w:rsid w:val="008D6BBC"/>
    <w:rsid w:val="008E12E9"/>
    <w:rsid w:val="008E33E0"/>
    <w:rsid w:val="008E3577"/>
    <w:rsid w:val="008E39E3"/>
    <w:rsid w:val="008E43E6"/>
    <w:rsid w:val="008F2445"/>
    <w:rsid w:val="008F2F7A"/>
    <w:rsid w:val="008F5528"/>
    <w:rsid w:val="008F5862"/>
    <w:rsid w:val="008F6092"/>
    <w:rsid w:val="00900F4E"/>
    <w:rsid w:val="00904B53"/>
    <w:rsid w:val="00906697"/>
    <w:rsid w:val="00906C0F"/>
    <w:rsid w:val="00907FA4"/>
    <w:rsid w:val="009114AA"/>
    <w:rsid w:val="00916F3A"/>
    <w:rsid w:val="00925F1B"/>
    <w:rsid w:val="00930EC2"/>
    <w:rsid w:val="00932D88"/>
    <w:rsid w:val="009355C7"/>
    <w:rsid w:val="00935C2A"/>
    <w:rsid w:val="009374A1"/>
    <w:rsid w:val="009374B4"/>
    <w:rsid w:val="00937762"/>
    <w:rsid w:val="009378A0"/>
    <w:rsid w:val="009552AA"/>
    <w:rsid w:val="009613E3"/>
    <w:rsid w:val="00971EA6"/>
    <w:rsid w:val="0097567B"/>
    <w:rsid w:val="009769B9"/>
    <w:rsid w:val="009801A5"/>
    <w:rsid w:val="00981DC6"/>
    <w:rsid w:val="00981E42"/>
    <w:rsid w:val="00982C8D"/>
    <w:rsid w:val="00983850"/>
    <w:rsid w:val="00984BEC"/>
    <w:rsid w:val="0098727F"/>
    <w:rsid w:val="0099087D"/>
    <w:rsid w:val="00991354"/>
    <w:rsid w:val="00991EB9"/>
    <w:rsid w:val="009969C0"/>
    <w:rsid w:val="00997948"/>
    <w:rsid w:val="009A7166"/>
    <w:rsid w:val="009B0996"/>
    <w:rsid w:val="009B1C45"/>
    <w:rsid w:val="009B4864"/>
    <w:rsid w:val="009B4E79"/>
    <w:rsid w:val="009B6D89"/>
    <w:rsid w:val="009C0EC0"/>
    <w:rsid w:val="009C6416"/>
    <w:rsid w:val="009D056B"/>
    <w:rsid w:val="009D3B0F"/>
    <w:rsid w:val="009D5499"/>
    <w:rsid w:val="009E12E6"/>
    <w:rsid w:val="009E1FCC"/>
    <w:rsid w:val="009E5C56"/>
    <w:rsid w:val="009E718A"/>
    <w:rsid w:val="009F0432"/>
    <w:rsid w:val="009F096E"/>
    <w:rsid w:val="009F3E56"/>
    <w:rsid w:val="009F47B8"/>
    <w:rsid w:val="009F6E2B"/>
    <w:rsid w:val="00A00F11"/>
    <w:rsid w:val="00A01914"/>
    <w:rsid w:val="00A0236B"/>
    <w:rsid w:val="00A02D10"/>
    <w:rsid w:val="00A03D6D"/>
    <w:rsid w:val="00A062AA"/>
    <w:rsid w:val="00A10635"/>
    <w:rsid w:val="00A10EB2"/>
    <w:rsid w:val="00A12957"/>
    <w:rsid w:val="00A201A0"/>
    <w:rsid w:val="00A24F8A"/>
    <w:rsid w:val="00A25D08"/>
    <w:rsid w:val="00A27A46"/>
    <w:rsid w:val="00A323C5"/>
    <w:rsid w:val="00A41C29"/>
    <w:rsid w:val="00A41D61"/>
    <w:rsid w:val="00A4221E"/>
    <w:rsid w:val="00A4248F"/>
    <w:rsid w:val="00A44798"/>
    <w:rsid w:val="00A45501"/>
    <w:rsid w:val="00A461C8"/>
    <w:rsid w:val="00A5147C"/>
    <w:rsid w:val="00A57679"/>
    <w:rsid w:val="00A57B3F"/>
    <w:rsid w:val="00A61C84"/>
    <w:rsid w:val="00A706E8"/>
    <w:rsid w:val="00A76BA5"/>
    <w:rsid w:val="00A82776"/>
    <w:rsid w:val="00A82C28"/>
    <w:rsid w:val="00A8381C"/>
    <w:rsid w:val="00A841CF"/>
    <w:rsid w:val="00A84FA9"/>
    <w:rsid w:val="00A86569"/>
    <w:rsid w:val="00A92736"/>
    <w:rsid w:val="00AA0B18"/>
    <w:rsid w:val="00AA1913"/>
    <w:rsid w:val="00AA5EC1"/>
    <w:rsid w:val="00AA62F9"/>
    <w:rsid w:val="00AC309E"/>
    <w:rsid w:val="00AC4988"/>
    <w:rsid w:val="00AC573B"/>
    <w:rsid w:val="00AC6EB0"/>
    <w:rsid w:val="00AD5C4A"/>
    <w:rsid w:val="00AE1793"/>
    <w:rsid w:val="00AE214D"/>
    <w:rsid w:val="00AE6DFD"/>
    <w:rsid w:val="00AF2B95"/>
    <w:rsid w:val="00AF5397"/>
    <w:rsid w:val="00B02EF9"/>
    <w:rsid w:val="00B03749"/>
    <w:rsid w:val="00B1331F"/>
    <w:rsid w:val="00B139BB"/>
    <w:rsid w:val="00B13E13"/>
    <w:rsid w:val="00B17BB0"/>
    <w:rsid w:val="00B22F33"/>
    <w:rsid w:val="00B256E2"/>
    <w:rsid w:val="00B26044"/>
    <w:rsid w:val="00B26EC8"/>
    <w:rsid w:val="00B32E9D"/>
    <w:rsid w:val="00B3705C"/>
    <w:rsid w:val="00B437F9"/>
    <w:rsid w:val="00B47C1C"/>
    <w:rsid w:val="00B55F17"/>
    <w:rsid w:val="00B56C8D"/>
    <w:rsid w:val="00B571CB"/>
    <w:rsid w:val="00B65010"/>
    <w:rsid w:val="00B75AFE"/>
    <w:rsid w:val="00B75B2B"/>
    <w:rsid w:val="00B803EC"/>
    <w:rsid w:val="00B82CF5"/>
    <w:rsid w:val="00B86CDA"/>
    <w:rsid w:val="00B87B31"/>
    <w:rsid w:val="00B911F1"/>
    <w:rsid w:val="00B94B0A"/>
    <w:rsid w:val="00B94FCA"/>
    <w:rsid w:val="00BA0961"/>
    <w:rsid w:val="00BA303C"/>
    <w:rsid w:val="00BA319B"/>
    <w:rsid w:val="00BA37ED"/>
    <w:rsid w:val="00BA508D"/>
    <w:rsid w:val="00BA5637"/>
    <w:rsid w:val="00BA62A9"/>
    <w:rsid w:val="00BB0F85"/>
    <w:rsid w:val="00BB29EC"/>
    <w:rsid w:val="00BB30F6"/>
    <w:rsid w:val="00BB4481"/>
    <w:rsid w:val="00BB6DCA"/>
    <w:rsid w:val="00BC0703"/>
    <w:rsid w:val="00BC18E1"/>
    <w:rsid w:val="00BC1DDE"/>
    <w:rsid w:val="00BC1F1C"/>
    <w:rsid w:val="00BD197A"/>
    <w:rsid w:val="00BD4CB7"/>
    <w:rsid w:val="00BD5C64"/>
    <w:rsid w:val="00BD62E8"/>
    <w:rsid w:val="00BE1AC8"/>
    <w:rsid w:val="00BE3098"/>
    <w:rsid w:val="00BE3CC9"/>
    <w:rsid w:val="00BE6DBE"/>
    <w:rsid w:val="00BF2D48"/>
    <w:rsid w:val="00BF32B3"/>
    <w:rsid w:val="00BF5511"/>
    <w:rsid w:val="00C009B8"/>
    <w:rsid w:val="00C00C44"/>
    <w:rsid w:val="00C11BBD"/>
    <w:rsid w:val="00C15288"/>
    <w:rsid w:val="00C154F0"/>
    <w:rsid w:val="00C15B73"/>
    <w:rsid w:val="00C16142"/>
    <w:rsid w:val="00C21FCF"/>
    <w:rsid w:val="00C23593"/>
    <w:rsid w:val="00C23E87"/>
    <w:rsid w:val="00C252B9"/>
    <w:rsid w:val="00C2783B"/>
    <w:rsid w:val="00C27953"/>
    <w:rsid w:val="00C31495"/>
    <w:rsid w:val="00C31C92"/>
    <w:rsid w:val="00C3207F"/>
    <w:rsid w:val="00C329D6"/>
    <w:rsid w:val="00C3457D"/>
    <w:rsid w:val="00C34B53"/>
    <w:rsid w:val="00C35477"/>
    <w:rsid w:val="00C356D6"/>
    <w:rsid w:val="00C36621"/>
    <w:rsid w:val="00C42FAD"/>
    <w:rsid w:val="00C44968"/>
    <w:rsid w:val="00C46868"/>
    <w:rsid w:val="00C51EAB"/>
    <w:rsid w:val="00C523E0"/>
    <w:rsid w:val="00C54004"/>
    <w:rsid w:val="00C60469"/>
    <w:rsid w:val="00C6276F"/>
    <w:rsid w:val="00C63CD8"/>
    <w:rsid w:val="00C64275"/>
    <w:rsid w:val="00C70F84"/>
    <w:rsid w:val="00C75D26"/>
    <w:rsid w:val="00C779D2"/>
    <w:rsid w:val="00C77E3E"/>
    <w:rsid w:val="00C817D2"/>
    <w:rsid w:val="00C976F2"/>
    <w:rsid w:val="00CA02B1"/>
    <w:rsid w:val="00CA3690"/>
    <w:rsid w:val="00CA3BF1"/>
    <w:rsid w:val="00CA6E57"/>
    <w:rsid w:val="00CB07E9"/>
    <w:rsid w:val="00CB603C"/>
    <w:rsid w:val="00CB6728"/>
    <w:rsid w:val="00CB785B"/>
    <w:rsid w:val="00CC07E6"/>
    <w:rsid w:val="00CC377A"/>
    <w:rsid w:val="00CC6CC3"/>
    <w:rsid w:val="00CD3B97"/>
    <w:rsid w:val="00CD7FFD"/>
    <w:rsid w:val="00CE27E6"/>
    <w:rsid w:val="00CF1F0D"/>
    <w:rsid w:val="00CF457C"/>
    <w:rsid w:val="00CF594B"/>
    <w:rsid w:val="00D009EE"/>
    <w:rsid w:val="00D02729"/>
    <w:rsid w:val="00D04D34"/>
    <w:rsid w:val="00D050B6"/>
    <w:rsid w:val="00D060CC"/>
    <w:rsid w:val="00D12DB9"/>
    <w:rsid w:val="00D1386B"/>
    <w:rsid w:val="00D142EA"/>
    <w:rsid w:val="00D153E2"/>
    <w:rsid w:val="00D1592F"/>
    <w:rsid w:val="00D159B1"/>
    <w:rsid w:val="00D15B8D"/>
    <w:rsid w:val="00D163DA"/>
    <w:rsid w:val="00D16C82"/>
    <w:rsid w:val="00D2083F"/>
    <w:rsid w:val="00D34AA2"/>
    <w:rsid w:val="00D43435"/>
    <w:rsid w:val="00D445AF"/>
    <w:rsid w:val="00D51AAA"/>
    <w:rsid w:val="00D54C18"/>
    <w:rsid w:val="00D56515"/>
    <w:rsid w:val="00D5799E"/>
    <w:rsid w:val="00D620B6"/>
    <w:rsid w:val="00D62C30"/>
    <w:rsid w:val="00D634FB"/>
    <w:rsid w:val="00D71866"/>
    <w:rsid w:val="00D729D7"/>
    <w:rsid w:val="00D72FF4"/>
    <w:rsid w:val="00D82FFB"/>
    <w:rsid w:val="00D85CF8"/>
    <w:rsid w:val="00D87F64"/>
    <w:rsid w:val="00D90A08"/>
    <w:rsid w:val="00D950CB"/>
    <w:rsid w:val="00DA4ED2"/>
    <w:rsid w:val="00DA5806"/>
    <w:rsid w:val="00DA5F3A"/>
    <w:rsid w:val="00DB37B6"/>
    <w:rsid w:val="00DB6329"/>
    <w:rsid w:val="00DC6704"/>
    <w:rsid w:val="00DC712D"/>
    <w:rsid w:val="00DD1B01"/>
    <w:rsid w:val="00DD24AA"/>
    <w:rsid w:val="00DD2C97"/>
    <w:rsid w:val="00DD38A7"/>
    <w:rsid w:val="00DD520B"/>
    <w:rsid w:val="00DD6C41"/>
    <w:rsid w:val="00DE3884"/>
    <w:rsid w:val="00DE6653"/>
    <w:rsid w:val="00DE75E1"/>
    <w:rsid w:val="00DF071E"/>
    <w:rsid w:val="00DF18BF"/>
    <w:rsid w:val="00DF6B8E"/>
    <w:rsid w:val="00DF795F"/>
    <w:rsid w:val="00E0054F"/>
    <w:rsid w:val="00E05016"/>
    <w:rsid w:val="00E069D5"/>
    <w:rsid w:val="00E10DD2"/>
    <w:rsid w:val="00E1106C"/>
    <w:rsid w:val="00E221D8"/>
    <w:rsid w:val="00E222AB"/>
    <w:rsid w:val="00E238ED"/>
    <w:rsid w:val="00E25D8E"/>
    <w:rsid w:val="00E305AB"/>
    <w:rsid w:val="00E3228B"/>
    <w:rsid w:val="00E32D3A"/>
    <w:rsid w:val="00E33113"/>
    <w:rsid w:val="00E352E5"/>
    <w:rsid w:val="00E35677"/>
    <w:rsid w:val="00E35D64"/>
    <w:rsid w:val="00E35F2B"/>
    <w:rsid w:val="00E36347"/>
    <w:rsid w:val="00E40A4C"/>
    <w:rsid w:val="00E42E90"/>
    <w:rsid w:val="00E4703D"/>
    <w:rsid w:val="00E47D9D"/>
    <w:rsid w:val="00E568DC"/>
    <w:rsid w:val="00E571B3"/>
    <w:rsid w:val="00E57C4F"/>
    <w:rsid w:val="00E60591"/>
    <w:rsid w:val="00E6094D"/>
    <w:rsid w:val="00E6316E"/>
    <w:rsid w:val="00E63739"/>
    <w:rsid w:val="00E65129"/>
    <w:rsid w:val="00E71D46"/>
    <w:rsid w:val="00E74751"/>
    <w:rsid w:val="00E77082"/>
    <w:rsid w:val="00E83578"/>
    <w:rsid w:val="00E84E34"/>
    <w:rsid w:val="00E9662C"/>
    <w:rsid w:val="00E96B12"/>
    <w:rsid w:val="00EA130F"/>
    <w:rsid w:val="00EA2582"/>
    <w:rsid w:val="00EA31C0"/>
    <w:rsid w:val="00EA75C7"/>
    <w:rsid w:val="00EB2016"/>
    <w:rsid w:val="00EB42DD"/>
    <w:rsid w:val="00EC1B3E"/>
    <w:rsid w:val="00EC7644"/>
    <w:rsid w:val="00ED3363"/>
    <w:rsid w:val="00EE1528"/>
    <w:rsid w:val="00EE42F7"/>
    <w:rsid w:val="00EE4650"/>
    <w:rsid w:val="00EE6F55"/>
    <w:rsid w:val="00EF7220"/>
    <w:rsid w:val="00EF77B0"/>
    <w:rsid w:val="00F01B2F"/>
    <w:rsid w:val="00F03C95"/>
    <w:rsid w:val="00F063A6"/>
    <w:rsid w:val="00F07DA3"/>
    <w:rsid w:val="00F14086"/>
    <w:rsid w:val="00F2133E"/>
    <w:rsid w:val="00F25698"/>
    <w:rsid w:val="00F309F1"/>
    <w:rsid w:val="00F33B88"/>
    <w:rsid w:val="00F3455E"/>
    <w:rsid w:val="00F35F7B"/>
    <w:rsid w:val="00F43B51"/>
    <w:rsid w:val="00F443A1"/>
    <w:rsid w:val="00F45202"/>
    <w:rsid w:val="00F47825"/>
    <w:rsid w:val="00F51284"/>
    <w:rsid w:val="00F53981"/>
    <w:rsid w:val="00F63CFC"/>
    <w:rsid w:val="00F66737"/>
    <w:rsid w:val="00F67526"/>
    <w:rsid w:val="00F67592"/>
    <w:rsid w:val="00F724F1"/>
    <w:rsid w:val="00F7269B"/>
    <w:rsid w:val="00F72FE9"/>
    <w:rsid w:val="00F7515C"/>
    <w:rsid w:val="00F77E29"/>
    <w:rsid w:val="00F81809"/>
    <w:rsid w:val="00F90A32"/>
    <w:rsid w:val="00F911B7"/>
    <w:rsid w:val="00F95A1B"/>
    <w:rsid w:val="00FA1FDE"/>
    <w:rsid w:val="00FA4C35"/>
    <w:rsid w:val="00FA70D4"/>
    <w:rsid w:val="00FB02A8"/>
    <w:rsid w:val="00FB27D8"/>
    <w:rsid w:val="00FB4A30"/>
    <w:rsid w:val="00FB5B56"/>
    <w:rsid w:val="00FC0605"/>
    <w:rsid w:val="00FC53BF"/>
    <w:rsid w:val="00FD1DD4"/>
    <w:rsid w:val="00FD1E5E"/>
    <w:rsid w:val="00FD5C72"/>
    <w:rsid w:val="00FE21E2"/>
    <w:rsid w:val="00FE2B4E"/>
    <w:rsid w:val="00FE50B7"/>
    <w:rsid w:val="00FE5242"/>
    <w:rsid w:val="00FF1D20"/>
    <w:rsid w:val="00FF2F0B"/>
    <w:rsid w:val="00FF4B74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882ABA"/>
  <w15:docId w15:val="{097F2622-C234-413A-8A7A-14BC033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F5128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1284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E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1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6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12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51284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F51284"/>
    <w:pPr>
      <w:jc w:val="both"/>
    </w:pPr>
    <w:rPr>
      <w:rFonts w:ascii="Arial" w:hAnsi="Arial" w:cs="Arial"/>
      <w:i/>
      <w:iCs/>
      <w:sz w:val="18"/>
    </w:rPr>
  </w:style>
  <w:style w:type="table" w:styleId="Tablaconcuadrcula">
    <w:name w:val="Table Grid"/>
    <w:basedOn w:val="Tablanormal"/>
    <w:rsid w:val="0071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B11E1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11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04F4"/>
    <w:pPr>
      <w:ind w:left="708"/>
    </w:pPr>
  </w:style>
  <w:style w:type="character" w:customStyle="1" w:styleId="Ttulo3Car">
    <w:name w:val="Título 3 Car"/>
    <w:link w:val="Ttulo3"/>
    <w:uiPriority w:val="9"/>
    <w:semiHidden/>
    <w:rsid w:val="00CA6E5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sid w:val="00CA6E5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8D2173"/>
    <w:rPr>
      <w:rFonts w:ascii="Calibri" w:eastAsia="Times New Roman" w:hAnsi="Calibri" w:cs="Times New Roman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8D2173"/>
    <w:pPr>
      <w:jc w:val="both"/>
    </w:pPr>
    <w:rPr>
      <w:rFonts w:ascii="Arial" w:hAnsi="Arial"/>
      <w:sz w:val="20"/>
      <w:szCs w:val="20"/>
      <w:lang w:eastAsia="es-CO"/>
    </w:rPr>
  </w:style>
  <w:style w:type="character" w:customStyle="1" w:styleId="TextoindependienteCar">
    <w:name w:val="Texto independiente Car"/>
    <w:link w:val="Textoindependiente"/>
    <w:semiHidden/>
    <w:rsid w:val="008D2173"/>
    <w:rPr>
      <w:rFonts w:ascii="Arial" w:hAnsi="Arial"/>
      <w:lang w:eastAsia="es-CO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E43E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sid w:val="003E43EA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B94B0A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534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E9B"/>
    <w:rPr>
      <w:rFonts w:eastAsiaTheme="minorHAnsi"/>
      <w:lang w:val="es-ES"/>
    </w:rPr>
  </w:style>
  <w:style w:type="paragraph" w:customStyle="1" w:styleId="xmsonormal">
    <w:name w:val="x_msonormal"/>
    <w:basedOn w:val="Normal"/>
    <w:rsid w:val="009355C7"/>
    <w:pPr>
      <w:spacing w:before="100" w:beforeAutospacing="1" w:after="100" w:afterAutospacing="1"/>
    </w:pPr>
    <w:rPr>
      <w:lang w:val="es-ES"/>
    </w:rPr>
  </w:style>
  <w:style w:type="paragraph" w:customStyle="1" w:styleId="xmsolistparagraph">
    <w:name w:val="x_msolistparagraph"/>
    <w:basedOn w:val="Normal"/>
    <w:rsid w:val="009355C7"/>
    <w:pPr>
      <w:spacing w:before="100" w:beforeAutospacing="1" w:after="100" w:afterAutospacing="1"/>
    </w:pPr>
    <w:rPr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21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PIA_BACKUP\PM-PI-RG-002-V1_Acta_de_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Proceso xmlns="e7e632cb-3b95-4b1f-8e2f-9042426fcc57">Habilitadores</Tipo_x0020_de_x0020_Proceso>
    <Macroproceso xmlns="e7e632cb-3b95-4b1f-8e2f-9042426fcc57">10</Macroproces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B3ACE887B6048AAB6D66099D7308C" ma:contentTypeVersion="3" ma:contentTypeDescription="Crear nuevo documento." ma:contentTypeScope="" ma:versionID="38af0a3eca98a5144699acd7775dc846">
  <xsd:schema xmlns:xsd="http://www.w3.org/2001/XMLSchema" xmlns:xs="http://www.w3.org/2001/XMLSchema" xmlns:p="http://schemas.microsoft.com/office/2006/metadata/properties" xmlns:ns2="e7e632cb-3b95-4b1f-8e2f-9042426fcc57" targetNamespace="http://schemas.microsoft.com/office/2006/metadata/properties" ma:root="true" ma:fieldsID="bf62c0d2d65704ba6deac9d6f496bfe9" ns2:_="">
    <xsd:import namespace="e7e632cb-3b95-4b1f-8e2f-9042426fcc57"/>
    <xsd:element name="properties">
      <xsd:complexType>
        <xsd:sequence>
          <xsd:element name="documentManagement">
            <xsd:complexType>
              <xsd:all>
                <xsd:element ref="ns2:Tipo_x0020_de_x0020_Proceso" minOccurs="0"/>
                <xsd:element ref="ns2:Macroproce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632cb-3b95-4b1f-8e2f-9042426fcc57" elementFormDefault="qualified">
    <xsd:import namespace="http://schemas.microsoft.com/office/2006/documentManagement/types"/>
    <xsd:import namespace="http://schemas.microsoft.com/office/infopath/2007/PartnerControls"/>
    <xsd:element name="Tipo_x0020_de_x0020_Proceso" ma:index="2" nillable="true" ma:displayName="Tipo de Proceso" ma:format="Dropdown" ma:internalName="Tipo_x0020_de_x0020_Proceso">
      <xsd:simpleType>
        <xsd:restriction base="dms:Choice">
          <xsd:enumeration value="Estratégicos"/>
          <xsd:enumeration value="Misionales"/>
          <xsd:enumeration value="Habilitadores"/>
        </xsd:restriction>
      </xsd:simpleType>
    </xsd:element>
    <xsd:element name="Macroproceso" ma:index="9" nillable="true" ma:displayName="Macroproceso" ma:list="{33097472-7c93-4511-b51f-9478bb16becd}" ma:internalName="Macroproces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0" ma:displayName="Códig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F8A03-74D2-4BB1-9B39-76678E72303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62C9728-407C-4415-9846-6BE7678CCF32}">
  <ds:schemaRefs>
    <ds:schemaRef ds:uri="http://schemas.microsoft.com/office/2006/metadata/properties"/>
    <ds:schemaRef ds:uri="http://schemas.microsoft.com/office/infopath/2007/PartnerControls"/>
    <ds:schemaRef ds:uri="e7e632cb-3b95-4b1f-8e2f-9042426fcc57"/>
  </ds:schemaRefs>
</ds:datastoreItem>
</file>

<file path=customXml/itemProps3.xml><?xml version="1.0" encoding="utf-8"?>
<ds:datastoreItem xmlns:ds="http://schemas.openxmlformats.org/officeDocument/2006/customXml" ds:itemID="{6A0243EE-091D-4AD6-A0EC-6E83BBF9E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632cb-3b95-4b1f-8e2f-9042426fc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07144F-FF71-43C8-B349-0D14D877A5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989014-AA1F-4218-9160-7331B336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PM-PI-RG-002-V1_Acta_de_Reunión</Template>
  <TotalTime>1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PM-PI-RG-002-V1</vt:lpstr>
      <vt:lpstr>PM-PI-RG-002-V1</vt:lpstr>
    </vt:vector>
  </TitlesOfParts>
  <Company>POLITECNICO GRANCOLOMBIANO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PM-PI-RG-002-V1</dc:title>
  <dc:creator>Luz Angela Rodriguez Quiroga</dc:creator>
  <cp:lastModifiedBy>JULIAN ANDRÉS NARANJO CÉSPEDES</cp:lastModifiedBy>
  <cp:revision>2</cp:revision>
  <cp:lastPrinted>2014-03-18T15:00:00Z</cp:lastPrinted>
  <dcterms:created xsi:type="dcterms:W3CDTF">2020-03-27T21:24:00Z</dcterms:created>
  <dcterms:modified xsi:type="dcterms:W3CDTF">2020-03-27T21:24:00Z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Order">
    <vt:lpwstr>1700.00000000000</vt:lpwstr>
  </property>
  <property fmtid="{D5CDD505-2E9C-101B-9397-08002B2CF9AE}" pid="4" name="ContentTypeId">
    <vt:lpwstr>0x010100B7CB3ACE887B6048AAB6D66099D7308C</vt:lpwstr>
  </property>
</Properties>
</file>